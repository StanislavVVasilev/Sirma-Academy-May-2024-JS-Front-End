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69B0BD" w14:textId="6F958171" w:rsidR="00434B11" w:rsidRPr="005F3357" w:rsidRDefault="005B214B" w:rsidP="00434B11">
      <w:pPr>
        <w:pStyle w:val="Title"/>
        <w:rPr>
          <w:rFonts w:ascii="Verdana" w:hAnsi="Verdana"/>
          <w:color w:val="44546A" w:themeColor="text2"/>
          <w:sz w:val="72"/>
          <w:szCs w:val="72"/>
          <w:lang w:val="en-US"/>
        </w:rPr>
      </w:pPr>
      <w:r w:rsidRPr="005B214B">
        <w:rPr>
          <w:color w:val="44546A" w:themeColor="text2"/>
          <w:sz w:val="72"/>
          <w:szCs w:val="72"/>
          <w:lang w:val="en"/>
        </w:rPr>
        <w:t>Conditional Statements</w:t>
      </w:r>
      <w:r>
        <w:rPr>
          <w:color w:val="44546A" w:themeColor="text2"/>
          <w:sz w:val="72"/>
          <w:szCs w:val="72"/>
          <w:lang w:val="en"/>
        </w:rPr>
        <w:t xml:space="preserve">  </w:t>
      </w:r>
      <w:r w:rsidR="00434B11" w:rsidRPr="005F3357">
        <w:rPr>
          <w:color w:val="44546A" w:themeColor="text2"/>
          <w:sz w:val="72"/>
          <w:szCs w:val="72"/>
          <w:lang w:val="en"/>
        </w:rPr>
        <w:t>- Exercises</w:t>
      </w:r>
      <w:bookmarkStart w:id="0" w:name="_GoBack"/>
      <w:bookmarkEnd w:id="0"/>
    </w:p>
    <w:sdt>
      <w:sdtPr>
        <w:rPr>
          <w:rFonts w:eastAsiaTheme="minorEastAsia"/>
          <w:color w:val="44546A" w:themeColor="text2"/>
          <w:sz w:val="21"/>
          <w:szCs w:val="21"/>
        </w:rPr>
        <w:id w:val="1477804928"/>
        <w:docPartObj>
          <w:docPartGallery w:val="Table of Contents"/>
          <w:docPartUnique/>
        </w:docPartObj>
      </w:sdtPr>
      <w:sdtEndPr>
        <w:rPr>
          <w:rFonts w:eastAsiaTheme="minorHAnsi"/>
          <w:sz w:val="22"/>
          <w:szCs w:val="22"/>
        </w:rPr>
      </w:sdtEndPr>
      <w:sdtContent>
        <w:p w14:paraId="48EE7A16" w14:textId="1964F643" w:rsidR="00F2546A" w:rsidRDefault="00434B11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 w:rsidRPr="005F3357">
            <w:rPr>
              <w:color w:val="44546A" w:themeColor="text2"/>
              <w:lang w:val="en"/>
            </w:rPr>
            <w:fldChar w:fldCharType="begin"/>
          </w:r>
          <w:r w:rsidRPr="005F3357">
            <w:rPr>
              <w:color w:val="44546A" w:themeColor="text2"/>
              <w:lang w:val="en"/>
            </w:rPr>
            <w:instrText xml:space="preserve"> TOC \o "1-3" \h \z \u </w:instrText>
          </w:r>
          <w:r w:rsidRPr="005F3357">
            <w:rPr>
              <w:color w:val="44546A" w:themeColor="text2"/>
              <w:lang w:val="en"/>
            </w:rPr>
            <w:fldChar w:fldCharType="separate"/>
          </w:r>
          <w:hyperlink w:anchor="_Toc166616095" w:history="1">
            <w:r w:rsidR="00F2546A" w:rsidRPr="00C307BC">
              <w:rPr>
                <w:rStyle w:val="Hyperlink"/>
                <w:noProof/>
                <w:lang w:val="en"/>
              </w:rPr>
              <w:t>1.</w:t>
            </w:r>
            <w:r w:rsidR="00F2546A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F2546A" w:rsidRPr="00C307BC">
              <w:rPr>
                <w:rStyle w:val="Hyperlink"/>
                <w:noProof/>
                <w:lang w:val="en"/>
              </w:rPr>
              <w:t>Create a new project</w:t>
            </w:r>
            <w:r w:rsidR="00F2546A">
              <w:rPr>
                <w:noProof/>
                <w:webHidden/>
              </w:rPr>
              <w:tab/>
            </w:r>
            <w:r w:rsidR="00F2546A">
              <w:rPr>
                <w:noProof/>
                <w:webHidden/>
              </w:rPr>
              <w:fldChar w:fldCharType="begin"/>
            </w:r>
            <w:r w:rsidR="00F2546A">
              <w:rPr>
                <w:noProof/>
                <w:webHidden/>
              </w:rPr>
              <w:instrText xml:space="preserve"> PAGEREF _Toc166616095 \h </w:instrText>
            </w:r>
            <w:r w:rsidR="00F2546A">
              <w:rPr>
                <w:noProof/>
                <w:webHidden/>
              </w:rPr>
            </w:r>
            <w:r w:rsidR="00F2546A">
              <w:rPr>
                <w:noProof/>
                <w:webHidden/>
              </w:rPr>
              <w:fldChar w:fldCharType="separate"/>
            </w:r>
            <w:r w:rsidR="00F2546A">
              <w:rPr>
                <w:noProof/>
                <w:webHidden/>
              </w:rPr>
              <w:t>2</w:t>
            </w:r>
            <w:r w:rsidR="00F2546A">
              <w:rPr>
                <w:noProof/>
                <w:webHidden/>
              </w:rPr>
              <w:fldChar w:fldCharType="end"/>
            </w:r>
          </w:hyperlink>
        </w:p>
        <w:p w14:paraId="7FCE7701" w14:textId="165867A6" w:rsidR="00F2546A" w:rsidRDefault="00D00BD9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616096" w:history="1">
            <w:r w:rsidR="00F2546A" w:rsidRPr="00C307BC">
              <w:rPr>
                <w:rStyle w:val="Hyperlink"/>
                <w:noProof/>
                <w:lang w:val="en"/>
              </w:rPr>
              <w:t>2.</w:t>
            </w:r>
            <w:r w:rsidR="00F2546A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F2546A" w:rsidRPr="00C307BC">
              <w:rPr>
                <w:rStyle w:val="Hyperlink"/>
                <w:noProof/>
                <w:lang w:val="en"/>
              </w:rPr>
              <w:t>Check for an excellent rating</w:t>
            </w:r>
            <w:r w:rsidR="00F2546A">
              <w:rPr>
                <w:noProof/>
                <w:webHidden/>
              </w:rPr>
              <w:tab/>
            </w:r>
            <w:r w:rsidR="00F2546A">
              <w:rPr>
                <w:noProof/>
                <w:webHidden/>
              </w:rPr>
              <w:fldChar w:fldCharType="begin"/>
            </w:r>
            <w:r w:rsidR="00F2546A">
              <w:rPr>
                <w:noProof/>
                <w:webHidden/>
              </w:rPr>
              <w:instrText xml:space="preserve"> PAGEREF _Toc166616096 \h </w:instrText>
            </w:r>
            <w:r w:rsidR="00F2546A">
              <w:rPr>
                <w:noProof/>
                <w:webHidden/>
              </w:rPr>
            </w:r>
            <w:r w:rsidR="00F2546A">
              <w:rPr>
                <w:noProof/>
                <w:webHidden/>
              </w:rPr>
              <w:fldChar w:fldCharType="separate"/>
            </w:r>
            <w:r w:rsidR="00F2546A">
              <w:rPr>
                <w:noProof/>
                <w:webHidden/>
              </w:rPr>
              <w:t>2</w:t>
            </w:r>
            <w:r w:rsidR="00F2546A">
              <w:rPr>
                <w:noProof/>
                <w:webHidden/>
              </w:rPr>
              <w:fldChar w:fldCharType="end"/>
            </w:r>
          </w:hyperlink>
        </w:p>
        <w:p w14:paraId="2EB8597A" w14:textId="7D5CB439" w:rsidR="00F2546A" w:rsidRDefault="00D00BD9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616097" w:history="1">
            <w:r w:rsidR="00F2546A" w:rsidRPr="00C307BC">
              <w:rPr>
                <w:rStyle w:val="Hyperlink"/>
                <w:noProof/>
                <w:lang w:val="en"/>
              </w:rPr>
              <w:t>3.</w:t>
            </w:r>
            <w:r w:rsidR="00F2546A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F2546A" w:rsidRPr="00C307BC">
              <w:rPr>
                <w:rStyle w:val="Hyperlink"/>
                <w:noProof/>
                <w:lang w:val="en"/>
              </w:rPr>
              <w:t>Larger number</w:t>
            </w:r>
            <w:r w:rsidR="00F2546A">
              <w:rPr>
                <w:noProof/>
                <w:webHidden/>
              </w:rPr>
              <w:tab/>
            </w:r>
            <w:r w:rsidR="00F2546A">
              <w:rPr>
                <w:noProof/>
                <w:webHidden/>
              </w:rPr>
              <w:fldChar w:fldCharType="begin"/>
            </w:r>
            <w:r w:rsidR="00F2546A">
              <w:rPr>
                <w:noProof/>
                <w:webHidden/>
              </w:rPr>
              <w:instrText xml:space="preserve"> PAGEREF _Toc166616097 \h </w:instrText>
            </w:r>
            <w:r w:rsidR="00F2546A">
              <w:rPr>
                <w:noProof/>
                <w:webHidden/>
              </w:rPr>
            </w:r>
            <w:r w:rsidR="00F2546A">
              <w:rPr>
                <w:noProof/>
                <w:webHidden/>
              </w:rPr>
              <w:fldChar w:fldCharType="separate"/>
            </w:r>
            <w:r w:rsidR="00F2546A">
              <w:rPr>
                <w:noProof/>
                <w:webHidden/>
              </w:rPr>
              <w:t>3</w:t>
            </w:r>
            <w:r w:rsidR="00F2546A">
              <w:rPr>
                <w:noProof/>
                <w:webHidden/>
              </w:rPr>
              <w:fldChar w:fldCharType="end"/>
            </w:r>
          </w:hyperlink>
        </w:p>
        <w:p w14:paraId="714D5763" w14:textId="3ED5BF52" w:rsidR="00F2546A" w:rsidRDefault="00D00BD9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616098" w:history="1">
            <w:r w:rsidR="00F2546A" w:rsidRPr="00C307BC">
              <w:rPr>
                <w:rStyle w:val="Hyperlink"/>
                <w:noProof/>
                <w:lang w:val="en"/>
              </w:rPr>
              <w:t>4.</w:t>
            </w:r>
            <w:r w:rsidR="00F2546A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F2546A" w:rsidRPr="00C307BC">
              <w:rPr>
                <w:rStyle w:val="Hyperlink"/>
                <w:noProof/>
                <w:lang w:val="en"/>
              </w:rPr>
              <w:t>Number from 0 to 9 in words</w:t>
            </w:r>
            <w:r w:rsidR="00F2546A">
              <w:rPr>
                <w:noProof/>
                <w:webHidden/>
              </w:rPr>
              <w:tab/>
            </w:r>
            <w:r w:rsidR="00F2546A">
              <w:rPr>
                <w:noProof/>
                <w:webHidden/>
              </w:rPr>
              <w:fldChar w:fldCharType="begin"/>
            </w:r>
            <w:r w:rsidR="00F2546A">
              <w:rPr>
                <w:noProof/>
                <w:webHidden/>
              </w:rPr>
              <w:instrText xml:space="preserve"> PAGEREF _Toc166616098 \h </w:instrText>
            </w:r>
            <w:r w:rsidR="00F2546A">
              <w:rPr>
                <w:noProof/>
                <w:webHidden/>
              </w:rPr>
            </w:r>
            <w:r w:rsidR="00F2546A">
              <w:rPr>
                <w:noProof/>
                <w:webHidden/>
              </w:rPr>
              <w:fldChar w:fldCharType="separate"/>
            </w:r>
            <w:r w:rsidR="00F2546A">
              <w:rPr>
                <w:noProof/>
                <w:webHidden/>
              </w:rPr>
              <w:t>4</w:t>
            </w:r>
            <w:r w:rsidR="00F2546A">
              <w:rPr>
                <w:noProof/>
                <w:webHidden/>
              </w:rPr>
              <w:fldChar w:fldCharType="end"/>
            </w:r>
          </w:hyperlink>
        </w:p>
        <w:p w14:paraId="3F1E6867" w14:textId="028953D2" w:rsidR="00F2546A" w:rsidRDefault="00D00BD9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616099" w:history="1">
            <w:r w:rsidR="00F2546A" w:rsidRPr="00C307BC">
              <w:rPr>
                <w:rStyle w:val="Hyperlink"/>
                <w:noProof/>
                <w:lang w:val="en"/>
              </w:rPr>
              <w:t>5.</w:t>
            </w:r>
            <w:r w:rsidR="00F2546A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F2546A" w:rsidRPr="00C307BC">
              <w:rPr>
                <w:rStyle w:val="Hyperlink"/>
                <w:noProof/>
                <w:lang w:val="en"/>
              </w:rPr>
              <w:t>Face of figures</w:t>
            </w:r>
            <w:r w:rsidR="00F2546A">
              <w:rPr>
                <w:noProof/>
                <w:webHidden/>
              </w:rPr>
              <w:tab/>
            </w:r>
            <w:r w:rsidR="00F2546A">
              <w:rPr>
                <w:noProof/>
                <w:webHidden/>
              </w:rPr>
              <w:fldChar w:fldCharType="begin"/>
            </w:r>
            <w:r w:rsidR="00F2546A">
              <w:rPr>
                <w:noProof/>
                <w:webHidden/>
              </w:rPr>
              <w:instrText xml:space="preserve"> PAGEREF _Toc166616099 \h </w:instrText>
            </w:r>
            <w:r w:rsidR="00F2546A">
              <w:rPr>
                <w:noProof/>
                <w:webHidden/>
              </w:rPr>
            </w:r>
            <w:r w:rsidR="00F2546A">
              <w:rPr>
                <w:noProof/>
                <w:webHidden/>
              </w:rPr>
              <w:fldChar w:fldCharType="separate"/>
            </w:r>
            <w:r w:rsidR="00F2546A">
              <w:rPr>
                <w:noProof/>
                <w:webHidden/>
              </w:rPr>
              <w:t>4</w:t>
            </w:r>
            <w:r w:rsidR="00F2546A">
              <w:rPr>
                <w:noProof/>
                <w:webHidden/>
              </w:rPr>
              <w:fldChar w:fldCharType="end"/>
            </w:r>
          </w:hyperlink>
        </w:p>
        <w:p w14:paraId="0C97FF94" w14:textId="15B2425F" w:rsidR="00F2546A" w:rsidRDefault="00D00BD9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616100" w:history="1">
            <w:r w:rsidR="00F2546A" w:rsidRPr="00C307BC">
              <w:rPr>
                <w:rStyle w:val="Hyperlink"/>
                <w:noProof/>
                <w:lang w:val="en"/>
              </w:rPr>
              <w:t>6.</w:t>
            </w:r>
            <w:r w:rsidR="00F2546A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F2546A" w:rsidRPr="00C307BC">
              <w:rPr>
                <w:rStyle w:val="Hyperlink"/>
                <w:noProof/>
              </w:rPr>
              <w:t>Day of the week</w:t>
            </w:r>
            <w:r w:rsidR="00F2546A">
              <w:rPr>
                <w:noProof/>
                <w:webHidden/>
              </w:rPr>
              <w:tab/>
            </w:r>
            <w:r w:rsidR="00F2546A">
              <w:rPr>
                <w:noProof/>
                <w:webHidden/>
              </w:rPr>
              <w:fldChar w:fldCharType="begin"/>
            </w:r>
            <w:r w:rsidR="00F2546A">
              <w:rPr>
                <w:noProof/>
                <w:webHidden/>
              </w:rPr>
              <w:instrText xml:space="preserve"> PAGEREF _Toc166616100 \h </w:instrText>
            </w:r>
            <w:r w:rsidR="00F2546A">
              <w:rPr>
                <w:noProof/>
                <w:webHidden/>
              </w:rPr>
            </w:r>
            <w:r w:rsidR="00F2546A">
              <w:rPr>
                <w:noProof/>
                <w:webHidden/>
              </w:rPr>
              <w:fldChar w:fldCharType="separate"/>
            </w:r>
            <w:r w:rsidR="00F2546A">
              <w:rPr>
                <w:noProof/>
                <w:webHidden/>
              </w:rPr>
              <w:t>5</w:t>
            </w:r>
            <w:r w:rsidR="00F2546A">
              <w:rPr>
                <w:noProof/>
                <w:webHidden/>
              </w:rPr>
              <w:fldChar w:fldCharType="end"/>
            </w:r>
          </w:hyperlink>
        </w:p>
        <w:p w14:paraId="3E34812B" w14:textId="3D18E4D5" w:rsidR="00F2546A" w:rsidRDefault="00D00BD9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616101" w:history="1">
            <w:r w:rsidR="00F2546A" w:rsidRPr="00C307BC">
              <w:rPr>
                <w:rStyle w:val="Hyperlink"/>
                <w:noProof/>
                <w:lang w:val="en"/>
              </w:rPr>
              <w:t>7.</w:t>
            </w:r>
            <w:r w:rsidR="00F2546A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F2546A" w:rsidRPr="00C307BC">
              <w:rPr>
                <w:rStyle w:val="Hyperlink"/>
                <w:noProof/>
                <w:lang w:val="en"/>
              </w:rPr>
              <w:t>Even or odd</w:t>
            </w:r>
            <w:r w:rsidR="00F2546A">
              <w:rPr>
                <w:noProof/>
                <w:webHidden/>
              </w:rPr>
              <w:tab/>
            </w:r>
            <w:r w:rsidR="00F2546A">
              <w:rPr>
                <w:noProof/>
                <w:webHidden/>
              </w:rPr>
              <w:fldChar w:fldCharType="begin"/>
            </w:r>
            <w:r w:rsidR="00F2546A">
              <w:rPr>
                <w:noProof/>
                <w:webHidden/>
              </w:rPr>
              <w:instrText xml:space="preserve"> PAGEREF _Toc166616101 \h </w:instrText>
            </w:r>
            <w:r w:rsidR="00F2546A">
              <w:rPr>
                <w:noProof/>
                <w:webHidden/>
              </w:rPr>
            </w:r>
            <w:r w:rsidR="00F2546A">
              <w:rPr>
                <w:noProof/>
                <w:webHidden/>
              </w:rPr>
              <w:fldChar w:fldCharType="separate"/>
            </w:r>
            <w:r w:rsidR="00F2546A">
              <w:rPr>
                <w:noProof/>
                <w:webHidden/>
              </w:rPr>
              <w:t>5</w:t>
            </w:r>
            <w:r w:rsidR="00F2546A">
              <w:rPr>
                <w:noProof/>
                <w:webHidden/>
              </w:rPr>
              <w:fldChar w:fldCharType="end"/>
            </w:r>
          </w:hyperlink>
        </w:p>
        <w:p w14:paraId="7F4C357E" w14:textId="07C1F8E1" w:rsidR="00F2546A" w:rsidRDefault="00D00BD9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616102" w:history="1">
            <w:r w:rsidR="00F2546A" w:rsidRPr="00C307BC">
              <w:rPr>
                <w:rStyle w:val="Hyperlink"/>
                <w:noProof/>
                <w:lang w:val="en"/>
              </w:rPr>
              <w:t>8.</w:t>
            </w:r>
            <w:r w:rsidR="00F2546A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F2546A" w:rsidRPr="00C307BC">
              <w:rPr>
                <w:rStyle w:val="Hyperlink"/>
                <w:noProof/>
                <w:lang w:val="en"/>
              </w:rPr>
              <w:t>Speed</w:t>
            </w:r>
            <w:r w:rsidR="00F2546A">
              <w:rPr>
                <w:noProof/>
                <w:webHidden/>
              </w:rPr>
              <w:tab/>
            </w:r>
            <w:r w:rsidR="00F2546A">
              <w:rPr>
                <w:noProof/>
                <w:webHidden/>
              </w:rPr>
              <w:fldChar w:fldCharType="begin"/>
            </w:r>
            <w:r w:rsidR="00F2546A">
              <w:rPr>
                <w:noProof/>
                <w:webHidden/>
              </w:rPr>
              <w:instrText xml:space="preserve"> PAGEREF _Toc166616102 \h </w:instrText>
            </w:r>
            <w:r w:rsidR="00F2546A">
              <w:rPr>
                <w:noProof/>
                <w:webHidden/>
              </w:rPr>
            </w:r>
            <w:r w:rsidR="00F2546A">
              <w:rPr>
                <w:noProof/>
                <w:webHidden/>
              </w:rPr>
              <w:fldChar w:fldCharType="separate"/>
            </w:r>
            <w:r w:rsidR="00F2546A">
              <w:rPr>
                <w:noProof/>
                <w:webHidden/>
              </w:rPr>
              <w:t>6</w:t>
            </w:r>
            <w:r w:rsidR="00F2546A">
              <w:rPr>
                <w:noProof/>
                <w:webHidden/>
              </w:rPr>
              <w:fldChar w:fldCharType="end"/>
            </w:r>
          </w:hyperlink>
        </w:p>
        <w:p w14:paraId="29AD320A" w14:textId="6306A39A" w:rsidR="00F2546A" w:rsidRDefault="00D00BD9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616103" w:history="1">
            <w:r w:rsidR="00F2546A" w:rsidRPr="00C307BC">
              <w:rPr>
                <w:rStyle w:val="Hyperlink"/>
                <w:noProof/>
                <w:lang w:val="en"/>
              </w:rPr>
              <w:t>9.</w:t>
            </w:r>
            <w:r w:rsidR="00F2546A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F2546A" w:rsidRPr="00C307BC">
              <w:rPr>
                <w:rStyle w:val="Hyperlink"/>
                <w:noProof/>
                <w:lang w:val="en"/>
              </w:rPr>
              <w:t>Alarm after 15 minutes</w:t>
            </w:r>
            <w:r w:rsidR="00F2546A">
              <w:rPr>
                <w:noProof/>
                <w:webHidden/>
              </w:rPr>
              <w:tab/>
            </w:r>
            <w:r w:rsidR="00F2546A">
              <w:rPr>
                <w:noProof/>
                <w:webHidden/>
              </w:rPr>
              <w:fldChar w:fldCharType="begin"/>
            </w:r>
            <w:r w:rsidR="00F2546A">
              <w:rPr>
                <w:noProof/>
                <w:webHidden/>
              </w:rPr>
              <w:instrText xml:space="preserve"> PAGEREF _Toc166616103 \h </w:instrText>
            </w:r>
            <w:r w:rsidR="00F2546A">
              <w:rPr>
                <w:noProof/>
                <w:webHidden/>
              </w:rPr>
            </w:r>
            <w:r w:rsidR="00F2546A">
              <w:rPr>
                <w:noProof/>
                <w:webHidden/>
              </w:rPr>
              <w:fldChar w:fldCharType="separate"/>
            </w:r>
            <w:r w:rsidR="00F2546A">
              <w:rPr>
                <w:noProof/>
                <w:webHidden/>
              </w:rPr>
              <w:t>6</w:t>
            </w:r>
            <w:r w:rsidR="00F2546A">
              <w:rPr>
                <w:noProof/>
                <w:webHidden/>
              </w:rPr>
              <w:fldChar w:fldCharType="end"/>
            </w:r>
          </w:hyperlink>
        </w:p>
        <w:p w14:paraId="7465687F" w14:textId="2454CA61" w:rsidR="00F2546A" w:rsidRDefault="00D00BD9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616104" w:history="1">
            <w:r w:rsidR="00F2546A" w:rsidRPr="00C307BC">
              <w:rPr>
                <w:rStyle w:val="Hyperlink"/>
                <w:noProof/>
                <w:lang w:val="en"/>
              </w:rPr>
              <w:t>10.</w:t>
            </w:r>
            <w:r w:rsidR="00F2546A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F2546A" w:rsidRPr="00C307BC">
              <w:rPr>
                <w:rStyle w:val="Hyperlink"/>
                <w:noProof/>
                <w:lang w:val="en"/>
              </w:rPr>
              <w:t>Address by age and gender</w:t>
            </w:r>
            <w:r w:rsidR="00F2546A">
              <w:rPr>
                <w:noProof/>
                <w:webHidden/>
              </w:rPr>
              <w:tab/>
            </w:r>
            <w:r w:rsidR="00F2546A">
              <w:rPr>
                <w:noProof/>
                <w:webHidden/>
              </w:rPr>
              <w:fldChar w:fldCharType="begin"/>
            </w:r>
            <w:r w:rsidR="00F2546A">
              <w:rPr>
                <w:noProof/>
                <w:webHidden/>
              </w:rPr>
              <w:instrText xml:space="preserve"> PAGEREF _Toc166616104 \h </w:instrText>
            </w:r>
            <w:r w:rsidR="00F2546A">
              <w:rPr>
                <w:noProof/>
                <w:webHidden/>
              </w:rPr>
            </w:r>
            <w:r w:rsidR="00F2546A">
              <w:rPr>
                <w:noProof/>
                <w:webHidden/>
              </w:rPr>
              <w:fldChar w:fldCharType="separate"/>
            </w:r>
            <w:r w:rsidR="00F2546A">
              <w:rPr>
                <w:noProof/>
                <w:webHidden/>
              </w:rPr>
              <w:t>7</w:t>
            </w:r>
            <w:r w:rsidR="00F2546A">
              <w:rPr>
                <w:noProof/>
                <w:webHidden/>
              </w:rPr>
              <w:fldChar w:fldCharType="end"/>
            </w:r>
          </w:hyperlink>
        </w:p>
        <w:p w14:paraId="7166B92F" w14:textId="2BBDC1F7" w:rsidR="00F2546A" w:rsidRDefault="00D00BD9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616105" w:history="1">
            <w:r w:rsidR="00F2546A" w:rsidRPr="00C307BC">
              <w:rPr>
                <w:rStyle w:val="Hyperlink"/>
                <w:noProof/>
                <w:lang w:val="en"/>
              </w:rPr>
              <w:t>11.</w:t>
            </w:r>
            <w:r w:rsidR="00F2546A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F2546A" w:rsidRPr="00C307BC">
              <w:rPr>
                <w:rStyle w:val="Hyperlink"/>
                <w:noProof/>
                <w:lang w:val="en"/>
              </w:rPr>
              <w:t>Grocery</w:t>
            </w:r>
            <w:r w:rsidR="00F2546A">
              <w:rPr>
                <w:noProof/>
                <w:webHidden/>
              </w:rPr>
              <w:tab/>
            </w:r>
            <w:r w:rsidR="00F2546A">
              <w:rPr>
                <w:noProof/>
                <w:webHidden/>
              </w:rPr>
              <w:fldChar w:fldCharType="begin"/>
            </w:r>
            <w:r w:rsidR="00F2546A">
              <w:rPr>
                <w:noProof/>
                <w:webHidden/>
              </w:rPr>
              <w:instrText xml:space="preserve"> PAGEREF _Toc166616105 \h </w:instrText>
            </w:r>
            <w:r w:rsidR="00F2546A">
              <w:rPr>
                <w:noProof/>
                <w:webHidden/>
              </w:rPr>
            </w:r>
            <w:r w:rsidR="00F2546A">
              <w:rPr>
                <w:noProof/>
                <w:webHidden/>
              </w:rPr>
              <w:fldChar w:fldCharType="separate"/>
            </w:r>
            <w:r w:rsidR="00F2546A">
              <w:rPr>
                <w:noProof/>
                <w:webHidden/>
              </w:rPr>
              <w:t>7</w:t>
            </w:r>
            <w:r w:rsidR="00F2546A">
              <w:rPr>
                <w:noProof/>
                <w:webHidden/>
              </w:rPr>
              <w:fldChar w:fldCharType="end"/>
            </w:r>
          </w:hyperlink>
        </w:p>
        <w:p w14:paraId="0CDB3364" w14:textId="0286446A" w:rsidR="00F2546A" w:rsidRDefault="00D00BD9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616106" w:history="1">
            <w:r w:rsidR="00F2546A" w:rsidRPr="00C307BC">
              <w:rPr>
                <w:rStyle w:val="Hyperlink"/>
                <w:noProof/>
                <w:lang w:val="en"/>
              </w:rPr>
              <w:t>12.</w:t>
            </w:r>
            <w:r w:rsidR="00F2546A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F2546A" w:rsidRPr="00C307BC">
              <w:rPr>
                <w:rStyle w:val="Hyperlink"/>
                <w:noProof/>
                <w:lang w:val="en"/>
              </w:rPr>
              <w:t>Number in the range</w:t>
            </w:r>
            <w:r w:rsidR="00F2546A">
              <w:rPr>
                <w:noProof/>
                <w:webHidden/>
              </w:rPr>
              <w:tab/>
            </w:r>
            <w:r w:rsidR="00F2546A">
              <w:rPr>
                <w:noProof/>
                <w:webHidden/>
              </w:rPr>
              <w:fldChar w:fldCharType="begin"/>
            </w:r>
            <w:r w:rsidR="00F2546A">
              <w:rPr>
                <w:noProof/>
                <w:webHidden/>
              </w:rPr>
              <w:instrText xml:space="preserve"> PAGEREF _Toc166616106 \h </w:instrText>
            </w:r>
            <w:r w:rsidR="00F2546A">
              <w:rPr>
                <w:noProof/>
                <w:webHidden/>
              </w:rPr>
            </w:r>
            <w:r w:rsidR="00F2546A">
              <w:rPr>
                <w:noProof/>
                <w:webHidden/>
              </w:rPr>
              <w:fldChar w:fldCharType="separate"/>
            </w:r>
            <w:r w:rsidR="00F2546A">
              <w:rPr>
                <w:noProof/>
                <w:webHidden/>
              </w:rPr>
              <w:t>8</w:t>
            </w:r>
            <w:r w:rsidR="00F2546A">
              <w:rPr>
                <w:noProof/>
                <w:webHidden/>
              </w:rPr>
              <w:fldChar w:fldCharType="end"/>
            </w:r>
          </w:hyperlink>
        </w:p>
        <w:p w14:paraId="504F4BC8" w14:textId="2CAE6637" w:rsidR="00F2546A" w:rsidRDefault="00D00BD9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616107" w:history="1">
            <w:r w:rsidR="00F2546A" w:rsidRPr="00C307BC">
              <w:rPr>
                <w:rStyle w:val="Hyperlink"/>
                <w:noProof/>
                <w:lang w:val="en"/>
              </w:rPr>
              <w:t>13.</w:t>
            </w:r>
            <w:r w:rsidR="00F2546A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F2546A" w:rsidRPr="00C307BC">
              <w:rPr>
                <w:rStyle w:val="Hyperlink"/>
                <w:noProof/>
                <w:lang w:val="en"/>
              </w:rPr>
              <w:t>Simple Calculator</w:t>
            </w:r>
            <w:r w:rsidR="00F2546A">
              <w:rPr>
                <w:noProof/>
                <w:webHidden/>
              </w:rPr>
              <w:tab/>
            </w:r>
            <w:r w:rsidR="00F2546A">
              <w:rPr>
                <w:noProof/>
                <w:webHidden/>
              </w:rPr>
              <w:fldChar w:fldCharType="begin"/>
            </w:r>
            <w:r w:rsidR="00F2546A">
              <w:rPr>
                <w:noProof/>
                <w:webHidden/>
              </w:rPr>
              <w:instrText xml:space="preserve"> PAGEREF _Toc166616107 \h </w:instrText>
            </w:r>
            <w:r w:rsidR="00F2546A">
              <w:rPr>
                <w:noProof/>
                <w:webHidden/>
              </w:rPr>
            </w:r>
            <w:r w:rsidR="00F2546A">
              <w:rPr>
                <w:noProof/>
                <w:webHidden/>
              </w:rPr>
              <w:fldChar w:fldCharType="separate"/>
            </w:r>
            <w:r w:rsidR="00F2546A">
              <w:rPr>
                <w:noProof/>
                <w:webHidden/>
              </w:rPr>
              <w:t>8</w:t>
            </w:r>
            <w:r w:rsidR="00F2546A">
              <w:rPr>
                <w:noProof/>
                <w:webHidden/>
              </w:rPr>
              <w:fldChar w:fldCharType="end"/>
            </w:r>
          </w:hyperlink>
        </w:p>
        <w:p w14:paraId="0D1B2A4D" w14:textId="1C0DCC5A" w:rsidR="00F2546A" w:rsidRDefault="00D00BD9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616108" w:history="1">
            <w:r w:rsidR="00F2546A" w:rsidRPr="00C307BC">
              <w:rPr>
                <w:rStyle w:val="Hyperlink"/>
                <w:noProof/>
                <w:lang w:val="en"/>
              </w:rPr>
              <w:t>14.</w:t>
            </w:r>
            <w:r w:rsidR="00F2546A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F2546A" w:rsidRPr="00C307BC">
              <w:rPr>
                <w:rStyle w:val="Hyperlink"/>
                <w:noProof/>
                <w:lang w:val="en"/>
              </w:rPr>
              <w:t>Vegetable Market</w:t>
            </w:r>
            <w:r w:rsidR="00F2546A">
              <w:rPr>
                <w:noProof/>
                <w:webHidden/>
              </w:rPr>
              <w:tab/>
            </w:r>
            <w:r w:rsidR="00F2546A">
              <w:rPr>
                <w:noProof/>
                <w:webHidden/>
              </w:rPr>
              <w:fldChar w:fldCharType="begin"/>
            </w:r>
            <w:r w:rsidR="00F2546A">
              <w:rPr>
                <w:noProof/>
                <w:webHidden/>
              </w:rPr>
              <w:instrText xml:space="preserve"> PAGEREF _Toc166616108 \h </w:instrText>
            </w:r>
            <w:r w:rsidR="00F2546A">
              <w:rPr>
                <w:noProof/>
                <w:webHidden/>
              </w:rPr>
            </w:r>
            <w:r w:rsidR="00F2546A">
              <w:rPr>
                <w:noProof/>
                <w:webHidden/>
              </w:rPr>
              <w:fldChar w:fldCharType="separate"/>
            </w:r>
            <w:r w:rsidR="00F2546A">
              <w:rPr>
                <w:noProof/>
                <w:webHidden/>
              </w:rPr>
              <w:t>9</w:t>
            </w:r>
            <w:r w:rsidR="00F2546A">
              <w:rPr>
                <w:noProof/>
                <w:webHidden/>
              </w:rPr>
              <w:fldChar w:fldCharType="end"/>
            </w:r>
          </w:hyperlink>
        </w:p>
        <w:p w14:paraId="66327C00" w14:textId="0F723470" w:rsidR="00F2546A" w:rsidRDefault="00D00BD9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616109" w:history="1">
            <w:r w:rsidR="00F2546A" w:rsidRPr="00C307BC">
              <w:rPr>
                <w:rStyle w:val="Hyperlink"/>
                <w:noProof/>
                <w:lang w:val="en"/>
              </w:rPr>
              <w:t>15.</w:t>
            </w:r>
            <w:r w:rsidR="00F2546A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F2546A" w:rsidRPr="00C307BC">
              <w:rPr>
                <w:rStyle w:val="Hyperlink"/>
                <w:noProof/>
                <w:lang w:val="en"/>
              </w:rPr>
              <w:t>Holiday</w:t>
            </w:r>
            <w:r w:rsidR="00F2546A">
              <w:rPr>
                <w:noProof/>
                <w:webHidden/>
              </w:rPr>
              <w:tab/>
            </w:r>
            <w:r w:rsidR="00F2546A">
              <w:rPr>
                <w:noProof/>
                <w:webHidden/>
              </w:rPr>
              <w:fldChar w:fldCharType="begin"/>
            </w:r>
            <w:r w:rsidR="00F2546A">
              <w:rPr>
                <w:noProof/>
                <w:webHidden/>
              </w:rPr>
              <w:instrText xml:space="preserve"> PAGEREF _Toc166616109 \h </w:instrText>
            </w:r>
            <w:r w:rsidR="00F2546A">
              <w:rPr>
                <w:noProof/>
                <w:webHidden/>
              </w:rPr>
            </w:r>
            <w:r w:rsidR="00F2546A">
              <w:rPr>
                <w:noProof/>
                <w:webHidden/>
              </w:rPr>
              <w:fldChar w:fldCharType="separate"/>
            </w:r>
            <w:r w:rsidR="00F2546A">
              <w:rPr>
                <w:noProof/>
                <w:webHidden/>
              </w:rPr>
              <w:t>9</w:t>
            </w:r>
            <w:r w:rsidR="00F2546A">
              <w:rPr>
                <w:noProof/>
                <w:webHidden/>
              </w:rPr>
              <w:fldChar w:fldCharType="end"/>
            </w:r>
          </w:hyperlink>
        </w:p>
        <w:p w14:paraId="39CBF666" w14:textId="08CF6BCE" w:rsidR="00F2546A" w:rsidRDefault="00D00BD9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616110" w:history="1">
            <w:r w:rsidR="00F2546A" w:rsidRPr="00C307BC">
              <w:rPr>
                <w:rStyle w:val="Hyperlink"/>
                <w:noProof/>
                <w:lang w:val="en"/>
              </w:rPr>
              <w:t>16.</w:t>
            </w:r>
            <w:r w:rsidR="00F2546A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F2546A" w:rsidRPr="00C307BC">
              <w:rPr>
                <w:rStyle w:val="Hyperlink"/>
                <w:noProof/>
                <w:lang w:val="en"/>
              </w:rPr>
              <w:t>Makeup Shop</w:t>
            </w:r>
            <w:r w:rsidR="00F2546A">
              <w:rPr>
                <w:noProof/>
                <w:webHidden/>
              </w:rPr>
              <w:tab/>
            </w:r>
            <w:r w:rsidR="00F2546A">
              <w:rPr>
                <w:noProof/>
                <w:webHidden/>
              </w:rPr>
              <w:fldChar w:fldCharType="begin"/>
            </w:r>
            <w:r w:rsidR="00F2546A">
              <w:rPr>
                <w:noProof/>
                <w:webHidden/>
              </w:rPr>
              <w:instrText xml:space="preserve"> PAGEREF _Toc166616110 \h </w:instrText>
            </w:r>
            <w:r w:rsidR="00F2546A">
              <w:rPr>
                <w:noProof/>
                <w:webHidden/>
              </w:rPr>
            </w:r>
            <w:r w:rsidR="00F2546A">
              <w:rPr>
                <w:noProof/>
                <w:webHidden/>
              </w:rPr>
              <w:fldChar w:fldCharType="separate"/>
            </w:r>
            <w:r w:rsidR="00F2546A">
              <w:rPr>
                <w:noProof/>
                <w:webHidden/>
              </w:rPr>
              <w:t>10</w:t>
            </w:r>
            <w:r w:rsidR="00F2546A">
              <w:rPr>
                <w:noProof/>
                <w:webHidden/>
              </w:rPr>
              <w:fldChar w:fldCharType="end"/>
            </w:r>
          </w:hyperlink>
        </w:p>
        <w:p w14:paraId="60B87E32" w14:textId="41700B67" w:rsidR="00F2546A" w:rsidRDefault="00D00BD9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616111" w:history="1">
            <w:r w:rsidR="00F2546A" w:rsidRPr="00C307BC">
              <w:rPr>
                <w:rStyle w:val="Hyperlink"/>
                <w:noProof/>
                <w:lang w:val="en"/>
              </w:rPr>
              <w:t>17.</w:t>
            </w:r>
            <w:r w:rsidR="00F2546A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F2546A" w:rsidRPr="00C307BC">
              <w:rPr>
                <w:rStyle w:val="Hyperlink"/>
                <w:noProof/>
                <w:lang w:val="en"/>
              </w:rPr>
              <w:t>At sea</w:t>
            </w:r>
            <w:r w:rsidR="00F2546A">
              <w:rPr>
                <w:noProof/>
                <w:webHidden/>
              </w:rPr>
              <w:tab/>
            </w:r>
            <w:r w:rsidR="00F2546A">
              <w:rPr>
                <w:noProof/>
                <w:webHidden/>
              </w:rPr>
              <w:fldChar w:fldCharType="begin"/>
            </w:r>
            <w:r w:rsidR="00F2546A">
              <w:rPr>
                <w:noProof/>
                <w:webHidden/>
              </w:rPr>
              <w:instrText xml:space="preserve"> PAGEREF _Toc166616111 \h </w:instrText>
            </w:r>
            <w:r w:rsidR="00F2546A">
              <w:rPr>
                <w:noProof/>
                <w:webHidden/>
              </w:rPr>
            </w:r>
            <w:r w:rsidR="00F2546A">
              <w:rPr>
                <w:noProof/>
                <w:webHidden/>
              </w:rPr>
              <w:fldChar w:fldCharType="separate"/>
            </w:r>
            <w:r w:rsidR="00F2546A">
              <w:rPr>
                <w:noProof/>
                <w:webHidden/>
              </w:rPr>
              <w:t>12</w:t>
            </w:r>
            <w:r w:rsidR="00F2546A">
              <w:rPr>
                <w:noProof/>
                <w:webHidden/>
              </w:rPr>
              <w:fldChar w:fldCharType="end"/>
            </w:r>
          </w:hyperlink>
        </w:p>
        <w:p w14:paraId="20CE2785" w14:textId="0990FF3E" w:rsidR="00F2546A" w:rsidRDefault="00D00BD9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616112" w:history="1">
            <w:r w:rsidR="00F2546A" w:rsidRPr="00C307BC">
              <w:rPr>
                <w:rStyle w:val="Hyperlink"/>
                <w:noProof/>
                <w:lang w:val="en"/>
              </w:rPr>
              <w:t>18.</w:t>
            </w:r>
            <w:r w:rsidR="00F2546A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F2546A" w:rsidRPr="00C307BC">
              <w:rPr>
                <w:rStyle w:val="Hyperlink"/>
                <w:noProof/>
                <w:lang w:val="en"/>
              </w:rPr>
              <w:t>Grade Calculator</w:t>
            </w:r>
            <w:r w:rsidR="00F2546A">
              <w:rPr>
                <w:noProof/>
                <w:webHidden/>
              </w:rPr>
              <w:tab/>
            </w:r>
            <w:r w:rsidR="00F2546A">
              <w:rPr>
                <w:noProof/>
                <w:webHidden/>
              </w:rPr>
              <w:fldChar w:fldCharType="begin"/>
            </w:r>
            <w:r w:rsidR="00F2546A">
              <w:rPr>
                <w:noProof/>
                <w:webHidden/>
              </w:rPr>
              <w:instrText xml:space="preserve"> PAGEREF _Toc166616112 \h </w:instrText>
            </w:r>
            <w:r w:rsidR="00F2546A">
              <w:rPr>
                <w:noProof/>
                <w:webHidden/>
              </w:rPr>
            </w:r>
            <w:r w:rsidR="00F2546A">
              <w:rPr>
                <w:noProof/>
                <w:webHidden/>
              </w:rPr>
              <w:fldChar w:fldCharType="separate"/>
            </w:r>
            <w:r w:rsidR="00F2546A">
              <w:rPr>
                <w:noProof/>
                <w:webHidden/>
              </w:rPr>
              <w:t>13</w:t>
            </w:r>
            <w:r w:rsidR="00F2546A">
              <w:rPr>
                <w:noProof/>
                <w:webHidden/>
              </w:rPr>
              <w:fldChar w:fldCharType="end"/>
            </w:r>
          </w:hyperlink>
        </w:p>
        <w:p w14:paraId="1FCEED9D" w14:textId="7CABF5DF" w:rsidR="00F2546A" w:rsidRDefault="00D00BD9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616113" w:history="1">
            <w:r w:rsidR="00F2546A" w:rsidRPr="00C307BC">
              <w:rPr>
                <w:rStyle w:val="Hyperlink"/>
                <w:noProof/>
                <w:lang w:val="en"/>
              </w:rPr>
              <w:t>19.</w:t>
            </w:r>
            <w:r w:rsidR="00F2546A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F2546A" w:rsidRPr="00C307BC">
              <w:rPr>
                <w:rStyle w:val="Hyperlink"/>
                <w:noProof/>
                <w:lang w:val="en"/>
              </w:rPr>
              <w:t>Leap Year Checker</w:t>
            </w:r>
            <w:r w:rsidR="00F2546A">
              <w:rPr>
                <w:noProof/>
                <w:webHidden/>
              </w:rPr>
              <w:tab/>
            </w:r>
            <w:r w:rsidR="00F2546A">
              <w:rPr>
                <w:noProof/>
                <w:webHidden/>
              </w:rPr>
              <w:fldChar w:fldCharType="begin"/>
            </w:r>
            <w:r w:rsidR="00F2546A">
              <w:rPr>
                <w:noProof/>
                <w:webHidden/>
              </w:rPr>
              <w:instrText xml:space="preserve"> PAGEREF _Toc166616113 \h </w:instrText>
            </w:r>
            <w:r w:rsidR="00F2546A">
              <w:rPr>
                <w:noProof/>
                <w:webHidden/>
              </w:rPr>
            </w:r>
            <w:r w:rsidR="00F2546A">
              <w:rPr>
                <w:noProof/>
                <w:webHidden/>
              </w:rPr>
              <w:fldChar w:fldCharType="separate"/>
            </w:r>
            <w:r w:rsidR="00F2546A">
              <w:rPr>
                <w:noProof/>
                <w:webHidden/>
              </w:rPr>
              <w:t>14</w:t>
            </w:r>
            <w:r w:rsidR="00F2546A">
              <w:rPr>
                <w:noProof/>
                <w:webHidden/>
              </w:rPr>
              <w:fldChar w:fldCharType="end"/>
            </w:r>
          </w:hyperlink>
        </w:p>
        <w:p w14:paraId="607E60C6" w14:textId="74990214" w:rsidR="00F2546A" w:rsidRDefault="00D00BD9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616114" w:history="1">
            <w:r w:rsidR="00F2546A" w:rsidRPr="00C307BC">
              <w:rPr>
                <w:rStyle w:val="Hyperlink"/>
                <w:noProof/>
                <w:lang w:val="en"/>
              </w:rPr>
              <w:t>20.</w:t>
            </w:r>
            <w:r w:rsidR="00F2546A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F2546A" w:rsidRPr="00C307BC">
              <w:rPr>
                <w:rStyle w:val="Hyperlink"/>
                <w:noProof/>
                <w:lang w:val="en"/>
              </w:rPr>
              <w:t>Movie Ticket Price</w:t>
            </w:r>
            <w:r w:rsidR="00F2546A">
              <w:rPr>
                <w:noProof/>
                <w:webHidden/>
              </w:rPr>
              <w:tab/>
            </w:r>
            <w:r w:rsidR="00F2546A">
              <w:rPr>
                <w:noProof/>
                <w:webHidden/>
              </w:rPr>
              <w:fldChar w:fldCharType="begin"/>
            </w:r>
            <w:r w:rsidR="00F2546A">
              <w:rPr>
                <w:noProof/>
                <w:webHidden/>
              </w:rPr>
              <w:instrText xml:space="preserve"> PAGEREF _Toc166616114 \h </w:instrText>
            </w:r>
            <w:r w:rsidR="00F2546A">
              <w:rPr>
                <w:noProof/>
                <w:webHidden/>
              </w:rPr>
            </w:r>
            <w:r w:rsidR="00F2546A">
              <w:rPr>
                <w:noProof/>
                <w:webHidden/>
              </w:rPr>
              <w:fldChar w:fldCharType="separate"/>
            </w:r>
            <w:r w:rsidR="00F2546A">
              <w:rPr>
                <w:noProof/>
                <w:webHidden/>
              </w:rPr>
              <w:t>14</w:t>
            </w:r>
            <w:r w:rsidR="00F2546A">
              <w:rPr>
                <w:noProof/>
                <w:webHidden/>
              </w:rPr>
              <w:fldChar w:fldCharType="end"/>
            </w:r>
          </w:hyperlink>
        </w:p>
        <w:p w14:paraId="6B53635E" w14:textId="3CF99F64" w:rsidR="00F2546A" w:rsidRDefault="00D00BD9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616115" w:history="1">
            <w:r w:rsidR="00F2546A" w:rsidRPr="00C307BC">
              <w:rPr>
                <w:rStyle w:val="Hyperlink"/>
                <w:noProof/>
                <w:lang w:val="en"/>
              </w:rPr>
              <w:t>21.</w:t>
            </w:r>
            <w:r w:rsidR="00F2546A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F2546A" w:rsidRPr="00C307BC">
              <w:rPr>
                <w:rStyle w:val="Hyperlink"/>
                <w:noProof/>
                <w:lang w:val="en"/>
              </w:rPr>
              <w:t>Days in a Month</w:t>
            </w:r>
            <w:r w:rsidR="00F2546A">
              <w:rPr>
                <w:noProof/>
                <w:webHidden/>
              </w:rPr>
              <w:tab/>
            </w:r>
            <w:r w:rsidR="00F2546A">
              <w:rPr>
                <w:noProof/>
                <w:webHidden/>
              </w:rPr>
              <w:fldChar w:fldCharType="begin"/>
            </w:r>
            <w:r w:rsidR="00F2546A">
              <w:rPr>
                <w:noProof/>
                <w:webHidden/>
              </w:rPr>
              <w:instrText xml:space="preserve"> PAGEREF _Toc166616115 \h </w:instrText>
            </w:r>
            <w:r w:rsidR="00F2546A">
              <w:rPr>
                <w:noProof/>
                <w:webHidden/>
              </w:rPr>
            </w:r>
            <w:r w:rsidR="00F2546A">
              <w:rPr>
                <w:noProof/>
                <w:webHidden/>
              </w:rPr>
              <w:fldChar w:fldCharType="separate"/>
            </w:r>
            <w:r w:rsidR="00F2546A">
              <w:rPr>
                <w:noProof/>
                <w:webHidden/>
              </w:rPr>
              <w:t>14</w:t>
            </w:r>
            <w:r w:rsidR="00F2546A">
              <w:rPr>
                <w:noProof/>
                <w:webHidden/>
              </w:rPr>
              <w:fldChar w:fldCharType="end"/>
            </w:r>
          </w:hyperlink>
        </w:p>
        <w:p w14:paraId="79180C60" w14:textId="6A1CF2C7" w:rsidR="00F2546A" w:rsidRDefault="00D00BD9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616116" w:history="1">
            <w:r w:rsidR="00F2546A" w:rsidRPr="00C307BC">
              <w:rPr>
                <w:rStyle w:val="Hyperlink"/>
                <w:noProof/>
                <w:lang w:val="en"/>
              </w:rPr>
              <w:t>22.</w:t>
            </w:r>
            <w:r w:rsidR="00F2546A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F2546A" w:rsidRPr="00C307BC">
              <w:rPr>
                <w:rStyle w:val="Hyperlink"/>
                <w:noProof/>
                <w:lang w:val="en"/>
              </w:rPr>
              <w:t>University Admissions</w:t>
            </w:r>
            <w:r w:rsidR="00F2546A">
              <w:rPr>
                <w:noProof/>
                <w:webHidden/>
              </w:rPr>
              <w:tab/>
            </w:r>
            <w:r w:rsidR="00F2546A">
              <w:rPr>
                <w:noProof/>
                <w:webHidden/>
              </w:rPr>
              <w:fldChar w:fldCharType="begin"/>
            </w:r>
            <w:r w:rsidR="00F2546A">
              <w:rPr>
                <w:noProof/>
                <w:webHidden/>
              </w:rPr>
              <w:instrText xml:space="preserve"> PAGEREF _Toc166616116 \h </w:instrText>
            </w:r>
            <w:r w:rsidR="00F2546A">
              <w:rPr>
                <w:noProof/>
                <w:webHidden/>
              </w:rPr>
            </w:r>
            <w:r w:rsidR="00F2546A">
              <w:rPr>
                <w:noProof/>
                <w:webHidden/>
              </w:rPr>
              <w:fldChar w:fldCharType="separate"/>
            </w:r>
            <w:r w:rsidR="00F2546A">
              <w:rPr>
                <w:noProof/>
                <w:webHidden/>
              </w:rPr>
              <w:t>15</w:t>
            </w:r>
            <w:r w:rsidR="00F2546A">
              <w:rPr>
                <w:noProof/>
                <w:webHidden/>
              </w:rPr>
              <w:fldChar w:fldCharType="end"/>
            </w:r>
          </w:hyperlink>
        </w:p>
        <w:p w14:paraId="2A9FA933" w14:textId="1EC27F66" w:rsidR="00F2546A" w:rsidRDefault="00D00BD9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616117" w:history="1">
            <w:r w:rsidR="00F2546A" w:rsidRPr="00C307BC">
              <w:rPr>
                <w:rStyle w:val="Hyperlink"/>
                <w:noProof/>
                <w:lang w:val="en"/>
              </w:rPr>
              <w:t>23.</w:t>
            </w:r>
            <w:r w:rsidR="00F2546A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F2546A" w:rsidRPr="00C307BC">
              <w:rPr>
                <w:rStyle w:val="Hyperlink"/>
                <w:noProof/>
                <w:lang w:val="en"/>
              </w:rPr>
              <w:t>Discount Calculator</w:t>
            </w:r>
            <w:r w:rsidR="00F2546A">
              <w:rPr>
                <w:noProof/>
                <w:webHidden/>
              </w:rPr>
              <w:tab/>
            </w:r>
            <w:r w:rsidR="00F2546A">
              <w:rPr>
                <w:noProof/>
                <w:webHidden/>
              </w:rPr>
              <w:fldChar w:fldCharType="begin"/>
            </w:r>
            <w:r w:rsidR="00F2546A">
              <w:rPr>
                <w:noProof/>
                <w:webHidden/>
              </w:rPr>
              <w:instrText xml:space="preserve"> PAGEREF _Toc166616117 \h </w:instrText>
            </w:r>
            <w:r w:rsidR="00F2546A">
              <w:rPr>
                <w:noProof/>
                <w:webHidden/>
              </w:rPr>
            </w:r>
            <w:r w:rsidR="00F2546A">
              <w:rPr>
                <w:noProof/>
                <w:webHidden/>
              </w:rPr>
              <w:fldChar w:fldCharType="separate"/>
            </w:r>
            <w:r w:rsidR="00F2546A">
              <w:rPr>
                <w:noProof/>
                <w:webHidden/>
              </w:rPr>
              <w:t>15</w:t>
            </w:r>
            <w:r w:rsidR="00F2546A">
              <w:rPr>
                <w:noProof/>
                <w:webHidden/>
              </w:rPr>
              <w:fldChar w:fldCharType="end"/>
            </w:r>
          </w:hyperlink>
        </w:p>
        <w:p w14:paraId="4A2AD9C6" w14:textId="3B1AC81C" w:rsidR="00F2546A" w:rsidRDefault="00D00BD9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616118" w:history="1">
            <w:r w:rsidR="00F2546A" w:rsidRPr="00C307BC">
              <w:rPr>
                <w:rStyle w:val="Hyperlink"/>
                <w:noProof/>
                <w:lang w:val="en"/>
              </w:rPr>
              <w:t>24.</w:t>
            </w:r>
            <w:r w:rsidR="00F2546A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F2546A" w:rsidRPr="00C307BC">
              <w:rPr>
                <w:rStyle w:val="Hyperlink"/>
                <w:noProof/>
                <w:lang w:val="en"/>
              </w:rPr>
              <w:t>Movie Classification</w:t>
            </w:r>
            <w:r w:rsidR="00F2546A">
              <w:rPr>
                <w:noProof/>
                <w:webHidden/>
              </w:rPr>
              <w:tab/>
            </w:r>
            <w:r w:rsidR="00F2546A">
              <w:rPr>
                <w:noProof/>
                <w:webHidden/>
              </w:rPr>
              <w:fldChar w:fldCharType="begin"/>
            </w:r>
            <w:r w:rsidR="00F2546A">
              <w:rPr>
                <w:noProof/>
                <w:webHidden/>
              </w:rPr>
              <w:instrText xml:space="preserve"> PAGEREF _Toc166616118 \h </w:instrText>
            </w:r>
            <w:r w:rsidR="00F2546A">
              <w:rPr>
                <w:noProof/>
                <w:webHidden/>
              </w:rPr>
            </w:r>
            <w:r w:rsidR="00F2546A">
              <w:rPr>
                <w:noProof/>
                <w:webHidden/>
              </w:rPr>
              <w:fldChar w:fldCharType="separate"/>
            </w:r>
            <w:r w:rsidR="00F2546A">
              <w:rPr>
                <w:noProof/>
                <w:webHidden/>
              </w:rPr>
              <w:t>15</w:t>
            </w:r>
            <w:r w:rsidR="00F2546A">
              <w:rPr>
                <w:noProof/>
                <w:webHidden/>
              </w:rPr>
              <w:fldChar w:fldCharType="end"/>
            </w:r>
          </w:hyperlink>
        </w:p>
        <w:p w14:paraId="68F16F5F" w14:textId="1D565472" w:rsidR="00F2546A" w:rsidRDefault="00D00BD9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616119" w:history="1">
            <w:r w:rsidR="00F2546A" w:rsidRPr="00C307BC">
              <w:rPr>
                <w:rStyle w:val="Hyperlink"/>
                <w:noProof/>
                <w:lang w:val="en"/>
              </w:rPr>
              <w:t>25.</w:t>
            </w:r>
            <w:r w:rsidR="00F2546A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F2546A" w:rsidRPr="00C307BC">
              <w:rPr>
                <w:rStyle w:val="Hyperlink"/>
                <w:noProof/>
                <w:lang w:val="en"/>
              </w:rPr>
              <w:t>Airline Luggage Charges</w:t>
            </w:r>
            <w:r w:rsidR="00F2546A">
              <w:rPr>
                <w:noProof/>
                <w:webHidden/>
              </w:rPr>
              <w:tab/>
            </w:r>
            <w:r w:rsidR="00F2546A">
              <w:rPr>
                <w:noProof/>
                <w:webHidden/>
              </w:rPr>
              <w:fldChar w:fldCharType="begin"/>
            </w:r>
            <w:r w:rsidR="00F2546A">
              <w:rPr>
                <w:noProof/>
                <w:webHidden/>
              </w:rPr>
              <w:instrText xml:space="preserve"> PAGEREF _Toc166616119 \h </w:instrText>
            </w:r>
            <w:r w:rsidR="00F2546A">
              <w:rPr>
                <w:noProof/>
                <w:webHidden/>
              </w:rPr>
            </w:r>
            <w:r w:rsidR="00F2546A">
              <w:rPr>
                <w:noProof/>
                <w:webHidden/>
              </w:rPr>
              <w:fldChar w:fldCharType="separate"/>
            </w:r>
            <w:r w:rsidR="00F2546A">
              <w:rPr>
                <w:noProof/>
                <w:webHidden/>
              </w:rPr>
              <w:t>16</w:t>
            </w:r>
            <w:r w:rsidR="00F2546A">
              <w:rPr>
                <w:noProof/>
                <w:webHidden/>
              </w:rPr>
              <w:fldChar w:fldCharType="end"/>
            </w:r>
          </w:hyperlink>
        </w:p>
        <w:p w14:paraId="114A85AD" w14:textId="0A2FD5F3" w:rsidR="00F2546A" w:rsidRDefault="00D00BD9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616120" w:history="1">
            <w:r w:rsidR="00F2546A" w:rsidRPr="00C307BC">
              <w:rPr>
                <w:rStyle w:val="Hyperlink"/>
                <w:noProof/>
                <w:lang w:val="en"/>
              </w:rPr>
              <w:t>26.</w:t>
            </w:r>
            <w:r w:rsidR="00F2546A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F2546A" w:rsidRPr="00C307BC">
              <w:rPr>
                <w:rStyle w:val="Hyperlink"/>
                <w:noProof/>
                <w:lang w:val="en"/>
              </w:rPr>
              <w:t>Adventure Game: Path Decision</w:t>
            </w:r>
            <w:r w:rsidR="00F2546A">
              <w:rPr>
                <w:noProof/>
                <w:webHidden/>
              </w:rPr>
              <w:tab/>
            </w:r>
            <w:r w:rsidR="00F2546A">
              <w:rPr>
                <w:noProof/>
                <w:webHidden/>
              </w:rPr>
              <w:fldChar w:fldCharType="begin"/>
            </w:r>
            <w:r w:rsidR="00F2546A">
              <w:rPr>
                <w:noProof/>
                <w:webHidden/>
              </w:rPr>
              <w:instrText xml:space="preserve"> PAGEREF _Toc166616120 \h </w:instrText>
            </w:r>
            <w:r w:rsidR="00F2546A">
              <w:rPr>
                <w:noProof/>
                <w:webHidden/>
              </w:rPr>
            </w:r>
            <w:r w:rsidR="00F2546A">
              <w:rPr>
                <w:noProof/>
                <w:webHidden/>
              </w:rPr>
              <w:fldChar w:fldCharType="separate"/>
            </w:r>
            <w:r w:rsidR="00F2546A">
              <w:rPr>
                <w:noProof/>
                <w:webHidden/>
              </w:rPr>
              <w:t>16</w:t>
            </w:r>
            <w:r w:rsidR="00F2546A">
              <w:rPr>
                <w:noProof/>
                <w:webHidden/>
              </w:rPr>
              <w:fldChar w:fldCharType="end"/>
            </w:r>
          </w:hyperlink>
        </w:p>
        <w:p w14:paraId="72F7027B" w14:textId="5B97D098" w:rsidR="00F2546A" w:rsidRDefault="00D00BD9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616121" w:history="1">
            <w:r w:rsidR="00F2546A" w:rsidRPr="00C307BC">
              <w:rPr>
                <w:rStyle w:val="Hyperlink"/>
                <w:noProof/>
                <w:lang w:val="en"/>
              </w:rPr>
              <w:t>27.</w:t>
            </w:r>
            <w:r w:rsidR="00F2546A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F2546A" w:rsidRPr="00C307BC">
              <w:rPr>
                <w:rStyle w:val="Hyperlink"/>
                <w:noProof/>
                <w:lang w:val="en"/>
              </w:rPr>
              <w:t>Potion Brewing Decision</w:t>
            </w:r>
            <w:r w:rsidR="00F2546A">
              <w:rPr>
                <w:noProof/>
                <w:webHidden/>
              </w:rPr>
              <w:tab/>
            </w:r>
            <w:r w:rsidR="00F2546A">
              <w:rPr>
                <w:noProof/>
                <w:webHidden/>
              </w:rPr>
              <w:fldChar w:fldCharType="begin"/>
            </w:r>
            <w:r w:rsidR="00F2546A">
              <w:rPr>
                <w:noProof/>
                <w:webHidden/>
              </w:rPr>
              <w:instrText xml:space="preserve"> PAGEREF _Toc166616121 \h </w:instrText>
            </w:r>
            <w:r w:rsidR="00F2546A">
              <w:rPr>
                <w:noProof/>
                <w:webHidden/>
              </w:rPr>
            </w:r>
            <w:r w:rsidR="00F2546A">
              <w:rPr>
                <w:noProof/>
                <w:webHidden/>
              </w:rPr>
              <w:fldChar w:fldCharType="separate"/>
            </w:r>
            <w:r w:rsidR="00F2546A">
              <w:rPr>
                <w:noProof/>
                <w:webHidden/>
              </w:rPr>
              <w:t>16</w:t>
            </w:r>
            <w:r w:rsidR="00F2546A">
              <w:rPr>
                <w:noProof/>
                <w:webHidden/>
              </w:rPr>
              <w:fldChar w:fldCharType="end"/>
            </w:r>
          </w:hyperlink>
        </w:p>
        <w:p w14:paraId="09271136" w14:textId="1B31FCB6" w:rsidR="00F2546A" w:rsidRDefault="00D00BD9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616122" w:history="1">
            <w:r w:rsidR="00F2546A" w:rsidRPr="00C307BC">
              <w:rPr>
                <w:rStyle w:val="Hyperlink"/>
                <w:noProof/>
                <w:lang w:val="en"/>
              </w:rPr>
              <w:t>28.</w:t>
            </w:r>
            <w:r w:rsidR="00F2546A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F2546A" w:rsidRPr="00C307BC">
              <w:rPr>
                <w:rStyle w:val="Hyperlink"/>
                <w:noProof/>
                <w:lang w:val="en"/>
              </w:rPr>
              <w:t>Survival in the Wilderness</w:t>
            </w:r>
            <w:r w:rsidR="00F2546A">
              <w:rPr>
                <w:noProof/>
                <w:webHidden/>
              </w:rPr>
              <w:tab/>
            </w:r>
            <w:r w:rsidR="00F2546A">
              <w:rPr>
                <w:noProof/>
                <w:webHidden/>
              </w:rPr>
              <w:fldChar w:fldCharType="begin"/>
            </w:r>
            <w:r w:rsidR="00F2546A">
              <w:rPr>
                <w:noProof/>
                <w:webHidden/>
              </w:rPr>
              <w:instrText xml:space="preserve"> PAGEREF _Toc166616122 \h </w:instrText>
            </w:r>
            <w:r w:rsidR="00F2546A">
              <w:rPr>
                <w:noProof/>
                <w:webHidden/>
              </w:rPr>
            </w:r>
            <w:r w:rsidR="00F2546A">
              <w:rPr>
                <w:noProof/>
                <w:webHidden/>
              </w:rPr>
              <w:fldChar w:fldCharType="separate"/>
            </w:r>
            <w:r w:rsidR="00F2546A">
              <w:rPr>
                <w:noProof/>
                <w:webHidden/>
              </w:rPr>
              <w:t>17</w:t>
            </w:r>
            <w:r w:rsidR="00F2546A">
              <w:rPr>
                <w:noProof/>
                <w:webHidden/>
              </w:rPr>
              <w:fldChar w:fldCharType="end"/>
            </w:r>
          </w:hyperlink>
        </w:p>
        <w:p w14:paraId="3ACC0714" w14:textId="4DA8476A" w:rsidR="00F2546A" w:rsidRDefault="00D00BD9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616123" w:history="1">
            <w:r w:rsidR="00F2546A" w:rsidRPr="00C307BC">
              <w:rPr>
                <w:rStyle w:val="Hyperlink"/>
                <w:noProof/>
                <w:lang w:val="en"/>
              </w:rPr>
              <w:t>29.</w:t>
            </w:r>
            <w:r w:rsidR="00F2546A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F2546A" w:rsidRPr="00C307BC">
              <w:rPr>
                <w:rStyle w:val="Hyperlink"/>
                <w:noProof/>
                <w:lang w:val="en"/>
              </w:rPr>
              <w:t>Climate Zone Identifier</w:t>
            </w:r>
            <w:r w:rsidR="00F2546A">
              <w:rPr>
                <w:noProof/>
                <w:webHidden/>
              </w:rPr>
              <w:tab/>
            </w:r>
            <w:r w:rsidR="00F2546A">
              <w:rPr>
                <w:noProof/>
                <w:webHidden/>
              </w:rPr>
              <w:fldChar w:fldCharType="begin"/>
            </w:r>
            <w:r w:rsidR="00F2546A">
              <w:rPr>
                <w:noProof/>
                <w:webHidden/>
              </w:rPr>
              <w:instrText xml:space="preserve"> PAGEREF _Toc166616123 \h </w:instrText>
            </w:r>
            <w:r w:rsidR="00F2546A">
              <w:rPr>
                <w:noProof/>
                <w:webHidden/>
              </w:rPr>
            </w:r>
            <w:r w:rsidR="00F2546A">
              <w:rPr>
                <w:noProof/>
                <w:webHidden/>
              </w:rPr>
              <w:fldChar w:fldCharType="separate"/>
            </w:r>
            <w:r w:rsidR="00F2546A">
              <w:rPr>
                <w:noProof/>
                <w:webHidden/>
              </w:rPr>
              <w:t>18</w:t>
            </w:r>
            <w:r w:rsidR="00F2546A">
              <w:rPr>
                <w:noProof/>
                <w:webHidden/>
              </w:rPr>
              <w:fldChar w:fldCharType="end"/>
            </w:r>
          </w:hyperlink>
        </w:p>
        <w:p w14:paraId="40386887" w14:textId="08E0F0A6" w:rsidR="00F2546A" w:rsidRDefault="00D00BD9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6616124" w:history="1">
            <w:r w:rsidR="00F2546A" w:rsidRPr="00C307BC">
              <w:rPr>
                <w:rStyle w:val="Hyperlink"/>
                <w:noProof/>
                <w:lang w:val="en"/>
              </w:rPr>
              <w:t>30.</w:t>
            </w:r>
            <w:r w:rsidR="00F2546A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F2546A" w:rsidRPr="00C307BC">
              <w:rPr>
                <w:rStyle w:val="Hyperlink"/>
                <w:noProof/>
                <w:lang w:val="en"/>
              </w:rPr>
              <w:t>Architectural Era Identifier</w:t>
            </w:r>
            <w:r w:rsidR="00F2546A">
              <w:rPr>
                <w:noProof/>
                <w:webHidden/>
              </w:rPr>
              <w:tab/>
            </w:r>
            <w:r w:rsidR="00F2546A">
              <w:rPr>
                <w:noProof/>
                <w:webHidden/>
              </w:rPr>
              <w:fldChar w:fldCharType="begin"/>
            </w:r>
            <w:r w:rsidR="00F2546A">
              <w:rPr>
                <w:noProof/>
                <w:webHidden/>
              </w:rPr>
              <w:instrText xml:space="preserve"> PAGEREF _Toc166616124 \h </w:instrText>
            </w:r>
            <w:r w:rsidR="00F2546A">
              <w:rPr>
                <w:noProof/>
                <w:webHidden/>
              </w:rPr>
            </w:r>
            <w:r w:rsidR="00F2546A">
              <w:rPr>
                <w:noProof/>
                <w:webHidden/>
              </w:rPr>
              <w:fldChar w:fldCharType="separate"/>
            </w:r>
            <w:r w:rsidR="00F2546A">
              <w:rPr>
                <w:noProof/>
                <w:webHidden/>
              </w:rPr>
              <w:t>18</w:t>
            </w:r>
            <w:r w:rsidR="00F2546A">
              <w:rPr>
                <w:noProof/>
                <w:webHidden/>
              </w:rPr>
              <w:fldChar w:fldCharType="end"/>
            </w:r>
          </w:hyperlink>
        </w:p>
        <w:p w14:paraId="1779085F" w14:textId="4F0EC9DA" w:rsidR="007F144A" w:rsidRPr="005F3357" w:rsidRDefault="00434B11" w:rsidP="00434B11">
          <w:pPr>
            <w:rPr>
              <w:color w:val="44546A" w:themeColor="text2"/>
            </w:rPr>
          </w:pPr>
          <w:r w:rsidRPr="005F3357">
            <w:rPr>
              <w:b/>
              <w:bCs/>
              <w:noProof/>
              <w:color w:val="44546A" w:themeColor="text2"/>
            </w:rPr>
            <w:fldChar w:fldCharType="end"/>
          </w:r>
        </w:p>
      </w:sdtContent>
    </w:sdt>
    <w:p w14:paraId="276F564F" w14:textId="1DACE610" w:rsidR="008E3485" w:rsidRPr="00F2546A" w:rsidRDefault="008E3485" w:rsidP="008E3485">
      <w:pPr>
        <w:pStyle w:val="Heading1"/>
        <w:ind w:left="360"/>
        <w:rPr>
          <w:color w:val="44546A" w:themeColor="text2"/>
          <w:lang w:val="en"/>
        </w:rPr>
      </w:pPr>
      <w:bookmarkStart w:id="1" w:name="_Toc71812497"/>
      <w:bookmarkStart w:id="2" w:name="_Toc166616095"/>
      <w:r w:rsidRPr="005F3357">
        <w:rPr>
          <w:color w:val="44546A" w:themeColor="text2"/>
          <w:lang w:val="en"/>
        </w:rPr>
        <w:lastRenderedPageBreak/>
        <w:t>Create a new project</w:t>
      </w:r>
      <w:bookmarkEnd w:id="1"/>
      <w:bookmarkEnd w:id="2"/>
    </w:p>
    <w:p w14:paraId="6F477FA2" w14:textId="226566EA" w:rsidR="008E3485" w:rsidRPr="005F3357" w:rsidRDefault="008E3485">
      <w:pPr>
        <w:pStyle w:val="ListParagraph"/>
        <w:numPr>
          <w:ilvl w:val="0"/>
          <w:numId w:val="14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Create a blank project in Visual Studio Code. We will combine the solutions of all tasks in the form of separate files in this project. </w:t>
      </w:r>
    </w:p>
    <w:p w14:paraId="24F849B0" w14:textId="2A3A36C4" w:rsidR="008E3485" w:rsidRPr="005F3357" w:rsidRDefault="008E3485">
      <w:pPr>
        <w:pStyle w:val="ListParagraph"/>
        <w:numPr>
          <w:ilvl w:val="0"/>
          <w:numId w:val="14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>Create a new folder that will hold the individual solutions. A dialog box will open in which you will need to select its directory. It is recommended to name the folder according to the topic of the job, example "</w:t>
      </w:r>
      <w:r w:rsidR="00F2546A">
        <w:rPr>
          <w:b/>
          <w:color w:val="44546A" w:themeColor="text2"/>
          <w:lang w:val="en"/>
        </w:rPr>
        <w:t>c</w:t>
      </w:r>
      <w:r w:rsidRPr="005F3357">
        <w:rPr>
          <w:b/>
          <w:color w:val="44546A" w:themeColor="text2"/>
          <w:lang w:val="en"/>
        </w:rPr>
        <w:t>onditional-</w:t>
      </w:r>
      <w:r w:rsidR="00F2546A">
        <w:rPr>
          <w:b/>
          <w:color w:val="44546A" w:themeColor="text2"/>
          <w:lang w:val="en"/>
        </w:rPr>
        <w:t>s</w:t>
      </w:r>
      <w:r w:rsidRPr="005F3357">
        <w:rPr>
          <w:b/>
          <w:color w:val="44546A" w:themeColor="text2"/>
          <w:lang w:val="en"/>
        </w:rPr>
        <w:t>tatements</w:t>
      </w:r>
      <w:r w:rsidRPr="005F3357">
        <w:rPr>
          <w:color w:val="44546A" w:themeColor="text2"/>
          <w:lang w:val="en"/>
        </w:rPr>
        <w:t>"</w:t>
      </w:r>
    </w:p>
    <w:p w14:paraId="642FA4B3" w14:textId="77777777" w:rsidR="008E3485" w:rsidRPr="005F3357" w:rsidRDefault="008E3485" w:rsidP="008E3485">
      <w:pPr>
        <w:rPr>
          <w:color w:val="44546A" w:themeColor="text2"/>
        </w:rPr>
      </w:pPr>
      <w:r w:rsidRPr="005F3357">
        <w:rPr>
          <w:noProof/>
          <w:color w:val="44546A" w:themeColor="text2"/>
          <w:lang w:val="en-US"/>
        </w:rPr>
        <w:drawing>
          <wp:inline distT="0" distB="0" distL="0" distR="0" wp14:anchorId="532B8FC8" wp14:editId="4937DED2">
            <wp:extent cx="2640330" cy="1452182"/>
            <wp:effectExtent l="19050" t="19050" r="26670" b="15240"/>
            <wp:docPr id="16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400" cy="1456071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2CE56F9" w14:textId="77777777" w:rsidR="008E3485" w:rsidRPr="005F3357" w:rsidRDefault="008E3485">
      <w:pPr>
        <w:pStyle w:val="ListParagraph"/>
        <w:numPr>
          <w:ilvl w:val="0"/>
          <w:numId w:val="15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>Then select the folder as your desktop environment to add the JavaScript solutions to your tasks.</w:t>
      </w:r>
    </w:p>
    <w:p w14:paraId="10EB502C" w14:textId="77777777" w:rsidR="008E3485" w:rsidRPr="005F3357" w:rsidRDefault="008E3485" w:rsidP="008E3485">
      <w:pPr>
        <w:rPr>
          <w:rFonts w:eastAsiaTheme="majorEastAsia" w:cstheme="minorHAnsi"/>
          <w:b/>
          <w:bCs/>
          <w:color w:val="44546A" w:themeColor="text2"/>
          <w:sz w:val="40"/>
          <w:szCs w:val="40"/>
        </w:rPr>
      </w:pPr>
      <w:r w:rsidRPr="005F3357">
        <w:rPr>
          <w:noProof/>
          <w:color w:val="44546A" w:themeColor="text2"/>
          <w:lang w:val="en-US"/>
        </w:rPr>
        <w:drawing>
          <wp:inline distT="0" distB="0" distL="0" distR="0" wp14:anchorId="7F6BFF18" wp14:editId="6D262FA1">
            <wp:extent cx="3182165" cy="1543050"/>
            <wp:effectExtent l="19050" t="19050" r="18415" b="1905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743" cy="15443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E6F66ED" w14:textId="77777777" w:rsidR="008E3485" w:rsidRPr="005F3357" w:rsidRDefault="008E3485">
      <w:pPr>
        <w:pStyle w:val="Heading1"/>
        <w:ind w:left="360"/>
        <w:rPr>
          <w:color w:val="44546A" w:themeColor="text2"/>
          <w:lang w:val="en"/>
        </w:rPr>
      </w:pPr>
      <w:bookmarkStart w:id="3" w:name="_Toc166616096"/>
      <w:r w:rsidRPr="005F3357">
        <w:rPr>
          <w:color w:val="44546A" w:themeColor="text2"/>
          <w:lang w:val="en"/>
        </w:rPr>
        <w:t>Check for an excellent rating</w:t>
      </w:r>
      <w:bookmarkEnd w:id="3"/>
    </w:p>
    <w:p w14:paraId="74E8C3CA" w14:textId="47709DDA" w:rsidR="008E3485" w:rsidRPr="005F3357" w:rsidRDefault="008E3485" w:rsidP="005F3357">
      <w:pPr>
        <w:rPr>
          <w:rFonts w:cstheme="minorHAnsi"/>
          <w:color w:val="44546A" w:themeColor="text2"/>
          <w:szCs w:val="24"/>
        </w:rPr>
      </w:pPr>
      <w:r w:rsidRPr="005F3357">
        <w:rPr>
          <w:color w:val="44546A" w:themeColor="text2"/>
          <w:szCs w:val="24"/>
          <w:lang w:val="en"/>
        </w:rPr>
        <w:t xml:space="preserve">Write a console program that reads a rating (decimal number) entered by the user and prints "Excellent!" if the rating is </w:t>
      </w:r>
      <w:r w:rsidRPr="005F3357">
        <w:rPr>
          <w:b/>
          <w:bCs/>
          <w:color w:val="44546A" w:themeColor="text2"/>
          <w:szCs w:val="24"/>
          <w:lang w:val="en"/>
        </w:rPr>
        <w:t>5.50 or higher.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965"/>
        <w:gridCol w:w="4230"/>
      </w:tblGrid>
      <w:tr w:rsidR="005F3357" w:rsidRPr="005F3357" w14:paraId="0A62BE3C" w14:textId="77777777" w:rsidTr="005F3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0AC23EF" w14:textId="37B52AC4" w:rsidR="008E3485" w:rsidRPr="005F3357" w:rsidRDefault="005F3357" w:rsidP="00960C8B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4230" w:type="dxa"/>
          </w:tcPr>
          <w:p w14:paraId="06EB427F" w14:textId="7AA5D8F2" w:rsidR="008E3485" w:rsidRPr="005F3357" w:rsidRDefault="005F3357" w:rsidP="00960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="005F3357" w:rsidRPr="005F3357" w14:paraId="2FAC76FC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0928AAD7" w14:textId="1CD4F775" w:rsidR="008E3485" w:rsidRPr="005F3357" w:rsidRDefault="005F3357" w:rsidP="00960C8B">
            <w:pPr>
              <w:rPr>
                <w:rFonts w:cstheme="minorHAnsi"/>
                <w:color w:val="44546A" w:themeColor="text2"/>
                <w:sz w:val="28"/>
                <w:szCs w:val="28"/>
              </w:rPr>
            </w:pPr>
            <w:r w:rsidRPr="005F3357">
              <w:rPr>
                <w:color w:val="44546A" w:themeColor="text2"/>
                <w:sz w:val="28"/>
                <w:szCs w:val="28"/>
                <w:lang w:val="en"/>
              </w:rPr>
              <w:t>f(</w:t>
            </w:r>
            <w:r w:rsidR="008E3485" w:rsidRPr="005F3357">
              <w:rPr>
                <w:color w:val="44546A" w:themeColor="text2"/>
                <w:sz w:val="28"/>
                <w:szCs w:val="28"/>
                <w:lang w:val="en"/>
              </w:rPr>
              <w:t>6)</w:t>
            </w:r>
          </w:p>
        </w:tc>
        <w:tc>
          <w:tcPr>
            <w:tcW w:w="4230" w:type="dxa"/>
          </w:tcPr>
          <w:p w14:paraId="782E9F91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28"/>
                <w:szCs w:val="28"/>
              </w:rPr>
            </w:pPr>
            <w:r w:rsidRPr="005F3357">
              <w:rPr>
                <w:color w:val="44546A" w:themeColor="text2"/>
                <w:sz w:val="28"/>
                <w:szCs w:val="28"/>
                <w:lang w:val="en"/>
              </w:rPr>
              <w:t>Excellent!</w:t>
            </w:r>
          </w:p>
        </w:tc>
      </w:tr>
      <w:tr w:rsidR="005F3357" w:rsidRPr="005F3357" w14:paraId="1230103C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065D7E63" w14:textId="1B832A33" w:rsidR="008E3485" w:rsidRPr="005F3357" w:rsidRDefault="005F3357" w:rsidP="00960C8B">
            <w:pPr>
              <w:rPr>
                <w:rFonts w:cstheme="minorHAnsi"/>
                <w:color w:val="44546A" w:themeColor="text2"/>
                <w:sz w:val="28"/>
                <w:szCs w:val="28"/>
              </w:rPr>
            </w:pPr>
            <w:r w:rsidRPr="005F3357">
              <w:rPr>
                <w:color w:val="44546A" w:themeColor="text2"/>
                <w:sz w:val="28"/>
                <w:szCs w:val="28"/>
                <w:lang w:val="en"/>
              </w:rPr>
              <w:t>f(</w:t>
            </w:r>
            <w:r w:rsidR="008E3485" w:rsidRPr="005F3357">
              <w:rPr>
                <w:color w:val="44546A" w:themeColor="text2"/>
                <w:sz w:val="28"/>
                <w:szCs w:val="28"/>
                <w:lang w:val="en"/>
              </w:rPr>
              <w:t>5)</w:t>
            </w:r>
          </w:p>
        </w:tc>
        <w:tc>
          <w:tcPr>
            <w:tcW w:w="4230" w:type="dxa"/>
          </w:tcPr>
          <w:p w14:paraId="4BC65177" w14:textId="63A77375" w:rsidR="008E3485" w:rsidRPr="005B68FA" w:rsidRDefault="005B68FA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28"/>
                <w:szCs w:val="28"/>
                <w:lang w:val="en-US"/>
              </w:rPr>
            </w:pPr>
            <w:r>
              <w:rPr>
                <w:rFonts w:cstheme="minorHAnsi"/>
                <w:color w:val="44546A" w:themeColor="text2"/>
                <w:sz w:val="28"/>
                <w:szCs w:val="28"/>
                <w:lang w:val="en-US"/>
              </w:rPr>
              <w:t>no output</w:t>
            </w:r>
          </w:p>
        </w:tc>
      </w:tr>
      <w:tr w:rsidR="005F3357" w:rsidRPr="005F3357" w14:paraId="38C857EA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58EB84A5" w14:textId="3DA41CD8" w:rsidR="008E3485" w:rsidRPr="005F3357" w:rsidRDefault="005F3357" w:rsidP="00960C8B">
            <w:pPr>
              <w:rPr>
                <w:rFonts w:cstheme="minorHAnsi"/>
                <w:color w:val="44546A" w:themeColor="text2"/>
                <w:sz w:val="28"/>
                <w:szCs w:val="28"/>
              </w:rPr>
            </w:pPr>
            <w:r w:rsidRPr="005F3357">
              <w:rPr>
                <w:color w:val="44546A" w:themeColor="text2"/>
                <w:sz w:val="28"/>
                <w:szCs w:val="28"/>
                <w:lang w:val="en"/>
              </w:rPr>
              <w:t>f(</w:t>
            </w:r>
            <w:r w:rsidR="008E3485" w:rsidRPr="005F3357">
              <w:rPr>
                <w:color w:val="44546A" w:themeColor="text2"/>
                <w:sz w:val="28"/>
                <w:szCs w:val="28"/>
                <w:lang w:val="en"/>
              </w:rPr>
              <w:t>5.51)</w:t>
            </w:r>
          </w:p>
        </w:tc>
        <w:tc>
          <w:tcPr>
            <w:tcW w:w="4230" w:type="dxa"/>
          </w:tcPr>
          <w:p w14:paraId="5E4C8648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28"/>
                <w:szCs w:val="28"/>
              </w:rPr>
            </w:pPr>
            <w:r w:rsidRPr="005F3357">
              <w:rPr>
                <w:color w:val="44546A" w:themeColor="text2"/>
                <w:sz w:val="28"/>
                <w:szCs w:val="28"/>
                <w:lang w:val="en"/>
              </w:rPr>
              <w:t>Excellent!</w:t>
            </w:r>
          </w:p>
        </w:tc>
      </w:tr>
      <w:tr w:rsidR="00B3433B" w:rsidRPr="005F3357" w14:paraId="208A861E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C5C13F4" w14:textId="3F50450E" w:rsidR="00B3433B" w:rsidRPr="00B3433B" w:rsidRDefault="00B3433B" w:rsidP="00960C8B">
            <w:pPr>
              <w:rPr>
                <w:color w:val="44546A" w:themeColor="text2"/>
                <w:sz w:val="28"/>
                <w:szCs w:val="28"/>
                <w:lang w:val="en-US"/>
              </w:rPr>
            </w:pPr>
            <w:r>
              <w:rPr>
                <w:color w:val="44546A" w:themeColor="text2"/>
                <w:sz w:val="28"/>
                <w:szCs w:val="28"/>
                <w:lang w:val="en-US"/>
              </w:rPr>
              <w:t>f(5.501)</w:t>
            </w:r>
          </w:p>
        </w:tc>
        <w:tc>
          <w:tcPr>
            <w:tcW w:w="4230" w:type="dxa"/>
          </w:tcPr>
          <w:p w14:paraId="73766841" w14:textId="6760009C" w:rsidR="00B3433B" w:rsidRPr="005F3357" w:rsidRDefault="00B3433B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8"/>
                <w:szCs w:val="28"/>
                <w:lang w:val="en"/>
              </w:rPr>
            </w:pPr>
            <w:r>
              <w:rPr>
                <w:color w:val="44546A" w:themeColor="text2"/>
                <w:sz w:val="28"/>
                <w:szCs w:val="28"/>
                <w:lang w:val="en"/>
              </w:rPr>
              <w:t>Excellent!</w:t>
            </w:r>
          </w:p>
        </w:tc>
      </w:tr>
    </w:tbl>
    <w:p w14:paraId="2361A6D9" w14:textId="77777777" w:rsidR="00BE753A" w:rsidRDefault="00BE753A" w:rsidP="008E3485">
      <w:pPr>
        <w:rPr>
          <w:color w:val="44546A" w:themeColor="text2"/>
          <w:lang w:val="en"/>
        </w:rPr>
      </w:pPr>
      <w:bookmarkStart w:id="4" w:name="_Toc71812500"/>
    </w:p>
    <w:p w14:paraId="7FA1DE73" w14:textId="65CEFC86" w:rsidR="008E3485" w:rsidRPr="005F3357" w:rsidRDefault="008E3485" w:rsidP="008E3485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Create </w:t>
      </w:r>
      <w:r w:rsidRPr="005F3357">
        <w:rPr>
          <w:b/>
          <w:color w:val="44546A" w:themeColor="text2"/>
          <w:lang w:val="en"/>
        </w:rPr>
        <w:t>a new JavaScript</w:t>
      </w:r>
      <w:r w:rsidRPr="005F3357">
        <w:rPr>
          <w:color w:val="44546A" w:themeColor="text2"/>
          <w:lang w:val="en"/>
        </w:rPr>
        <w:t xml:space="preserve"> </w:t>
      </w:r>
      <w:r w:rsidR="005B68FA" w:rsidRPr="005F3357">
        <w:rPr>
          <w:color w:val="44546A" w:themeColor="text2"/>
          <w:lang w:val="en"/>
        </w:rPr>
        <w:t>file in</w:t>
      </w:r>
      <w:r w:rsidRPr="005F3357">
        <w:rPr>
          <w:color w:val="44546A" w:themeColor="text2"/>
          <w:lang w:val="en"/>
        </w:rPr>
        <w:t xml:space="preserve"> the existing folder and name it appropriately. It is recommended that each script file be </w:t>
      </w:r>
      <w:r w:rsidR="00B3433B" w:rsidRPr="005F3357">
        <w:rPr>
          <w:color w:val="44546A" w:themeColor="text2"/>
          <w:lang w:val="en"/>
        </w:rPr>
        <w:t>given</w:t>
      </w:r>
      <w:r w:rsidRPr="005F3357">
        <w:rPr>
          <w:color w:val="44546A" w:themeColor="text2"/>
          <w:lang w:val="en"/>
        </w:rPr>
        <w:t xml:space="preserve"> the name of the task whose solution it contains.</w:t>
      </w:r>
    </w:p>
    <w:p w14:paraId="7FDFCD98" w14:textId="77777777" w:rsidR="008E3485" w:rsidRPr="005F3357" w:rsidRDefault="008E3485" w:rsidP="008E3485">
      <w:pPr>
        <w:spacing w:before="120"/>
        <w:rPr>
          <w:color w:val="44546A" w:themeColor="text2"/>
        </w:rPr>
      </w:pPr>
      <w:r w:rsidRPr="005F3357">
        <w:rPr>
          <w:noProof/>
          <w:color w:val="44546A" w:themeColor="text2"/>
          <w:lang w:val="en-US"/>
        </w:rPr>
        <w:lastRenderedPageBreak/>
        <w:drawing>
          <wp:inline distT="0" distB="0" distL="0" distR="0" wp14:anchorId="6CFE33B0" wp14:editId="6F11DF0C">
            <wp:extent cx="3985260" cy="1706880"/>
            <wp:effectExtent l="0" t="0" r="0" b="7620"/>
            <wp:docPr id="26" name="Picture 2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F4F1B" w14:textId="77777777" w:rsidR="008E3485" w:rsidRPr="005F3357" w:rsidRDefault="008E3485" w:rsidP="008E3485">
      <w:pPr>
        <w:rPr>
          <w:color w:val="44546A" w:themeColor="text2"/>
          <w:lang w:eastAsia="bg-BG"/>
        </w:rPr>
      </w:pPr>
      <w:r w:rsidRPr="005F3357">
        <w:rPr>
          <w:noProof/>
          <w:color w:val="44546A" w:themeColor="text2"/>
          <w:lang w:val="en-US"/>
        </w:rPr>
        <w:drawing>
          <wp:inline distT="0" distB="0" distL="0" distR="0" wp14:anchorId="1BA6AFCB" wp14:editId="64B2CFE4">
            <wp:extent cx="4030980" cy="1783080"/>
            <wp:effectExtent l="0" t="0" r="7620" b="7620"/>
            <wp:docPr id="25" name="Picture 2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AA7A2" w14:textId="77777777" w:rsidR="008E3485" w:rsidRPr="005F3357" w:rsidRDefault="008E3485" w:rsidP="008E3485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>The contents of the new file will open in the window on the right.</w:t>
      </w:r>
      <w:r w:rsidRPr="005F3357">
        <w:rPr>
          <w:noProof/>
          <w:color w:val="44546A" w:themeColor="text2"/>
          <w:lang w:val="en-US"/>
        </w:rPr>
        <w:drawing>
          <wp:inline distT="0" distB="0" distL="0" distR="0" wp14:anchorId="3ADE532B" wp14:editId="7E295D54">
            <wp:extent cx="5684520" cy="1760220"/>
            <wp:effectExtent l="19050" t="19050" r="11430" b="11430"/>
            <wp:docPr id="24" name="Picture 2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17602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12DD01D" w14:textId="50BA804A" w:rsidR="008E3485" w:rsidRPr="005F3357" w:rsidRDefault="008E3485" w:rsidP="008E3485">
      <w:pPr>
        <w:rPr>
          <w:color w:val="44546A" w:themeColor="text2"/>
          <w:lang w:eastAsia="bg-BG"/>
        </w:rPr>
      </w:pPr>
      <w:r w:rsidRPr="005F3357">
        <w:rPr>
          <w:color w:val="44546A" w:themeColor="text2"/>
          <w:lang w:val="en"/>
        </w:rPr>
        <w:t>Go to the isExcellent</w:t>
      </w:r>
      <w:r w:rsidRPr="005F3357">
        <w:rPr>
          <w:b/>
          <w:color w:val="44546A" w:themeColor="text2"/>
          <w:lang w:val="en"/>
        </w:rPr>
        <w:t>.js</w:t>
      </w:r>
      <w:r w:rsidRPr="005F3357">
        <w:rPr>
          <w:color w:val="44546A" w:themeColor="text2"/>
          <w:lang w:val="en"/>
        </w:rPr>
        <w:t xml:space="preserve"> file and create </w:t>
      </w:r>
      <w:r w:rsidRPr="005F3357">
        <w:rPr>
          <w:b/>
          <w:color w:val="44546A" w:themeColor="text2"/>
          <w:lang w:val="en"/>
        </w:rPr>
        <w:t>the isExcellent(grade)</w:t>
      </w:r>
      <w:r w:rsidRPr="005F3357">
        <w:rPr>
          <w:color w:val="44546A" w:themeColor="text2"/>
          <w:lang w:val="en"/>
        </w:rPr>
        <w:t xml:space="preserve"> function. </w:t>
      </w:r>
    </w:p>
    <w:p w14:paraId="1A748F66" w14:textId="12241994" w:rsidR="008E3485" w:rsidRPr="005F3357" w:rsidRDefault="008E3485" w:rsidP="008E3485">
      <w:pPr>
        <w:rPr>
          <w:color w:val="44546A" w:themeColor="text2"/>
          <w:lang w:eastAsia="bg-BG"/>
        </w:rPr>
      </w:pPr>
      <w:r w:rsidRPr="005F3357">
        <w:rPr>
          <w:color w:val="44546A" w:themeColor="text2"/>
          <w:lang w:val="en" w:eastAsia="bg-BG"/>
        </w:rPr>
        <w:t xml:space="preserve">Check the value of the </w:t>
      </w:r>
      <w:r w:rsidR="00F2546A" w:rsidRPr="005F3357">
        <w:rPr>
          <w:color w:val="44546A" w:themeColor="text2"/>
          <w:szCs w:val="24"/>
          <w:lang w:val="en"/>
        </w:rPr>
        <w:t>rating</w:t>
      </w:r>
      <w:r w:rsidRPr="005F3357">
        <w:rPr>
          <w:color w:val="44546A" w:themeColor="text2"/>
          <w:lang w:val="en" w:eastAsia="bg-BG"/>
        </w:rPr>
        <w:t>. If it is greater than or equal to 5.50 print the output by condition.</w:t>
      </w:r>
    </w:p>
    <w:p w14:paraId="04ADFA06" w14:textId="77777777" w:rsidR="008E3485" w:rsidRPr="005F3357" w:rsidRDefault="008E3485">
      <w:pPr>
        <w:pStyle w:val="Heading1"/>
        <w:ind w:left="360"/>
        <w:rPr>
          <w:color w:val="44546A" w:themeColor="text2"/>
          <w:lang w:val="en"/>
        </w:rPr>
      </w:pPr>
      <w:bookmarkStart w:id="5" w:name="_Toc166616097"/>
      <w:r w:rsidRPr="005F3357">
        <w:rPr>
          <w:color w:val="44546A" w:themeColor="text2"/>
          <w:lang w:val="en"/>
        </w:rPr>
        <w:t>Larger number</w:t>
      </w:r>
      <w:bookmarkEnd w:id="4"/>
      <w:bookmarkEnd w:id="5"/>
    </w:p>
    <w:p w14:paraId="1936EF5A" w14:textId="60778003" w:rsidR="008E3485" w:rsidRPr="005B68FA" w:rsidRDefault="008E3485" w:rsidP="005F3357">
      <w:pPr>
        <w:rPr>
          <w:rFonts w:cstheme="minorHAnsi"/>
          <w:color w:val="44546A" w:themeColor="text2"/>
          <w:szCs w:val="24"/>
        </w:rPr>
      </w:pPr>
      <w:r w:rsidRPr="005F3357">
        <w:rPr>
          <w:color w:val="44546A" w:themeColor="text2"/>
          <w:szCs w:val="24"/>
          <w:lang w:val="en"/>
        </w:rPr>
        <w:t>Write a function</w:t>
      </w:r>
      <w:r w:rsidRPr="005F3357">
        <w:rPr>
          <w:color w:val="44546A" w:themeColor="text2"/>
          <w:lang w:val="en"/>
        </w:rPr>
        <w:t xml:space="preserve"> </w:t>
      </w:r>
      <w:r w:rsidRPr="005F3357">
        <w:rPr>
          <w:color w:val="44546A" w:themeColor="text2"/>
          <w:szCs w:val="24"/>
          <w:lang w:val="en"/>
        </w:rPr>
        <w:t>that reads accepts two integers and prints the larger of the two.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605"/>
        <w:gridCol w:w="2880"/>
      </w:tblGrid>
      <w:tr w:rsidR="005F3357" w:rsidRPr="005F3357" w14:paraId="5CA72CE3" w14:textId="77777777" w:rsidTr="005F3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B8905A4" w14:textId="0DCE0CB1" w:rsidR="008E3485" w:rsidRPr="005F3357" w:rsidRDefault="005F3357" w:rsidP="00960C8B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2880" w:type="dxa"/>
          </w:tcPr>
          <w:p w14:paraId="02AA5C64" w14:textId="4B563307" w:rsidR="008E3485" w:rsidRPr="005F3357" w:rsidRDefault="005B68FA" w:rsidP="00960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="005F3357" w:rsidRPr="005F3357" w14:paraId="395D9D27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471E207" w14:textId="2389FA4E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 w:val="28"/>
                <w:szCs w:val="28"/>
                <w:lang w:val="en"/>
              </w:rPr>
              <w:t>f(</w:t>
            </w:r>
            <w:r w:rsidR="008E3485" w:rsidRPr="005F3357">
              <w:rPr>
                <w:color w:val="44546A" w:themeColor="text2"/>
                <w:szCs w:val="24"/>
                <w:lang w:val="en"/>
              </w:rPr>
              <w:t>2, 4)</w:t>
            </w:r>
          </w:p>
        </w:tc>
        <w:tc>
          <w:tcPr>
            <w:tcW w:w="2880" w:type="dxa"/>
          </w:tcPr>
          <w:p w14:paraId="6FF8DDB0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4</w:t>
            </w:r>
          </w:p>
        </w:tc>
      </w:tr>
      <w:tr w:rsidR="005F3357" w:rsidRPr="005F3357" w14:paraId="1865F2C1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762B084" w14:textId="5E2DEC63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 w:val="28"/>
                <w:szCs w:val="28"/>
                <w:lang w:val="en"/>
              </w:rPr>
              <w:t>f(</w:t>
            </w:r>
            <w:r w:rsidR="008E3485" w:rsidRPr="005F3357">
              <w:rPr>
                <w:color w:val="44546A" w:themeColor="text2"/>
                <w:szCs w:val="24"/>
                <w:lang w:val="en"/>
              </w:rPr>
              <w:t>7, 12)</w:t>
            </w:r>
          </w:p>
        </w:tc>
        <w:tc>
          <w:tcPr>
            <w:tcW w:w="2880" w:type="dxa"/>
          </w:tcPr>
          <w:p w14:paraId="001A9F82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12</w:t>
            </w:r>
          </w:p>
        </w:tc>
      </w:tr>
      <w:tr w:rsidR="005F3357" w:rsidRPr="005F3357" w14:paraId="4CAF2628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A1E9642" w14:textId="7E7004A4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 w:val="28"/>
                <w:szCs w:val="28"/>
                <w:lang w:val="en"/>
              </w:rPr>
              <w:t>f(</w:t>
            </w:r>
            <w:r w:rsidR="008E3485" w:rsidRPr="005F3357">
              <w:rPr>
                <w:color w:val="44546A" w:themeColor="text2"/>
                <w:szCs w:val="24"/>
                <w:lang w:val="en"/>
              </w:rPr>
              <w:t>-1, -5)</w:t>
            </w:r>
          </w:p>
        </w:tc>
        <w:tc>
          <w:tcPr>
            <w:tcW w:w="2880" w:type="dxa"/>
          </w:tcPr>
          <w:p w14:paraId="2277100A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-1</w:t>
            </w:r>
          </w:p>
        </w:tc>
      </w:tr>
    </w:tbl>
    <w:p w14:paraId="7657A65E" w14:textId="4F1CA7CF" w:rsidR="008E3485" w:rsidRPr="005F3357" w:rsidRDefault="008E3485">
      <w:pPr>
        <w:pStyle w:val="Heading1"/>
        <w:ind w:left="360"/>
        <w:rPr>
          <w:color w:val="44546A" w:themeColor="text2"/>
          <w:lang w:val="en"/>
        </w:rPr>
      </w:pPr>
      <w:bookmarkStart w:id="6" w:name="_Toc71812503"/>
      <w:bookmarkStart w:id="7" w:name="_Toc166616098"/>
      <w:r w:rsidRPr="005F3357">
        <w:rPr>
          <w:color w:val="44546A" w:themeColor="text2"/>
          <w:lang w:val="en"/>
        </w:rPr>
        <w:lastRenderedPageBreak/>
        <w:t xml:space="preserve">Number from 0 to 9 </w:t>
      </w:r>
      <w:r w:rsidR="00B3433B">
        <w:rPr>
          <w:color w:val="44546A" w:themeColor="text2"/>
          <w:lang w:val="en"/>
        </w:rPr>
        <w:t>in</w:t>
      </w:r>
      <w:r w:rsidRPr="005F3357">
        <w:rPr>
          <w:color w:val="44546A" w:themeColor="text2"/>
          <w:lang w:val="en"/>
        </w:rPr>
        <w:t xml:space="preserve"> words</w:t>
      </w:r>
      <w:bookmarkEnd w:id="6"/>
      <w:bookmarkEnd w:id="7"/>
    </w:p>
    <w:p w14:paraId="725B509C" w14:textId="39EBDB21" w:rsidR="008E3485" w:rsidRPr="005B68FA" w:rsidRDefault="008E3485" w:rsidP="005F3357">
      <w:pPr>
        <w:rPr>
          <w:rFonts w:cstheme="minorHAnsi"/>
          <w:color w:val="44546A" w:themeColor="text2"/>
          <w:szCs w:val="24"/>
        </w:rPr>
      </w:pPr>
      <w:r w:rsidRPr="005F3357">
        <w:rPr>
          <w:color w:val="44546A" w:themeColor="text2"/>
          <w:szCs w:val="24"/>
          <w:lang w:val="en"/>
        </w:rPr>
        <w:t>Write a function</w:t>
      </w:r>
      <w:r w:rsidRPr="005F3357">
        <w:rPr>
          <w:color w:val="44546A" w:themeColor="text2"/>
          <w:lang w:val="en"/>
        </w:rPr>
        <w:t xml:space="preserve"> </w:t>
      </w:r>
      <w:r w:rsidRPr="005F3357">
        <w:rPr>
          <w:color w:val="44546A" w:themeColor="text2"/>
          <w:szCs w:val="24"/>
          <w:lang w:val="en"/>
        </w:rPr>
        <w:t>that gets</w:t>
      </w:r>
      <w:r w:rsidRPr="005F3357">
        <w:rPr>
          <w:b/>
          <w:bCs/>
          <w:color w:val="44546A" w:themeColor="text2"/>
          <w:szCs w:val="24"/>
          <w:lang w:val="en"/>
        </w:rPr>
        <w:t xml:space="preserve"> an integer in the range [0... 9]</w:t>
      </w:r>
      <w:r w:rsidRPr="005F3357">
        <w:rPr>
          <w:color w:val="44546A" w:themeColor="text2"/>
          <w:lang w:val="en"/>
        </w:rPr>
        <w:t xml:space="preserve"> and spells it out in</w:t>
      </w:r>
      <w:r w:rsidR="00B3433B">
        <w:rPr>
          <w:color w:val="44546A" w:themeColor="text2"/>
          <w:lang w:val="en"/>
        </w:rPr>
        <w:t xml:space="preserve"> </w:t>
      </w:r>
      <w:r w:rsidRPr="005F3357">
        <w:rPr>
          <w:color w:val="44546A" w:themeColor="text2"/>
          <w:szCs w:val="24"/>
          <w:lang w:val="en"/>
        </w:rPr>
        <w:t xml:space="preserve">words in English. If the number is out of range, it spells out </w:t>
      </w:r>
      <w:r w:rsidRPr="005F3357">
        <w:rPr>
          <w:b/>
          <w:bCs/>
          <w:color w:val="44546A" w:themeColor="text2"/>
          <w:szCs w:val="24"/>
          <w:lang w:val="en"/>
        </w:rPr>
        <w:t>"too big".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25"/>
        <w:gridCol w:w="1460"/>
      </w:tblGrid>
      <w:tr w:rsidR="005F3357" w:rsidRPr="005F3357" w14:paraId="04DF1F1B" w14:textId="77777777" w:rsidTr="005F3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4307333" w14:textId="37CB1F34" w:rsidR="008E3485" w:rsidRPr="005F3357" w:rsidRDefault="005F3357" w:rsidP="00960C8B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1350" w:type="dxa"/>
          </w:tcPr>
          <w:p w14:paraId="41C02F30" w14:textId="2EF77114" w:rsidR="008E3485" w:rsidRPr="005F3357" w:rsidRDefault="005F3357" w:rsidP="00960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="005F3357" w:rsidRPr="005F3357" w14:paraId="2AFCBD38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EB8FA0A" w14:textId="005697BC" w:rsidR="008E3485" w:rsidRPr="005F3357" w:rsidRDefault="005F3357" w:rsidP="00960C8B">
            <w:pPr>
              <w:rPr>
                <w:rFonts w:cstheme="minorHAnsi"/>
                <w:color w:val="44546A" w:themeColor="text2"/>
                <w:sz w:val="28"/>
                <w:szCs w:val="28"/>
              </w:rPr>
            </w:pPr>
            <w:r w:rsidRPr="005F3357">
              <w:rPr>
                <w:color w:val="44546A" w:themeColor="text2"/>
                <w:sz w:val="28"/>
                <w:szCs w:val="28"/>
                <w:lang w:val="en"/>
              </w:rPr>
              <w:t>f(</w:t>
            </w:r>
            <w:r w:rsidR="008E3485" w:rsidRPr="005F3357">
              <w:rPr>
                <w:color w:val="44546A" w:themeColor="text2"/>
                <w:sz w:val="28"/>
                <w:szCs w:val="28"/>
                <w:lang w:val="en"/>
              </w:rPr>
              <w:t>7)</w:t>
            </w:r>
          </w:p>
        </w:tc>
        <w:tc>
          <w:tcPr>
            <w:tcW w:w="1350" w:type="dxa"/>
          </w:tcPr>
          <w:p w14:paraId="195D4A6B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28"/>
                <w:szCs w:val="28"/>
              </w:rPr>
            </w:pPr>
            <w:r w:rsidRPr="005F3357">
              <w:rPr>
                <w:color w:val="44546A" w:themeColor="text2"/>
                <w:sz w:val="28"/>
                <w:szCs w:val="28"/>
                <w:lang w:val="en"/>
              </w:rPr>
              <w:t>seven</w:t>
            </w:r>
          </w:p>
        </w:tc>
      </w:tr>
      <w:tr w:rsidR="005F3357" w:rsidRPr="005F3357" w14:paraId="06FDEEE2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CF3D8B9" w14:textId="652D68BF" w:rsidR="008E3485" w:rsidRPr="005F3357" w:rsidRDefault="005F3357" w:rsidP="00960C8B">
            <w:pPr>
              <w:rPr>
                <w:rFonts w:cstheme="minorHAnsi"/>
                <w:color w:val="44546A" w:themeColor="text2"/>
                <w:sz w:val="28"/>
                <w:szCs w:val="28"/>
              </w:rPr>
            </w:pPr>
            <w:r w:rsidRPr="005F3357">
              <w:rPr>
                <w:color w:val="44546A" w:themeColor="text2"/>
                <w:sz w:val="28"/>
                <w:szCs w:val="28"/>
                <w:lang w:val="en"/>
              </w:rPr>
              <w:t>f(</w:t>
            </w:r>
            <w:r w:rsidR="008E3485" w:rsidRPr="005F3357">
              <w:rPr>
                <w:color w:val="44546A" w:themeColor="text2"/>
                <w:sz w:val="28"/>
                <w:szCs w:val="28"/>
                <w:lang w:val="en"/>
              </w:rPr>
              <w:t>5)</w:t>
            </w:r>
          </w:p>
        </w:tc>
        <w:tc>
          <w:tcPr>
            <w:tcW w:w="1350" w:type="dxa"/>
          </w:tcPr>
          <w:p w14:paraId="71CE00B4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28"/>
                <w:szCs w:val="28"/>
              </w:rPr>
            </w:pPr>
            <w:r w:rsidRPr="005F3357">
              <w:rPr>
                <w:color w:val="44546A" w:themeColor="text2"/>
                <w:sz w:val="28"/>
                <w:szCs w:val="28"/>
                <w:lang w:val="en"/>
              </w:rPr>
              <w:t>five</w:t>
            </w:r>
          </w:p>
        </w:tc>
      </w:tr>
      <w:tr w:rsidR="005F3357" w:rsidRPr="005F3357" w14:paraId="64C90E92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6C20062" w14:textId="33645B6F" w:rsidR="008E3485" w:rsidRPr="005F3357" w:rsidRDefault="005F3357" w:rsidP="00960C8B">
            <w:pPr>
              <w:rPr>
                <w:rFonts w:cstheme="minorHAnsi"/>
                <w:color w:val="44546A" w:themeColor="text2"/>
                <w:sz w:val="28"/>
                <w:szCs w:val="28"/>
              </w:rPr>
            </w:pPr>
            <w:r w:rsidRPr="005F3357">
              <w:rPr>
                <w:color w:val="44546A" w:themeColor="text2"/>
                <w:sz w:val="28"/>
                <w:szCs w:val="28"/>
                <w:lang w:val="en"/>
              </w:rPr>
              <w:t>f(</w:t>
            </w:r>
            <w:r w:rsidR="008E3485" w:rsidRPr="005F3357">
              <w:rPr>
                <w:color w:val="44546A" w:themeColor="text2"/>
                <w:sz w:val="28"/>
                <w:szCs w:val="28"/>
                <w:lang w:val="en"/>
              </w:rPr>
              <w:t>10)</w:t>
            </w:r>
          </w:p>
        </w:tc>
        <w:tc>
          <w:tcPr>
            <w:tcW w:w="1350" w:type="dxa"/>
          </w:tcPr>
          <w:p w14:paraId="6B9596DA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28"/>
                <w:szCs w:val="28"/>
              </w:rPr>
            </w:pPr>
            <w:r w:rsidRPr="005F3357">
              <w:rPr>
                <w:color w:val="44546A" w:themeColor="text2"/>
                <w:sz w:val="28"/>
                <w:szCs w:val="28"/>
                <w:lang w:val="en"/>
              </w:rPr>
              <w:t>too big</w:t>
            </w:r>
          </w:p>
        </w:tc>
      </w:tr>
    </w:tbl>
    <w:p w14:paraId="1040EE1A" w14:textId="77777777" w:rsidR="008E3485" w:rsidRPr="005F3357" w:rsidRDefault="008E3485" w:rsidP="008E3485">
      <w:pPr>
        <w:rPr>
          <w:rFonts w:cstheme="minorHAnsi"/>
          <w:color w:val="44546A" w:themeColor="text2"/>
          <w:szCs w:val="24"/>
        </w:rPr>
      </w:pPr>
    </w:p>
    <w:p w14:paraId="25FB26FA" w14:textId="77777777" w:rsidR="008E3485" w:rsidRPr="005F3357" w:rsidRDefault="008E3485" w:rsidP="005F3357">
      <w:pPr>
        <w:rPr>
          <w:color w:val="44546A" w:themeColor="text2"/>
        </w:rPr>
      </w:pPr>
      <w:bookmarkStart w:id="8" w:name="_Toc71812505"/>
      <w:r w:rsidRPr="005F3357">
        <w:rPr>
          <w:color w:val="44546A" w:themeColor="text2"/>
          <w:lang w:val="en"/>
        </w:rPr>
        <w:t>Guidelines:</w:t>
      </w:r>
      <w:bookmarkEnd w:id="8"/>
    </w:p>
    <w:p w14:paraId="2F12FBE5" w14:textId="77777777" w:rsidR="008E3485" w:rsidRPr="005F3357" w:rsidRDefault="008E3485" w:rsidP="008E3485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>1. Check for the size of the number. Print with text any of the words ["zero", "one", "two", "three"... "nine"] depending on the value.</w:t>
      </w:r>
    </w:p>
    <w:p w14:paraId="06564714" w14:textId="77777777" w:rsidR="008E3485" w:rsidRPr="005F3357" w:rsidRDefault="008E3485" w:rsidP="008E3485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>2. Print "</w:t>
      </w:r>
      <w:r w:rsidRPr="005F3357">
        <w:rPr>
          <w:rStyle w:val="CodeChar0"/>
          <w:color w:val="44546A" w:themeColor="text2"/>
          <w:lang w:val="en"/>
        </w:rPr>
        <w:t>too big</w:t>
      </w:r>
      <w:r w:rsidRPr="005F3357">
        <w:rPr>
          <w:color w:val="44546A" w:themeColor="text2"/>
          <w:lang w:val="en"/>
        </w:rPr>
        <w:t>" if the number is greater than 9:</w:t>
      </w:r>
    </w:p>
    <w:p w14:paraId="36F1774C" w14:textId="77777777" w:rsidR="008E3485" w:rsidRPr="005F3357" w:rsidRDefault="008E3485">
      <w:pPr>
        <w:pStyle w:val="Heading1"/>
        <w:ind w:left="360"/>
        <w:rPr>
          <w:color w:val="44546A" w:themeColor="text2"/>
          <w:lang w:val="en"/>
        </w:rPr>
      </w:pPr>
      <w:bookmarkStart w:id="9" w:name="_Toc71812506"/>
      <w:bookmarkStart w:id="10" w:name="_Toc166616099"/>
      <w:r w:rsidRPr="005F3357">
        <w:rPr>
          <w:color w:val="44546A" w:themeColor="text2"/>
          <w:lang w:val="en"/>
        </w:rPr>
        <w:t>Face of figures</w:t>
      </w:r>
      <w:bookmarkEnd w:id="9"/>
      <w:bookmarkEnd w:id="10"/>
    </w:p>
    <w:p w14:paraId="687A7ED1" w14:textId="77777777" w:rsidR="008E3485" w:rsidRPr="005F3357" w:rsidRDefault="008E3485" w:rsidP="008E3485">
      <w:pPr>
        <w:rPr>
          <w:color w:val="44546A" w:themeColor="text2"/>
        </w:rPr>
      </w:pPr>
      <w:bookmarkStart w:id="11" w:name="_Toc71595120"/>
      <w:r w:rsidRPr="005F3357">
        <w:rPr>
          <w:color w:val="44546A" w:themeColor="text2"/>
          <w:lang w:val="en"/>
        </w:rPr>
        <w:t xml:space="preserve">Write a function that takes the look and dimensions of a geometric figure and calculates its face. </w:t>
      </w:r>
    </w:p>
    <w:p w14:paraId="3E5FFA75" w14:textId="5B517049" w:rsidR="008E3485" w:rsidRPr="005F3357" w:rsidRDefault="008E3485" w:rsidP="008E3485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The figures are of four types: </w:t>
      </w:r>
      <w:r w:rsidRPr="005F3357">
        <w:rPr>
          <w:b/>
          <w:bCs/>
          <w:color w:val="44546A" w:themeColor="text2"/>
          <w:lang w:val="en"/>
        </w:rPr>
        <w:t xml:space="preserve">square, rectangle, </w:t>
      </w:r>
      <w:r w:rsidR="00B3433B" w:rsidRPr="005F3357">
        <w:rPr>
          <w:b/>
          <w:bCs/>
          <w:color w:val="44546A" w:themeColor="text2"/>
          <w:lang w:val="en"/>
        </w:rPr>
        <w:t>circle,</w:t>
      </w:r>
      <w:r w:rsidRPr="005F3357">
        <w:rPr>
          <w:b/>
          <w:bCs/>
          <w:color w:val="44546A" w:themeColor="text2"/>
          <w:lang w:val="en"/>
        </w:rPr>
        <w:t xml:space="preserve"> and triangle.</w:t>
      </w:r>
      <w:r w:rsidRPr="005F3357">
        <w:rPr>
          <w:color w:val="44546A" w:themeColor="text2"/>
          <w:lang w:val="en"/>
        </w:rPr>
        <w:t xml:space="preserve"> The first parameter is the type of figure (</w:t>
      </w:r>
      <w:r w:rsidRPr="005F3357">
        <w:rPr>
          <w:b/>
          <w:bCs/>
          <w:color w:val="44546A" w:themeColor="text2"/>
          <w:lang w:val="en"/>
        </w:rPr>
        <w:t xml:space="preserve">square, rectangle, </w:t>
      </w:r>
      <w:r w:rsidR="00B3433B" w:rsidRPr="005F3357">
        <w:rPr>
          <w:b/>
          <w:bCs/>
          <w:color w:val="44546A" w:themeColor="text2"/>
          <w:lang w:val="en"/>
        </w:rPr>
        <w:t>circle,</w:t>
      </w:r>
      <w:r w:rsidRPr="005F3357">
        <w:rPr>
          <w:b/>
          <w:bCs/>
          <w:color w:val="44546A" w:themeColor="text2"/>
          <w:lang w:val="en"/>
        </w:rPr>
        <w:t xml:space="preserve"> or triangle</w:t>
      </w:r>
      <w:r w:rsidRPr="005F3357">
        <w:rPr>
          <w:color w:val="44546A" w:themeColor="text2"/>
          <w:lang w:val="en"/>
        </w:rPr>
        <w:t xml:space="preserve">). </w:t>
      </w:r>
    </w:p>
    <w:p w14:paraId="03182EE1" w14:textId="77777777" w:rsidR="008E3485" w:rsidRPr="005F3357" w:rsidRDefault="008E3485">
      <w:pPr>
        <w:pStyle w:val="ListParagraph"/>
        <w:numPr>
          <w:ilvl w:val="0"/>
          <w:numId w:val="2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If the figure is </w:t>
      </w:r>
      <w:r w:rsidRPr="005F3357">
        <w:rPr>
          <w:b/>
          <w:bCs/>
          <w:color w:val="44546A" w:themeColor="text2"/>
          <w:lang w:val="en"/>
        </w:rPr>
        <w:t>a square</w:t>
      </w:r>
      <w:r w:rsidRPr="005F3357">
        <w:rPr>
          <w:color w:val="44546A" w:themeColor="text2"/>
          <w:lang w:val="en"/>
        </w:rPr>
        <w:t xml:space="preserve">, the next parameter is a number - the length of its side. </w:t>
      </w:r>
    </w:p>
    <w:p w14:paraId="51CB0F15" w14:textId="77777777" w:rsidR="008E3485" w:rsidRPr="005F3357" w:rsidRDefault="008E3485">
      <w:pPr>
        <w:pStyle w:val="ListParagraph"/>
        <w:numPr>
          <w:ilvl w:val="0"/>
          <w:numId w:val="2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If the figure is </w:t>
      </w:r>
      <w:r w:rsidRPr="005F3357">
        <w:rPr>
          <w:b/>
          <w:bCs/>
          <w:color w:val="44546A" w:themeColor="text2"/>
          <w:lang w:val="en"/>
        </w:rPr>
        <w:t>a rectangle</w:t>
      </w:r>
      <w:r w:rsidRPr="005F3357">
        <w:rPr>
          <w:color w:val="44546A" w:themeColor="text2"/>
          <w:lang w:val="en"/>
        </w:rPr>
        <w:t xml:space="preserve">, the next two parameters produce two numbers - the lengths of its sides. </w:t>
      </w:r>
    </w:p>
    <w:p w14:paraId="760E6BF3" w14:textId="12D7F17D" w:rsidR="008E3485" w:rsidRPr="005F3357" w:rsidRDefault="008E3485">
      <w:pPr>
        <w:pStyle w:val="ListParagraph"/>
        <w:numPr>
          <w:ilvl w:val="0"/>
          <w:numId w:val="2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>If the figure is a</w:t>
      </w:r>
      <w:r w:rsidR="00B3433B">
        <w:rPr>
          <w:color w:val="44546A" w:themeColor="text2"/>
          <w:lang w:val="en"/>
        </w:rPr>
        <w:t xml:space="preserve"> </w:t>
      </w:r>
      <w:r w:rsidRPr="005F3357">
        <w:rPr>
          <w:color w:val="44546A" w:themeColor="text2"/>
          <w:lang w:val="en"/>
        </w:rPr>
        <w:t xml:space="preserve">circle, the next parameter is a number - the radius of the circle. </w:t>
      </w:r>
    </w:p>
    <w:p w14:paraId="22503986" w14:textId="77777777" w:rsidR="008E3485" w:rsidRPr="005F3357" w:rsidRDefault="008E3485">
      <w:pPr>
        <w:pStyle w:val="ListParagraph"/>
        <w:numPr>
          <w:ilvl w:val="0"/>
          <w:numId w:val="2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If the figure is a </w:t>
      </w:r>
      <w:r w:rsidRPr="005F3357">
        <w:rPr>
          <w:b/>
          <w:bCs/>
          <w:color w:val="44546A" w:themeColor="text2"/>
          <w:lang w:val="en"/>
        </w:rPr>
        <w:t>triangle</w:t>
      </w:r>
      <w:r w:rsidRPr="005F3357">
        <w:rPr>
          <w:color w:val="44546A" w:themeColor="text2"/>
          <w:lang w:val="en"/>
        </w:rPr>
        <w:t xml:space="preserve">, the next two parameters produce two numbers - the length of its side and the length of the height to it. </w:t>
      </w:r>
    </w:p>
    <w:p w14:paraId="7ABB810C" w14:textId="77777777" w:rsidR="008E3485" w:rsidRPr="005F3357" w:rsidRDefault="008E3485" w:rsidP="008E3485">
      <w:pPr>
        <w:rPr>
          <w:b/>
          <w:color w:val="44546A" w:themeColor="text2"/>
        </w:rPr>
      </w:pPr>
      <w:r w:rsidRPr="005F3357">
        <w:rPr>
          <w:color w:val="44546A" w:themeColor="text2"/>
          <w:lang w:val="en"/>
        </w:rPr>
        <w:t xml:space="preserve">Round the result to </w:t>
      </w:r>
      <w:r w:rsidRPr="005F3357">
        <w:rPr>
          <w:b/>
          <w:bCs/>
          <w:color w:val="44546A" w:themeColor="text2"/>
          <w:lang w:val="en"/>
        </w:rPr>
        <w:t>2 decimal places</w:t>
      </w:r>
      <w:r w:rsidRPr="005F3357">
        <w:rPr>
          <w:color w:val="44546A" w:themeColor="text2"/>
          <w:lang w:val="en"/>
        </w:rPr>
        <w:t xml:space="preserve">. </w:t>
      </w:r>
    </w:p>
    <w:p w14:paraId="0652B27B" w14:textId="77777777" w:rsidR="008E3485" w:rsidRPr="005F3357" w:rsidRDefault="008E3485" w:rsidP="005F3357">
      <w:pPr>
        <w:rPr>
          <w:rFonts w:asciiTheme="minorHAnsi" w:hAnsiTheme="minorHAnsi" w:cstheme="minorHAnsi"/>
          <w:color w:val="44546A" w:themeColor="text2"/>
        </w:rPr>
      </w:pPr>
      <w:bookmarkStart w:id="12" w:name="_Toc71812507"/>
      <w:r w:rsidRPr="005F3357">
        <w:rPr>
          <w:color w:val="44546A" w:themeColor="text2"/>
          <w:lang w:val="en"/>
        </w:rPr>
        <w:t>Sample input:</w:t>
      </w:r>
      <w:bookmarkEnd w:id="11"/>
      <w:bookmarkEnd w:id="12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955"/>
        <w:gridCol w:w="2430"/>
      </w:tblGrid>
      <w:tr w:rsidR="005F3357" w:rsidRPr="005F3357" w14:paraId="70F92752" w14:textId="77777777" w:rsidTr="005F3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2D95DBBF" w14:textId="65311BB1" w:rsidR="008E3485" w:rsidRPr="005F3357" w:rsidRDefault="005F3357" w:rsidP="00960C8B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2430" w:type="dxa"/>
          </w:tcPr>
          <w:p w14:paraId="691BF7AA" w14:textId="288F420B" w:rsidR="008E3485" w:rsidRPr="005F3357" w:rsidRDefault="005F3357" w:rsidP="00960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="005F3357" w:rsidRPr="005F3357" w14:paraId="12EC6F81" w14:textId="77777777" w:rsidTr="005F3357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21666A94" w14:textId="2C67CDB5" w:rsidR="008E3485" w:rsidRPr="005F3357" w:rsidRDefault="005F3357" w:rsidP="00960C8B">
            <w:pPr>
              <w:rPr>
                <w:rFonts w:cstheme="minorHAnsi"/>
                <w:color w:val="44546A" w:themeColor="text2"/>
                <w:sz w:val="28"/>
                <w:szCs w:val="28"/>
              </w:rPr>
            </w:pPr>
            <w:r w:rsidRPr="005F3357">
              <w:rPr>
                <w:color w:val="44546A" w:themeColor="text2"/>
                <w:sz w:val="28"/>
                <w:szCs w:val="28"/>
                <w:lang w:val="en"/>
              </w:rPr>
              <w:t>f(</w:t>
            </w:r>
            <w:r w:rsidR="008E3485" w:rsidRPr="005F3357">
              <w:rPr>
                <w:color w:val="44546A" w:themeColor="text2"/>
                <w:sz w:val="28"/>
                <w:szCs w:val="28"/>
                <w:lang w:val="en"/>
              </w:rPr>
              <w:t>"square", 5)</w:t>
            </w:r>
          </w:p>
        </w:tc>
        <w:tc>
          <w:tcPr>
            <w:tcW w:w="2430" w:type="dxa"/>
          </w:tcPr>
          <w:p w14:paraId="711377EB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25.00</w:t>
            </w:r>
          </w:p>
        </w:tc>
      </w:tr>
      <w:tr w:rsidR="005F3357" w:rsidRPr="005F3357" w14:paraId="16CB4BF1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137E6888" w14:textId="55B539B9" w:rsidR="008E3485" w:rsidRPr="005F3357" w:rsidRDefault="005F3357" w:rsidP="00960C8B">
            <w:pPr>
              <w:rPr>
                <w:rFonts w:cstheme="minorHAnsi"/>
                <w:color w:val="44546A" w:themeColor="text2"/>
                <w:sz w:val="28"/>
                <w:szCs w:val="28"/>
              </w:rPr>
            </w:pPr>
            <w:r w:rsidRPr="005F3357">
              <w:rPr>
                <w:color w:val="44546A" w:themeColor="text2"/>
                <w:sz w:val="28"/>
                <w:szCs w:val="28"/>
                <w:lang w:val="en"/>
              </w:rPr>
              <w:t>f(</w:t>
            </w:r>
            <w:r w:rsidR="008E3485" w:rsidRPr="005F3357">
              <w:rPr>
                <w:color w:val="44546A" w:themeColor="text2"/>
                <w:sz w:val="28"/>
                <w:szCs w:val="28"/>
                <w:lang w:val="en"/>
              </w:rPr>
              <w:t>"rectangle", 10, 3.5)</w:t>
            </w:r>
          </w:p>
        </w:tc>
        <w:tc>
          <w:tcPr>
            <w:tcW w:w="2430" w:type="dxa"/>
          </w:tcPr>
          <w:p w14:paraId="737CD383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35.00</w:t>
            </w:r>
          </w:p>
        </w:tc>
      </w:tr>
      <w:tr w:rsidR="005F3357" w:rsidRPr="005F3357" w14:paraId="1520D1FA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102D2010" w14:textId="1F106299" w:rsidR="008E3485" w:rsidRPr="005F3357" w:rsidRDefault="005F3357" w:rsidP="00960C8B">
            <w:pPr>
              <w:rPr>
                <w:rFonts w:cstheme="minorHAnsi"/>
                <w:color w:val="44546A" w:themeColor="text2"/>
                <w:sz w:val="28"/>
                <w:szCs w:val="28"/>
              </w:rPr>
            </w:pPr>
            <w:r w:rsidRPr="005F3357">
              <w:rPr>
                <w:color w:val="44546A" w:themeColor="text2"/>
                <w:sz w:val="28"/>
                <w:szCs w:val="28"/>
                <w:lang w:val="en"/>
              </w:rPr>
              <w:t>f(</w:t>
            </w:r>
            <w:r w:rsidR="008E3485" w:rsidRPr="005F3357">
              <w:rPr>
                <w:color w:val="44546A" w:themeColor="text2"/>
                <w:sz w:val="28"/>
                <w:szCs w:val="28"/>
                <w:lang w:val="en"/>
              </w:rPr>
              <w:t>"triangle", 4.5, 20)</w:t>
            </w:r>
          </w:p>
        </w:tc>
        <w:tc>
          <w:tcPr>
            <w:tcW w:w="2430" w:type="dxa"/>
          </w:tcPr>
          <w:p w14:paraId="2E33D28A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45.00</w:t>
            </w:r>
          </w:p>
        </w:tc>
      </w:tr>
      <w:tr w:rsidR="005F3357" w:rsidRPr="005F3357" w14:paraId="2016DD77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27240F21" w14:textId="5E4DDB64" w:rsidR="008E3485" w:rsidRPr="005F3357" w:rsidRDefault="005F3357" w:rsidP="00960C8B">
            <w:pPr>
              <w:rPr>
                <w:rFonts w:cstheme="minorHAnsi"/>
                <w:color w:val="44546A" w:themeColor="text2"/>
                <w:sz w:val="28"/>
                <w:szCs w:val="28"/>
              </w:rPr>
            </w:pPr>
            <w:r w:rsidRPr="005F3357">
              <w:rPr>
                <w:color w:val="44546A" w:themeColor="text2"/>
                <w:sz w:val="28"/>
                <w:szCs w:val="28"/>
                <w:lang w:val="en"/>
              </w:rPr>
              <w:t>f(</w:t>
            </w:r>
            <w:r w:rsidR="008E3485" w:rsidRPr="005F3357">
              <w:rPr>
                <w:color w:val="44546A" w:themeColor="text2"/>
                <w:sz w:val="28"/>
                <w:szCs w:val="28"/>
                <w:lang w:val="en"/>
              </w:rPr>
              <w:t>"circle", 10)</w:t>
            </w:r>
          </w:p>
        </w:tc>
        <w:tc>
          <w:tcPr>
            <w:tcW w:w="2430" w:type="dxa"/>
          </w:tcPr>
          <w:p w14:paraId="2D653E61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314.16</w:t>
            </w:r>
          </w:p>
        </w:tc>
      </w:tr>
    </w:tbl>
    <w:p w14:paraId="283AE9FC" w14:textId="77777777" w:rsidR="008E3485" w:rsidRPr="005F3357" w:rsidRDefault="008E3485" w:rsidP="008E3485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You can search for the face formulas of the different shapes on the Internet. Use </w:t>
      </w:r>
      <w:r w:rsidRPr="005F3357">
        <w:rPr>
          <w:b/>
          <w:bCs/>
          <w:color w:val="44546A" w:themeColor="text2"/>
          <w:lang w:val="en"/>
        </w:rPr>
        <w:t>Math.PI</w:t>
      </w:r>
      <w:r w:rsidRPr="005F3357">
        <w:rPr>
          <w:color w:val="44546A" w:themeColor="text2"/>
          <w:lang w:val="en"/>
        </w:rPr>
        <w:t xml:space="preserve"> to use the number pi when calculating the face of a circle.</w:t>
      </w:r>
    </w:p>
    <w:p w14:paraId="772F3485" w14:textId="77777777" w:rsidR="008E3485" w:rsidRPr="005F3357" w:rsidRDefault="008E3485" w:rsidP="008E3485">
      <w:pPr>
        <w:rPr>
          <w:color w:val="44546A" w:themeColor="text2"/>
        </w:rPr>
      </w:pPr>
      <w:r w:rsidRPr="005F3357">
        <w:rPr>
          <w:noProof/>
          <w:color w:val="44546A" w:themeColor="text2"/>
          <w:lang w:val="en-US"/>
        </w:rPr>
        <w:lastRenderedPageBreak/>
        <mc:AlternateContent>
          <mc:Choice Requires="wps">
            <w:drawing>
              <wp:inline distT="0" distB="0" distL="0" distR="0" wp14:anchorId="13EE4F03" wp14:editId="3859E45B">
                <wp:extent cx="5098473" cy="1404620"/>
                <wp:effectExtent l="0" t="0" r="26035" b="1905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847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2DF4" w14:textId="072569BA" w:rsidR="008E3485" w:rsidRPr="00667CCF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24"/>
                              </w:rPr>
                            </w:pPr>
                            <w:r>
                              <w:rPr>
                                <w:color w:val="0000FF"/>
                                <w:szCs w:val="24"/>
                                <w:lang w:val="en"/>
                              </w:rPr>
                              <w:t>function</w:t>
                            </w:r>
                            <w:r w:rsidRPr="00667CCF">
                              <w:rPr>
                                <w:szCs w:val="24"/>
                                <w:lang w:val="en"/>
                              </w:rPr>
                              <w:t xml:space="preserve"> </w:t>
                            </w:r>
                            <w:r w:rsidR="005B68FA">
                              <w:rPr>
                                <w:szCs w:val="24"/>
                                <w:lang w:val="en"/>
                              </w:rPr>
                              <w:t>f</w:t>
                            </w:r>
                            <w:r w:rsidRPr="00667CCF">
                              <w:rPr>
                                <w:szCs w:val="24"/>
                                <w:lang w:val="en"/>
                              </w:rPr>
                              <w:t xml:space="preserve"> (figure, a, b) {</w:t>
                            </w:r>
                          </w:p>
                          <w:p w14:paraId="19EEEE7E" w14:textId="77777777" w:rsidR="008E3485" w:rsidRPr="00667CCF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Cs w:val="24"/>
                              </w:rPr>
                            </w:pPr>
                            <w:r>
                              <w:rPr>
                                <w:color w:val="0000FF"/>
                                <w:szCs w:val="24"/>
                                <w:lang w:val="en"/>
                              </w:rPr>
                              <w:t xml:space="preserve">let </w:t>
                            </w:r>
                            <w:r w:rsidRPr="00667CCF">
                              <w:rPr>
                                <w:szCs w:val="24"/>
                                <w:lang w:val="en"/>
                              </w:rPr>
                              <w:t>area = 0;</w:t>
                            </w:r>
                          </w:p>
                          <w:p w14:paraId="7E400D32" w14:textId="77777777" w:rsidR="008E3485" w:rsidRPr="00E9140D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E9140D">
                              <w:rPr>
                                <w:color w:val="0000FF"/>
                                <w:szCs w:val="24"/>
                                <w:lang w:val="en"/>
                              </w:rPr>
                              <w:t>switch</w:t>
                            </w:r>
                            <w:r w:rsidRPr="00E9140D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(figure) {</w:t>
                            </w:r>
                          </w:p>
                          <w:p w14:paraId="7A47248E" w14:textId="77777777" w:rsidR="008E3485" w:rsidRPr="00E9140D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E9140D">
                              <w:rPr>
                                <w:color w:val="0000FF"/>
                                <w:szCs w:val="24"/>
                                <w:lang w:val="en"/>
                              </w:rPr>
                              <w:t xml:space="preserve">    case</w:t>
                            </w:r>
                            <w:r w:rsidRPr="00E9140D">
                              <w:rPr>
                                <w:color w:val="A31515"/>
                                <w:szCs w:val="24"/>
                                <w:lang w:val="en"/>
                              </w:rPr>
                              <w:t xml:space="preserve"> "square"</w:t>
                            </w:r>
                            <w:r w:rsidRPr="00E9140D">
                              <w:rPr>
                                <w:color w:val="000000"/>
                                <w:szCs w:val="24"/>
                                <w:lang w:val="en"/>
                              </w:rPr>
                              <w:t>:</w:t>
                            </w:r>
                          </w:p>
                          <w:p w14:paraId="16526349" w14:textId="77777777" w:rsidR="008E3485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00"/>
                                <w:szCs w:val="24"/>
                              </w:rPr>
                            </w:pPr>
                            <w:r w:rsidRPr="00E9140D">
                              <w:rPr>
                                <w:color w:val="008000"/>
                                <w:szCs w:val="24"/>
                                <w:lang w:val="en"/>
                              </w:rPr>
                              <w:t xml:space="preserve">        TODO</w:t>
                            </w:r>
                          </w:p>
                          <w:p w14:paraId="71B79932" w14:textId="77777777" w:rsidR="008E3485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E9140D">
                              <w:rPr>
                                <w:color w:val="0000FF"/>
                                <w:szCs w:val="24"/>
                                <w:lang w:val="en"/>
                              </w:rPr>
                              <w:t xml:space="preserve">        break</w:t>
                            </w:r>
                            <w:r w:rsidRPr="00E9140D">
                              <w:rPr>
                                <w:color w:val="000000"/>
                                <w:szCs w:val="24"/>
                                <w:lang w:val="en"/>
                              </w:rPr>
                              <w:t>;</w:t>
                            </w:r>
                          </w:p>
                          <w:p w14:paraId="2B7CFD6A" w14:textId="77777777" w:rsidR="008E3485" w:rsidRPr="00E9140D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</w:p>
                          <w:p w14:paraId="751294DC" w14:textId="77777777" w:rsidR="008E3485" w:rsidRPr="00E9140D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E9140D">
                              <w:rPr>
                                <w:color w:val="0000FF"/>
                                <w:szCs w:val="24"/>
                                <w:lang w:val="en"/>
                              </w:rPr>
                              <w:t xml:space="preserve">    case</w:t>
                            </w:r>
                            <w:r w:rsidRPr="00E9140D">
                              <w:rPr>
                                <w:color w:val="A31515"/>
                                <w:szCs w:val="24"/>
                                <w:lang w:val="en"/>
                              </w:rPr>
                              <w:t xml:space="preserve"> "rectangle"</w:t>
                            </w:r>
                            <w:r w:rsidRPr="00E9140D">
                              <w:rPr>
                                <w:color w:val="000000"/>
                                <w:szCs w:val="24"/>
                                <w:lang w:val="en"/>
                              </w:rPr>
                              <w:t>:</w:t>
                            </w:r>
                          </w:p>
                          <w:p w14:paraId="64E5B574" w14:textId="77777777" w:rsidR="008E3485" w:rsidRPr="00E9140D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E9140D">
                              <w:rPr>
                                <w:color w:val="008000"/>
                                <w:szCs w:val="24"/>
                                <w:lang w:val="en"/>
                              </w:rPr>
                              <w:t xml:space="preserve">        TODO</w:t>
                            </w:r>
                          </w:p>
                          <w:p w14:paraId="5B6F14F5" w14:textId="77777777" w:rsidR="008E3485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E9140D">
                              <w:rPr>
                                <w:color w:val="0000FF"/>
                                <w:szCs w:val="24"/>
                                <w:lang w:val="en"/>
                              </w:rPr>
                              <w:t xml:space="preserve">        break</w:t>
                            </w:r>
                            <w:r w:rsidRPr="00E9140D">
                              <w:rPr>
                                <w:color w:val="000000"/>
                                <w:szCs w:val="24"/>
                                <w:lang w:val="en"/>
                              </w:rPr>
                              <w:t>;</w:t>
                            </w:r>
                          </w:p>
                          <w:p w14:paraId="4F83D178" w14:textId="77777777" w:rsidR="008E3485" w:rsidRPr="00E9140D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</w:p>
                          <w:p w14:paraId="0F07D9F7" w14:textId="77777777" w:rsidR="008E3485" w:rsidRPr="00E9140D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E9140D">
                              <w:rPr>
                                <w:color w:val="0000FF"/>
                                <w:szCs w:val="24"/>
                                <w:lang w:val="en"/>
                              </w:rPr>
                              <w:t xml:space="preserve">    case</w:t>
                            </w:r>
                            <w:r w:rsidRPr="00E9140D">
                              <w:rPr>
                                <w:color w:val="A31515"/>
                                <w:szCs w:val="24"/>
                                <w:lang w:val="en"/>
                              </w:rPr>
                              <w:t xml:space="preserve"> "circle"</w:t>
                            </w:r>
                            <w:r w:rsidRPr="00E9140D">
                              <w:rPr>
                                <w:color w:val="000000"/>
                                <w:szCs w:val="24"/>
                                <w:lang w:val="en"/>
                              </w:rPr>
                              <w:t>:</w:t>
                            </w:r>
                          </w:p>
                          <w:p w14:paraId="3B418563" w14:textId="77777777" w:rsidR="008E3485" w:rsidRPr="00E9140D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>
                              <w:rPr>
                                <w:color w:val="0000FF"/>
                                <w:szCs w:val="24"/>
                                <w:lang w:val="en"/>
                              </w:rPr>
                              <w:t xml:space="preserve">        let</w:t>
                            </w:r>
                            <w:r w:rsidRPr="00E9140D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radius =</w:t>
                            </w:r>
                            <w:r>
                              <w:rPr>
                                <w:color w:val="0000FF"/>
                                <w:szCs w:val="24"/>
                                <w:lang w:val="en"/>
                              </w:rPr>
                              <w:t xml:space="preserve"> a</w:t>
                            </w:r>
                            <w:r w:rsidRPr="00E9140D">
                              <w:rPr>
                                <w:color w:val="000000"/>
                                <w:szCs w:val="24"/>
                                <w:lang w:val="en"/>
                              </w:rPr>
                              <w:t>;</w:t>
                            </w:r>
                          </w:p>
                          <w:p w14:paraId="5BA70AB1" w14:textId="77777777" w:rsidR="008E3485" w:rsidRPr="00E9140D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E9140D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       area = Math.PI</w:t>
                            </w:r>
                            <w:r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* radius * radius</w:t>
                            </w:r>
                            <w:r w:rsidRPr="00E9140D">
                              <w:rPr>
                                <w:color w:val="000000"/>
                                <w:szCs w:val="24"/>
                                <w:lang w:val="en"/>
                              </w:rPr>
                              <w:t>;</w:t>
                            </w:r>
                          </w:p>
                          <w:p w14:paraId="32521F70" w14:textId="77777777" w:rsidR="008E3485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E9140D">
                              <w:rPr>
                                <w:color w:val="0000FF"/>
                                <w:szCs w:val="24"/>
                                <w:lang w:val="en"/>
                              </w:rPr>
                              <w:t xml:space="preserve">        break</w:t>
                            </w:r>
                            <w:r w:rsidRPr="00E9140D">
                              <w:rPr>
                                <w:color w:val="000000"/>
                                <w:szCs w:val="24"/>
                                <w:lang w:val="en"/>
                              </w:rPr>
                              <w:t>;</w:t>
                            </w:r>
                          </w:p>
                          <w:p w14:paraId="138CDE30" w14:textId="77777777" w:rsidR="008E3485" w:rsidRPr="00E9140D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</w:p>
                          <w:p w14:paraId="1E348A64" w14:textId="77777777" w:rsidR="008E3485" w:rsidRPr="00E9140D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E9140D">
                              <w:rPr>
                                <w:color w:val="0000FF"/>
                                <w:szCs w:val="24"/>
                                <w:lang w:val="en"/>
                              </w:rPr>
                              <w:t xml:space="preserve">    case</w:t>
                            </w:r>
                            <w:r w:rsidRPr="00E9140D">
                              <w:rPr>
                                <w:color w:val="A31515"/>
                                <w:szCs w:val="24"/>
                                <w:lang w:val="en"/>
                              </w:rPr>
                              <w:t xml:space="preserve"> "triangle"</w:t>
                            </w:r>
                            <w:r w:rsidRPr="00E9140D">
                              <w:rPr>
                                <w:color w:val="000000"/>
                                <w:szCs w:val="24"/>
                                <w:lang w:val="en"/>
                              </w:rPr>
                              <w:t>:</w:t>
                            </w:r>
                          </w:p>
                          <w:p w14:paraId="60ADE595" w14:textId="77777777" w:rsidR="008E3485" w:rsidRPr="00E9140D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E9140D">
                              <w:rPr>
                                <w:color w:val="008000"/>
                                <w:szCs w:val="24"/>
                                <w:lang w:val="en"/>
                              </w:rPr>
                              <w:t xml:space="preserve">        TODO</w:t>
                            </w:r>
                          </w:p>
                          <w:p w14:paraId="0A4D7B5F" w14:textId="77777777" w:rsidR="008E3485" w:rsidRPr="00E9140D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E9140D">
                              <w:rPr>
                                <w:color w:val="0000FF"/>
                                <w:szCs w:val="24"/>
                                <w:lang w:val="en"/>
                              </w:rPr>
                              <w:t xml:space="preserve">        break</w:t>
                            </w:r>
                            <w:r w:rsidRPr="00E9140D">
                              <w:rPr>
                                <w:color w:val="000000"/>
                                <w:szCs w:val="24"/>
                                <w:lang w:val="en"/>
                              </w:rPr>
                              <w:t>;</w:t>
                            </w:r>
                          </w:p>
                          <w:p w14:paraId="598290C0" w14:textId="77777777" w:rsidR="008E3485" w:rsidRPr="00E9140D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E9140D">
                              <w:rPr>
                                <w:color w:val="000000"/>
                                <w:szCs w:val="24"/>
                                <w:lang w:val="e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3EE4F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01.4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" strokecolor="#44546a [3215]" strokeweight="1.5pt">
                <v:textbox style="mso-fit-shape-to-text:t">
                  <w:txbxContent>
                    <w:p w14:paraId="7A0B2DF4" w14:textId="072569BA" w:rsidR="008E3485" w:rsidRPr="00667CCF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24"/>
                        </w:rPr>
                      </w:pPr>
                      <w:r>
                        <w:rPr>
                          <w:color w:val="0000FF"/>
                          <w:szCs w:val="24"/>
                          <w:lang w:val="en"/>
                        </w:rPr>
                        <w:t>function</w:t>
                      </w:r>
                      <w:r w:rsidRPr="00667CCF">
                        <w:rPr>
                          <w:szCs w:val="24"/>
                          <w:lang w:val="en"/>
                        </w:rPr>
                        <w:t xml:space="preserve"> </w:t>
                      </w:r>
                      <w:r w:rsidR="005B68FA">
                        <w:rPr>
                          <w:szCs w:val="24"/>
                          <w:lang w:val="en"/>
                        </w:rPr>
                        <w:t>f</w:t>
                      </w:r>
                      <w:r w:rsidRPr="00667CCF">
                        <w:rPr>
                          <w:szCs w:val="24"/>
                          <w:lang w:val="en"/>
                        </w:rPr>
                        <w:t xml:space="preserve"> (figure, a, b) {</w:t>
                      </w:r>
                    </w:p>
                    <w:p w14:paraId="19EEEE7E" w14:textId="77777777" w:rsidR="008E3485" w:rsidRPr="00667CCF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Cs w:val="24"/>
                        </w:rPr>
                      </w:pPr>
                      <w:r>
                        <w:rPr>
                          <w:color w:val="0000FF"/>
                          <w:szCs w:val="24"/>
                          <w:lang w:val="en"/>
                        </w:rPr>
                        <w:t xml:space="preserve">let </w:t>
                      </w:r>
                      <w:r w:rsidRPr="00667CCF">
                        <w:rPr>
                          <w:szCs w:val="24"/>
                          <w:lang w:val="en"/>
                        </w:rPr>
                        <w:t>area = 0;</w:t>
                      </w:r>
                    </w:p>
                    <w:p w14:paraId="7E400D32" w14:textId="77777777" w:rsidR="008E3485" w:rsidRPr="00E9140D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E9140D">
                        <w:rPr>
                          <w:color w:val="0000FF"/>
                          <w:szCs w:val="24"/>
                          <w:lang w:val="en"/>
                        </w:rPr>
                        <w:t>switch</w:t>
                      </w:r>
                      <w:r w:rsidRPr="00E9140D">
                        <w:rPr>
                          <w:color w:val="000000"/>
                          <w:szCs w:val="24"/>
                          <w:lang w:val="en"/>
                        </w:rPr>
                        <w:t xml:space="preserve"> (figure) {</w:t>
                      </w:r>
                    </w:p>
                    <w:p w14:paraId="7A47248E" w14:textId="77777777" w:rsidR="008E3485" w:rsidRPr="00E9140D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E9140D">
                        <w:rPr>
                          <w:color w:val="0000FF"/>
                          <w:szCs w:val="24"/>
                          <w:lang w:val="en"/>
                        </w:rPr>
                        <w:t xml:space="preserve">    case</w:t>
                      </w:r>
                      <w:r w:rsidRPr="00E9140D">
                        <w:rPr>
                          <w:color w:val="A31515"/>
                          <w:szCs w:val="24"/>
                          <w:lang w:val="en"/>
                        </w:rPr>
                        <w:t xml:space="preserve"> "square"</w:t>
                      </w:r>
                      <w:r w:rsidRPr="00E9140D">
                        <w:rPr>
                          <w:color w:val="000000"/>
                          <w:szCs w:val="24"/>
                          <w:lang w:val="en"/>
                        </w:rPr>
                        <w:t>:</w:t>
                      </w:r>
                    </w:p>
                    <w:p w14:paraId="16526349" w14:textId="77777777" w:rsidR="008E3485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00"/>
                          <w:szCs w:val="24"/>
                        </w:rPr>
                      </w:pPr>
                      <w:r w:rsidRPr="00E9140D">
                        <w:rPr>
                          <w:color w:val="008000"/>
                          <w:szCs w:val="24"/>
                          <w:lang w:val="en"/>
                        </w:rPr>
                        <w:t xml:space="preserve">        TODO</w:t>
                      </w:r>
                    </w:p>
                    <w:p w14:paraId="71B79932" w14:textId="77777777" w:rsidR="008E3485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E9140D">
                        <w:rPr>
                          <w:color w:val="0000FF"/>
                          <w:szCs w:val="24"/>
                          <w:lang w:val="en"/>
                        </w:rPr>
                        <w:t xml:space="preserve">        break</w:t>
                      </w:r>
                      <w:r w:rsidRPr="00E9140D">
                        <w:rPr>
                          <w:color w:val="000000"/>
                          <w:szCs w:val="24"/>
                          <w:lang w:val="en"/>
                        </w:rPr>
                        <w:t>;</w:t>
                      </w:r>
                    </w:p>
                    <w:p w14:paraId="2B7CFD6A" w14:textId="77777777" w:rsidR="008E3485" w:rsidRPr="00E9140D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</w:p>
                    <w:p w14:paraId="751294DC" w14:textId="77777777" w:rsidR="008E3485" w:rsidRPr="00E9140D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E9140D">
                        <w:rPr>
                          <w:color w:val="0000FF"/>
                          <w:szCs w:val="24"/>
                          <w:lang w:val="en"/>
                        </w:rPr>
                        <w:t xml:space="preserve">    case</w:t>
                      </w:r>
                      <w:r w:rsidRPr="00E9140D">
                        <w:rPr>
                          <w:color w:val="A31515"/>
                          <w:szCs w:val="24"/>
                          <w:lang w:val="en"/>
                        </w:rPr>
                        <w:t xml:space="preserve"> "rectangle"</w:t>
                      </w:r>
                      <w:r w:rsidRPr="00E9140D">
                        <w:rPr>
                          <w:color w:val="000000"/>
                          <w:szCs w:val="24"/>
                          <w:lang w:val="en"/>
                        </w:rPr>
                        <w:t>:</w:t>
                      </w:r>
                    </w:p>
                    <w:p w14:paraId="64E5B574" w14:textId="77777777" w:rsidR="008E3485" w:rsidRPr="00E9140D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E9140D">
                        <w:rPr>
                          <w:color w:val="008000"/>
                          <w:szCs w:val="24"/>
                          <w:lang w:val="en"/>
                        </w:rPr>
                        <w:t xml:space="preserve">        TODO</w:t>
                      </w:r>
                    </w:p>
                    <w:p w14:paraId="5B6F14F5" w14:textId="77777777" w:rsidR="008E3485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E9140D">
                        <w:rPr>
                          <w:color w:val="0000FF"/>
                          <w:szCs w:val="24"/>
                          <w:lang w:val="en"/>
                        </w:rPr>
                        <w:t xml:space="preserve">        break</w:t>
                      </w:r>
                      <w:r w:rsidRPr="00E9140D">
                        <w:rPr>
                          <w:color w:val="000000"/>
                          <w:szCs w:val="24"/>
                          <w:lang w:val="en"/>
                        </w:rPr>
                        <w:t>;</w:t>
                      </w:r>
                    </w:p>
                    <w:p w14:paraId="4F83D178" w14:textId="77777777" w:rsidR="008E3485" w:rsidRPr="00E9140D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</w:p>
                    <w:p w14:paraId="0F07D9F7" w14:textId="77777777" w:rsidR="008E3485" w:rsidRPr="00E9140D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E9140D">
                        <w:rPr>
                          <w:color w:val="0000FF"/>
                          <w:szCs w:val="24"/>
                          <w:lang w:val="en"/>
                        </w:rPr>
                        <w:t xml:space="preserve">    case</w:t>
                      </w:r>
                      <w:r w:rsidRPr="00E9140D">
                        <w:rPr>
                          <w:color w:val="A31515"/>
                          <w:szCs w:val="24"/>
                          <w:lang w:val="en"/>
                        </w:rPr>
                        <w:t xml:space="preserve"> "circle"</w:t>
                      </w:r>
                      <w:r w:rsidRPr="00E9140D">
                        <w:rPr>
                          <w:color w:val="000000"/>
                          <w:szCs w:val="24"/>
                          <w:lang w:val="en"/>
                        </w:rPr>
                        <w:t>:</w:t>
                      </w:r>
                    </w:p>
                    <w:p w14:paraId="3B418563" w14:textId="77777777" w:rsidR="008E3485" w:rsidRPr="00E9140D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>
                        <w:rPr>
                          <w:color w:val="0000FF"/>
                          <w:szCs w:val="24"/>
                          <w:lang w:val="en"/>
                        </w:rPr>
                        <w:t xml:space="preserve">        let</w:t>
                      </w:r>
                      <w:r w:rsidRPr="00E9140D">
                        <w:rPr>
                          <w:color w:val="000000"/>
                          <w:szCs w:val="24"/>
                          <w:lang w:val="en"/>
                        </w:rPr>
                        <w:t xml:space="preserve"> radius =</w:t>
                      </w:r>
                      <w:r>
                        <w:rPr>
                          <w:color w:val="0000FF"/>
                          <w:szCs w:val="24"/>
                          <w:lang w:val="en"/>
                        </w:rPr>
                        <w:t xml:space="preserve"> a</w:t>
                      </w:r>
                      <w:r w:rsidRPr="00E9140D">
                        <w:rPr>
                          <w:color w:val="000000"/>
                          <w:szCs w:val="24"/>
                          <w:lang w:val="en"/>
                        </w:rPr>
                        <w:t>;</w:t>
                      </w:r>
                    </w:p>
                    <w:p w14:paraId="5BA70AB1" w14:textId="77777777" w:rsidR="008E3485" w:rsidRPr="00E9140D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E9140D">
                        <w:rPr>
                          <w:color w:val="000000"/>
                          <w:szCs w:val="24"/>
                          <w:lang w:val="en"/>
                        </w:rPr>
                        <w:t xml:space="preserve">        area = Math.PI</w:t>
                      </w:r>
                      <w:r>
                        <w:rPr>
                          <w:color w:val="000000"/>
                          <w:szCs w:val="24"/>
                          <w:lang w:val="en"/>
                        </w:rPr>
                        <w:t xml:space="preserve"> * radius * radius</w:t>
                      </w:r>
                      <w:r w:rsidRPr="00E9140D">
                        <w:rPr>
                          <w:color w:val="000000"/>
                          <w:szCs w:val="24"/>
                          <w:lang w:val="en"/>
                        </w:rPr>
                        <w:t>;</w:t>
                      </w:r>
                    </w:p>
                    <w:p w14:paraId="32521F70" w14:textId="77777777" w:rsidR="008E3485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E9140D">
                        <w:rPr>
                          <w:color w:val="0000FF"/>
                          <w:szCs w:val="24"/>
                          <w:lang w:val="en"/>
                        </w:rPr>
                        <w:t xml:space="preserve">        break</w:t>
                      </w:r>
                      <w:r w:rsidRPr="00E9140D">
                        <w:rPr>
                          <w:color w:val="000000"/>
                          <w:szCs w:val="24"/>
                          <w:lang w:val="en"/>
                        </w:rPr>
                        <w:t>;</w:t>
                      </w:r>
                    </w:p>
                    <w:p w14:paraId="138CDE30" w14:textId="77777777" w:rsidR="008E3485" w:rsidRPr="00E9140D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</w:p>
                    <w:p w14:paraId="1E348A64" w14:textId="77777777" w:rsidR="008E3485" w:rsidRPr="00E9140D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E9140D">
                        <w:rPr>
                          <w:color w:val="0000FF"/>
                          <w:szCs w:val="24"/>
                          <w:lang w:val="en"/>
                        </w:rPr>
                        <w:t xml:space="preserve">    case</w:t>
                      </w:r>
                      <w:r w:rsidRPr="00E9140D">
                        <w:rPr>
                          <w:color w:val="A31515"/>
                          <w:szCs w:val="24"/>
                          <w:lang w:val="en"/>
                        </w:rPr>
                        <w:t xml:space="preserve"> "triangle"</w:t>
                      </w:r>
                      <w:r w:rsidRPr="00E9140D">
                        <w:rPr>
                          <w:color w:val="000000"/>
                          <w:szCs w:val="24"/>
                          <w:lang w:val="en"/>
                        </w:rPr>
                        <w:t>:</w:t>
                      </w:r>
                    </w:p>
                    <w:p w14:paraId="60ADE595" w14:textId="77777777" w:rsidR="008E3485" w:rsidRPr="00E9140D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E9140D">
                        <w:rPr>
                          <w:color w:val="008000"/>
                          <w:szCs w:val="24"/>
                          <w:lang w:val="en"/>
                        </w:rPr>
                        <w:t xml:space="preserve">        TODO</w:t>
                      </w:r>
                    </w:p>
                    <w:p w14:paraId="0A4D7B5F" w14:textId="77777777" w:rsidR="008E3485" w:rsidRPr="00E9140D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E9140D">
                        <w:rPr>
                          <w:color w:val="0000FF"/>
                          <w:szCs w:val="24"/>
                          <w:lang w:val="en"/>
                        </w:rPr>
                        <w:t xml:space="preserve">        break</w:t>
                      </w:r>
                      <w:r w:rsidRPr="00E9140D">
                        <w:rPr>
                          <w:color w:val="000000"/>
                          <w:szCs w:val="24"/>
                          <w:lang w:val="en"/>
                        </w:rPr>
                        <w:t>;</w:t>
                      </w:r>
                    </w:p>
                    <w:p w14:paraId="598290C0" w14:textId="77777777" w:rsidR="008E3485" w:rsidRPr="00E9140D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E9140D">
                        <w:rPr>
                          <w:color w:val="000000"/>
                          <w:szCs w:val="24"/>
                          <w:lang w:val="e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FED98F" w14:textId="77777777" w:rsidR="008E3485" w:rsidRPr="005F3357" w:rsidRDefault="008E3485">
      <w:pPr>
        <w:pStyle w:val="Heading1"/>
        <w:ind w:left="360"/>
        <w:rPr>
          <w:color w:val="44546A" w:themeColor="text2"/>
          <w:lang w:val="en"/>
        </w:rPr>
      </w:pPr>
      <w:bookmarkStart w:id="13" w:name="_Toc71812508"/>
      <w:bookmarkStart w:id="14" w:name="_Toc166616100"/>
      <w:r w:rsidRPr="005F3357">
        <w:rPr>
          <w:b w:val="0"/>
          <w:color w:val="44546A" w:themeColor="text2"/>
        </w:rPr>
        <w:t>Day of the week</w:t>
      </w:r>
      <w:bookmarkEnd w:id="13"/>
      <w:bookmarkEnd w:id="14"/>
    </w:p>
    <w:p w14:paraId="13ED3DE9" w14:textId="77777777" w:rsidR="008E3485" w:rsidRPr="005F3357" w:rsidRDefault="008E3485" w:rsidP="008E3485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>Write a function that receives an integer and prints a day of the week (in English), within the limits [1...7] or prints "Error" in case the entered number is invalid.</w:t>
      </w:r>
    </w:p>
    <w:p w14:paraId="0F6CC9E5" w14:textId="77777777" w:rsidR="008E3485" w:rsidRPr="005F3357" w:rsidRDefault="008E3485" w:rsidP="005F3357">
      <w:pPr>
        <w:rPr>
          <w:rFonts w:asciiTheme="minorHAnsi" w:hAnsiTheme="minorHAnsi" w:cstheme="minorHAnsi"/>
          <w:color w:val="44546A" w:themeColor="text2"/>
        </w:rPr>
      </w:pPr>
      <w:bookmarkStart w:id="15" w:name="_Toc71812509"/>
      <w:r w:rsidRPr="005F3357">
        <w:rPr>
          <w:color w:val="44546A" w:themeColor="text2"/>
          <w:lang w:val="en"/>
        </w:rPr>
        <w:t>Sample input:</w:t>
      </w:r>
      <w:bookmarkEnd w:id="15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25"/>
        <w:gridCol w:w="1486"/>
      </w:tblGrid>
      <w:tr w:rsidR="005F3357" w:rsidRPr="005F3357" w14:paraId="2B71EEB6" w14:textId="77777777" w:rsidTr="005F3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B8A1D26" w14:textId="2EE012EB" w:rsidR="008E3485" w:rsidRPr="005F3357" w:rsidRDefault="005F3357" w:rsidP="00960C8B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1440" w:type="dxa"/>
          </w:tcPr>
          <w:p w14:paraId="5C8D152B" w14:textId="6B97B0ED" w:rsidR="008E3485" w:rsidRPr="005F3357" w:rsidRDefault="005F3357" w:rsidP="00960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="005F3357" w:rsidRPr="005F3357" w14:paraId="00566FFE" w14:textId="77777777" w:rsidTr="005F3357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4CDF78A9" w14:textId="0387147C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r w:rsidR="008E3485" w:rsidRPr="005F3357">
              <w:rPr>
                <w:color w:val="44546A" w:themeColor="text2"/>
                <w:szCs w:val="24"/>
                <w:lang w:val="en"/>
              </w:rPr>
              <w:t>1)</w:t>
            </w:r>
          </w:p>
        </w:tc>
        <w:tc>
          <w:tcPr>
            <w:tcW w:w="1440" w:type="dxa"/>
          </w:tcPr>
          <w:p w14:paraId="3424BC3E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Monday</w:t>
            </w:r>
          </w:p>
        </w:tc>
      </w:tr>
      <w:tr w:rsidR="005F3357" w:rsidRPr="005F3357" w14:paraId="47CF92C5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F13121B" w14:textId="027CDF53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r w:rsidR="008E3485" w:rsidRPr="005F3357">
              <w:rPr>
                <w:color w:val="44546A" w:themeColor="text2"/>
                <w:szCs w:val="24"/>
                <w:lang w:val="en"/>
              </w:rPr>
              <w:t>2)</w:t>
            </w:r>
          </w:p>
        </w:tc>
        <w:tc>
          <w:tcPr>
            <w:tcW w:w="1440" w:type="dxa"/>
          </w:tcPr>
          <w:p w14:paraId="69AA5D70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Tuesday</w:t>
            </w:r>
          </w:p>
        </w:tc>
      </w:tr>
      <w:tr w:rsidR="005F3357" w:rsidRPr="005F3357" w14:paraId="78737DE8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13E7001" w14:textId="34773C8B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r w:rsidR="008E3485" w:rsidRPr="005F3357">
              <w:rPr>
                <w:color w:val="44546A" w:themeColor="text2"/>
                <w:szCs w:val="24"/>
                <w:lang w:val="en"/>
              </w:rPr>
              <w:t>3)</w:t>
            </w:r>
          </w:p>
        </w:tc>
        <w:tc>
          <w:tcPr>
            <w:tcW w:w="1440" w:type="dxa"/>
          </w:tcPr>
          <w:p w14:paraId="535B8112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Wednesday</w:t>
            </w:r>
          </w:p>
        </w:tc>
      </w:tr>
      <w:tr w:rsidR="005F3357" w:rsidRPr="005F3357" w14:paraId="317B1333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1B227F1" w14:textId="70A9A6BE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r w:rsidR="008E3485" w:rsidRPr="005F3357">
              <w:rPr>
                <w:color w:val="44546A" w:themeColor="text2"/>
                <w:szCs w:val="24"/>
                <w:lang w:val="en"/>
              </w:rPr>
              <w:t>4)</w:t>
            </w:r>
          </w:p>
        </w:tc>
        <w:tc>
          <w:tcPr>
            <w:tcW w:w="1440" w:type="dxa"/>
          </w:tcPr>
          <w:p w14:paraId="2AB3095E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Thursday</w:t>
            </w:r>
          </w:p>
        </w:tc>
      </w:tr>
      <w:tr w:rsidR="005F3357" w:rsidRPr="005F3357" w14:paraId="06819D88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99C50E9" w14:textId="2DAD46F6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r w:rsidR="008E3485" w:rsidRPr="005F3357">
              <w:rPr>
                <w:color w:val="44546A" w:themeColor="text2"/>
                <w:szCs w:val="24"/>
                <w:lang w:val="en"/>
              </w:rPr>
              <w:t>5)</w:t>
            </w:r>
          </w:p>
        </w:tc>
        <w:tc>
          <w:tcPr>
            <w:tcW w:w="1440" w:type="dxa"/>
          </w:tcPr>
          <w:p w14:paraId="5CD8DC20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Friday</w:t>
            </w:r>
          </w:p>
        </w:tc>
      </w:tr>
      <w:tr w:rsidR="005F3357" w:rsidRPr="005F3357" w14:paraId="3C6D7B92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5851F15" w14:textId="60A95831" w:rsidR="008E3485" w:rsidRPr="005F3357" w:rsidRDefault="005F3357" w:rsidP="00960C8B">
            <w:pPr>
              <w:rPr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r w:rsidR="008E3485" w:rsidRPr="005F3357">
              <w:rPr>
                <w:color w:val="44546A" w:themeColor="text2"/>
                <w:szCs w:val="24"/>
                <w:lang w:val="en"/>
              </w:rPr>
              <w:t>6)</w:t>
            </w:r>
          </w:p>
        </w:tc>
        <w:tc>
          <w:tcPr>
            <w:tcW w:w="1440" w:type="dxa"/>
          </w:tcPr>
          <w:p w14:paraId="4F0636B4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Saturday</w:t>
            </w:r>
          </w:p>
        </w:tc>
      </w:tr>
      <w:tr w:rsidR="005F3357" w:rsidRPr="005F3357" w14:paraId="638AC5BB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4F2A6442" w14:textId="06C2E6D2" w:rsidR="008E3485" w:rsidRPr="005F3357" w:rsidRDefault="005F3357" w:rsidP="00960C8B">
            <w:pPr>
              <w:rPr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r w:rsidR="008E3485" w:rsidRPr="005F3357">
              <w:rPr>
                <w:color w:val="44546A" w:themeColor="text2"/>
                <w:szCs w:val="24"/>
                <w:lang w:val="en"/>
              </w:rPr>
              <w:t>7)</w:t>
            </w:r>
          </w:p>
        </w:tc>
        <w:tc>
          <w:tcPr>
            <w:tcW w:w="1440" w:type="dxa"/>
          </w:tcPr>
          <w:p w14:paraId="2855181D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Sunday</w:t>
            </w:r>
          </w:p>
        </w:tc>
      </w:tr>
      <w:tr w:rsidR="005F3357" w:rsidRPr="005F3357" w14:paraId="2F599C53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DD095C9" w14:textId="52DD035C" w:rsidR="008E3485" w:rsidRPr="005F3357" w:rsidRDefault="005F3357" w:rsidP="00960C8B">
            <w:pPr>
              <w:rPr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r w:rsidR="008E3485" w:rsidRPr="005F3357">
              <w:rPr>
                <w:color w:val="44546A" w:themeColor="text2"/>
                <w:szCs w:val="24"/>
                <w:lang w:val="en"/>
              </w:rPr>
              <w:t>8)</w:t>
            </w:r>
          </w:p>
        </w:tc>
        <w:tc>
          <w:tcPr>
            <w:tcW w:w="1440" w:type="dxa"/>
          </w:tcPr>
          <w:p w14:paraId="260F2DB7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Error</w:t>
            </w:r>
          </w:p>
        </w:tc>
      </w:tr>
    </w:tbl>
    <w:p w14:paraId="1BCEE3A3" w14:textId="77777777" w:rsidR="008E3485" w:rsidRPr="005F3357" w:rsidRDefault="008E3485">
      <w:pPr>
        <w:pStyle w:val="Heading1"/>
        <w:ind w:left="360"/>
        <w:rPr>
          <w:color w:val="44546A" w:themeColor="text2"/>
          <w:lang w:val="en"/>
        </w:rPr>
      </w:pPr>
      <w:bookmarkStart w:id="16" w:name="_Toc71812510"/>
      <w:bookmarkStart w:id="17" w:name="_Toc166616101"/>
      <w:r w:rsidRPr="005F3357">
        <w:rPr>
          <w:color w:val="44546A" w:themeColor="text2"/>
          <w:lang w:val="en"/>
        </w:rPr>
        <w:t>Even or odd</w:t>
      </w:r>
      <w:bookmarkEnd w:id="16"/>
      <w:bookmarkEnd w:id="17"/>
    </w:p>
    <w:p w14:paraId="6AFFA2A1" w14:textId="77777777" w:rsidR="008E3485" w:rsidRPr="005F3357" w:rsidRDefault="008E3485" w:rsidP="008E3485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Write a function that receives an integer and prints on the console, whether even or odd. </w:t>
      </w:r>
    </w:p>
    <w:p w14:paraId="6C0EE017" w14:textId="77777777" w:rsidR="008E3485" w:rsidRPr="005F3357" w:rsidRDefault="008E3485" w:rsidP="005F3357">
      <w:pPr>
        <w:rPr>
          <w:rFonts w:asciiTheme="minorHAnsi" w:hAnsiTheme="minorHAnsi" w:cstheme="minorHAnsi"/>
          <w:color w:val="44546A" w:themeColor="text2"/>
        </w:rPr>
      </w:pPr>
      <w:bookmarkStart w:id="18" w:name="_Toc71812511"/>
      <w:r w:rsidRPr="005F3357">
        <w:rPr>
          <w:color w:val="44546A" w:themeColor="text2"/>
          <w:lang w:val="en"/>
        </w:rPr>
        <w:t>Sample input:</w:t>
      </w:r>
      <w:bookmarkEnd w:id="18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25"/>
        <w:gridCol w:w="1460"/>
      </w:tblGrid>
      <w:tr w:rsidR="005F3357" w:rsidRPr="005F3357" w14:paraId="7F6510F1" w14:textId="77777777" w:rsidTr="005F3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1B7B7E3" w14:textId="44131D47" w:rsidR="008E3485" w:rsidRPr="005F3357" w:rsidRDefault="005F3357" w:rsidP="00960C8B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1260" w:type="dxa"/>
          </w:tcPr>
          <w:p w14:paraId="501637BC" w14:textId="75F4E42B" w:rsidR="008E3485" w:rsidRPr="005F3357" w:rsidRDefault="005F3357" w:rsidP="00960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="005F3357" w:rsidRPr="005F3357" w14:paraId="07CB93F1" w14:textId="77777777" w:rsidTr="005F3357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347F219" w14:textId="627D4DF0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r w:rsidR="008E3485" w:rsidRPr="005F3357">
              <w:rPr>
                <w:color w:val="44546A" w:themeColor="text2"/>
                <w:szCs w:val="24"/>
                <w:lang w:val="en"/>
              </w:rPr>
              <w:t>2)</w:t>
            </w:r>
          </w:p>
        </w:tc>
        <w:tc>
          <w:tcPr>
            <w:tcW w:w="1260" w:type="dxa"/>
          </w:tcPr>
          <w:p w14:paraId="5A1F8F5C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even</w:t>
            </w:r>
          </w:p>
        </w:tc>
      </w:tr>
      <w:tr w:rsidR="005F3357" w:rsidRPr="005F3357" w14:paraId="2186CCA0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7F73E06" w14:textId="0609E933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r w:rsidR="008E3485" w:rsidRPr="005F3357">
              <w:rPr>
                <w:color w:val="44546A" w:themeColor="text2"/>
                <w:szCs w:val="24"/>
                <w:lang w:val="en"/>
              </w:rPr>
              <w:t>3)</w:t>
            </w:r>
          </w:p>
        </w:tc>
        <w:tc>
          <w:tcPr>
            <w:tcW w:w="1260" w:type="dxa"/>
          </w:tcPr>
          <w:p w14:paraId="53132BDE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odd</w:t>
            </w:r>
          </w:p>
        </w:tc>
      </w:tr>
      <w:tr w:rsidR="005F3357" w:rsidRPr="005F3357" w14:paraId="6616E000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4B64DBF5" w14:textId="5B8A69D4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r w:rsidR="008E3485" w:rsidRPr="005F3357">
              <w:rPr>
                <w:color w:val="44546A" w:themeColor="text2"/>
                <w:szCs w:val="24"/>
                <w:lang w:val="en"/>
              </w:rPr>
              <w:t>25)</w:t>
            </w:r>
          </w:p>
        </w:tc>
        <w:tc>
          <w:tcPr>
            <w:tcW w:w="1260" w:type="dxa"/>
          </w:tcPr>
          <w:p w14:paraId="77572AEE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odd</w:t>
            </w:r>
          </w:p>
        </w:tc>
      </w:tr>
      <w:tr w:rsidR="005F3357" w:rsidRPr="005F3357" w14:paraId="74CE8C6E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69C3D70" w14:textId="01B7A6D6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r w:rsidR="008E3485" w:rsidRPr="005F3357">
              <w:rPr>
                <w:color w:val="44546A" w:themeColor="text2"/>
                <w:szCs w:val="24"/>
                <w:lang w:val="en"/>
              </w:rPr>
              <w:t>1024)</w:t>
            </w:r>
          </w:p>
        </w:tc>
        <w:tc>
          <w:tcPr>
            <w:tcW w:w="1260" w:type="dxa"/>
          </w:tcPr>
          <w:p w14:paraId="02EDB893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even</w:t>
            </w:r>
          </w:p>
        </w:tc>
      </w:tr>
    </w:tbl>
    <w:p w14:paraId="32EE5E89" w14:textId="77777777" w:rsidR="008E3485" w:rsidRPr="005F3357" w:rsidRDefault="008E3485" w:rsidP="005F3357">
      <w:pPr>
        <w:rPr>
          <w:color w:val="44546A" w:themeColor="text2"/>
        </w:rPr>
      </w:pPr>
      <w:bookmarkStart w:id="19" w:name="_Toc71812512"/>
      <w:r w:rsidRPr="005F3357">
        <w:rPr>
          <w:color w:val="44546A" w:themeColor="text2"/>
          <w:lang w:val="en"/>
        </w:rPr>
        <w:lastRenderedPageBreak/>
        <w:t>Guidelines:</w:t>
      </w:r>
      <w:bookmarkEnd w:id="19"/>
    </w:p>
    <w:p w14:paraId="7DAD8103" w14:textId="77777777" w:rsidR="008E3485" w:rsidRPr="005F3357" w:rsidRDefault="008E3485" w:rsidP="008E3485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1. Check what is % (operator modulo) </w:t>
      </w:r>
      <w:hyperlink r:id="rId13" w:history="1">
        <w:r w:rsidRPr="005F3357">
          <w:rPr>
            <w:rStyle w:val="Hyperlink"/>
            <w:color w:val="44546A" w:themeColor="text2"/>
            <w:lang w:val="en"/>
          </w:rPr>
          <w:t>https://www.google.com/search?q=modulo</w:t>
        </w:r>
      </w:hyperlink>
    </w:p>
    <w:p w14:paraId="043B48BA" w14:textId="77777777" w:rsidR="008E3485" w:rsidRPr="005F3357" w:rsidRDefault="008E3485" w:rsidP="008E3485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>2. Check whether the number is even by dividing it by 2 and check whether there is a remainder of the division. Print the output by condition – the text "even":</w:t>
      </w:r>
    </w:p>
    <w:p w14:paraId="7161CC21" w14:textId="77777777" w:rsidR="008E3485" w:rsidRPr="005F3357" w:rsidRDefault="008E3485" w:rsidP="008E3485">
      <w:pPr>
        <w:ind w:left="720"/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  </w:t>
      </w:r>
      <w:r w:rsidRPr="005F3357">
        <w:rPr>
          <w:noProof/>
          <w:color w:val="44546A" w:themeColor="text2"/>
          <w:lang w:val="en-US"/>
        </w:rPr>
        <mc:AlternateContent>
          <mc:Choice Requires="wps">
            <w:drawing>
              <wp:inline distT="0" distB="0" distL="0" distR="0" wp14:anchorId="6B9A4EB9" wp14:editId="19CAFCFB">
                <wp:extent cx="2606040" cy="1082040"/>
                <wp:effectExtent l="0" t="0" r="22860" b="22860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040" cy="1082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4934B" w14:textId="77777777" w:rsidR="008E3485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24"/>
                              </w:rPr>
                            </w:pPr>
                            <w:r>
                              <w:rPr>
                                <w:color w:val="0000FF"/>
                                <w:szCs w:val="24"/>
                                <w:lang w:val="en"/>
                              </w:rPr>
                              <w:t>function</w:t>
                            </w:r>
                            <w:r w:rsidRPr="00667CCF">
                              <w:rPr>
                                <w:szCs w:val="24"/>
                                <w:lang w:val="en"/>
                              </w:rPr>
                              <w:t xml:space="preserve"> solve (</w:t>
                            </w:r>
                            <w:r>
                              <w:rPr>
                                <w:szCs w:val="24"/>
                                <w:lang w:val="en"/>
                              </w:rPr>
                              <w:t>num</w:t>
                            </w:r>
                            <w:r w:rsidRPr="00667CCF">
                              <w:rPr>
                                <w:szCs w:val="24"/>
                                <w:lang w:val="en"/>
                              </w:rPr>
                              <w:t>) {</w:t>
                            </w:r>
                          </w:p>
                          <w:p w14:paraId="15D37805" w14:textId="77777777" w:rsidR="008E3485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  <w:lang w:val="en"/>
                              </w:rPr>
                              <w:t xml:space="preserve">  if (num % 2 == 0) {</w:t>
                            </w:r>
                          </w:p>
                          <w:p w14:paraId="6CB0199A" w14:textId="77777777" w:rsidR="008E3485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264"/>
                              <w:rPr>
                                <w:rFonts w:ascii="Consolas" w:hAnsi="Consolas" w:cs="Consolas"/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  <w:lang w:val="en"/>
                              </w:rPr>
                              <w:t xml:space="preserve">  console.log("even")</w:t>
                            </w:r>
                          </w:p>
                          <w:p w14:paraId="3AD31538" w14:textId="77777777" w:rsidR="008E3485" w:rsidRPr="00667CCF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264"/>
                              <w:rPr>
                                <w:rFonts w:ascii="Consolas" w:hAnsi="Consolas" w:cs="Consolas"/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  <w:lang w:val="en"/>
                              </w:rPr>
                              <w:t>}</w:t>
                            </w:r>
                          </w:p>
                          <w:p w14:paraId="4EE1CAF4" w14:textId="77777777" w:rsidR="008E3485" w:rsidRPr="00E9140D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E9140D">
                              <w:rPr>
                                <w:color w:val="000000"/>
                                <w:szCs w:val="24"/>
                                <w:lang w:val="e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B9A4EB9" id="_x0000_s1027" type="#_x0000_t202" style="width:205.2pt;height:8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" strokecolor="#44546a [3215]" strokeweight="1.5pt">
                <v:textbox>
                  <w:txbxContent>
                    <w:p w14:paraId="4444934B" w14:textId="77777777" w:rsidR="008E3485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24"/>
                        </w:rPr>
                      </w:pPr>
                      <w:r>
                        <w:rPr>
                          <w:color w:val="0000FF"/>
                          <w:szCs w:val="24"/>
                          <w:lang w:val="en"/>
                        </w:rPr>
                        <w:t>function</w:t>
                      </w:r>
                      <w:r w:rsidRPr="00667CCF">
                        <w:rPr>
                          <w:szCs w:val="24"/>
                          <w:lang w:val="en"/>
                        </w:rPr>
                        <w:t xml:space="preserve"> solve (</w:t>
                      </w:r>
                      <w:r>
                        <w:rPr>
                          <w:szCs w:val="24"/>
                          <w:lang w:val="en"/>
                        </w:rPr>
                        <w:t>num</w:t>
                      </w:r>
                      <w:r w:rsidRPr="00667CCF">
                        <w:rPr>
                          <w:szCs w:val="24"/>
                          <w:lang w:val="en"/>
                        </w:rPr>
                        <w:t>) {</w:t>
                      </w:r>
                    </w:p>
                    <w:p w14:paraId="15D37805" w14:textId="77777777" w:rsidR="008E3485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Cs w:val="24"/>
                        </w:rPr>
                      </w:pPr>
                      <w:r>
                        <w:rPr>
                          <w:szCs w:val="24"/>
                          <w:lang w:val="en"/>
                        </w:rPr>
                        <w:t xml:space="preserve">  if (num % 2 == 0) {</w:t>
                      </w:r>
                    </w:p>
                    <w:p w14:paraId="6CB0199A" w14:textId="77777777" w:rsidR="008E3485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264"/>
                        <w:rPr>
                          <w:rFonts w:ascii="Consolas" w:hAnsi="Consolas" w:cs="Consolas"/>
                          <w:szCs w:val="24"/>
                        </w:rPr>
                      </w:pPr>
                      <w:r>
                        <w:rPr>
                          <w:szCs w:val="24"/>
                          <w:lang w:val="en"/>
                        </w:rPr>
                        <w:t xml:space="preserve">  console.log("even")</w:t>
                      </w:r>
                    </w:p>
                    <w:p w14:paraId="3AD31538" w14:textId="77777777" w:rsidR="008E3485" w:rsidRPr="00667CCF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264"/>
                        <w:rPr>
                          <w:rFonts w:ascii="Consolas" w:hAnsi="Consolas" w:cs="Consolas"/>
                          <w:szCs w:val="24"/>
                        </w:rPr>
                      </w:pPr>
                      <w:r>
                        <w:rPr>
                          <w:szCs w:val="24"/>
                          <w:lang w:val="en"/>
                        </w:rPr>
                        <w:t>}</w:t>
                      </w:r>
                    </w:p>
                    <w:p w14:paraId="4EE1CAF4" w14:textId="77777777" w:rsidR="008E3485" w:rsidRPr="00E9140D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E9140D">
                        <w:rPr>
                          <w:color w:val="000000"/>
                          <w:szCs w:val="24"/>
                          <w:lang w:val="e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9A4048" w14:textId="54296E54" w:rsidR="00B3433B" w:rsidRPr="00B3433B" w:rsidRDefault="008E3485" w:rsidP="008E3485">
      <w:pPr>
        <w:rPr>
          <w:color w:val="44546A" w:themeColor="text2"/>
          <w:lang w:val="en"/>
        </w:rPr>
      </w:pPr>
      <w:r w:rsidRPr="005F3357">
        <w:rPr>
          <w:color w:val="44546A" w:themeColor="text2"/>
          <w:lang w:val="en"/>
        </w:rPr>
        <w:t>3. Otherwise, print "odd"</w:t>
      </w:r>
    </w:p>
    <w:p w14:paraId="03529485" w14:textId="77777777" w:rsidR="008E3485" w:rsidRPr="005F3357" w:rsidRDefault="008E3485">
      <w:pPr>
        <w:pStyle w:val="Heading1"/>
        <w:ind w:left="360"/>
        <w:rPr>
          <w:color w:val="44546A" w:themeColor="text2"/>
          <w:lang w:val="en"/>
        </w:rPr>
      </w:pPr>
      <w:bookmarkStart w:id="20" w:name="_Toc71812513"/>
      <w:bookmarkStart w:id="21" w:name="_Toc166616102"/>
      <w:r w:rsidRPr="005F3357">
        <w:rPr>
          <w:color w:val="44546A" w:themeColor="text2"/>
          <w:lang w:val="en"/>
        </w:rPr>
        <w:t>Speed</w:t>
      </w:r>
      <w:bookmarkEnd w:id="20"/>
      <w:bookmarkEnd w:id="21"/>
    </w:p>
    <w:p w14:paraId="121870CF" w14:textId="77777777" w:rsidR="008E3485" w:rsidRPr="005F3357" w:rsidRDefault="008E3485" w:rsidP="008E3485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Write a program that receives speed (real number) and prints speed information. </w:t>
      </w:r>
    </w:p>
    <w:p w14:paraId="4EAC7B69" w14:textId="77777777" w:rsidR="008E3485" w:rsidRPr="005F3357" w:rsidRDefault="008E3485">
      <w:pPr>
        <w:pStyle w:val="ListParagraph"/>
        <w:numPr>
          <w:ilvl w:val="0"/>
          <w:numId w:val="13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At </w:t>
      </w:r>
      <w:r w:rsidRPr="005F3357">
        <w:rPr>
          <w:b/>
          <w:bCs/>
          <w:color w:val="44546A" w:themeColor="text2"/>
          <w:lang w:val="en"/>
        </w:rPr>
        <w:t>speeds up to 10 (inclusive)</w:t>
      </w:r>
      <w:r w:rsidRPr="005F3357">
        <w:rPr>
          <w:color w:val="44546A" w:themeColor="text2"/>
          <w:lang w:val="en"/>
        </w:rPr>
        <w:t xml:space="preserve"> print "</w:t>
      </w:r>
      <w:r w:rsidRPr="005F3357">
        <w:rPr>
          <w:b/>
          <w:bCs/>
          <w:color w:val="44546A" w:themeColor="text2"/>
          <w:lang w:val="en"/>
        </w:rPr>
        <w:t>slow</w:t>
      </w:r>
      <w:r w:rsidRPr="005F3357">
        <w:rPr>
          <w:color w:val="44546A" w:themeColor="text2"/>
          <w:lang w:val="en"/>
        </w:rPr>
        <w:t xml:space="preserve">". </w:t>
      </w:r>
    </w:p>
    <w:p w14:paraId="4A073D31" w14:textId="77777777" w:rsidR="008E3485" w:rsidRPr="005F3357" w:rsidRDefault="008E3485">
      <w:pPr>
        <w:pStyle w:val="ListParagraph"/>
        <w:numPr>
          <w:ilvl w:val="0"/>
          <w:numId w:val="13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At speeds above </w:t>
      </w:r>
      <w:r w:rsidRPr="005F3357">
        <w:rPr>
          <w:b/>
          <w:bCs/>
          <w:color w:val="44546A" w:themeColor="text2"/>
          <w:lang w:val="en"/>
        </w:rPr>
        <w:t>10</w:t>
      </w:r>
      <w:r w:rsidRPr="005F3357">
        <w:rPr>
          <w:color w:val="44546A" w:themeColor="text2"/>
          <w:lang w:val="en"/>
        </w:rPr>
        <w:t xml:space="preserve"> and up to </w:t>
      </w:r>
      <w:r w:rsidRPr="005F3357">
        <w:rPr>
          <w:b/>
          <w:bCs/>
          <w:color w:val="44546A" w:themeColor="text2"/>
          <w:lang w:val="en"/>
        </w:rPr>
        <w:t>60</w:t>
      </w:r>
      <w:r w:rsidRPr="005F3357">
        <w:rPr>
          <w:color w:val="44546A" w:themeColor="text2"/>
          <w:lang w:val="en"/>
        </w:rPr>
        <w:t xml:space="preserve"> print "</w:t>
      </w:r>
      <w:r w:rsidRPr="005F3357">
        <w:rPr>
          <w:b/>
          <w:bCs/>
          <w:color w:val="44546A" w:themeColor="text2"/>
          <w:lang w:val="en"/>
        </w:rPr>
        <w:t>average</w:t>
      </w:r>
      <w:r w:rsidRPr="005F3357">
        <w:rPr>
          <w:color w:val="44546A" w:themeColor="text2"/>
          <w:lang w:val="en"/>
        </w:rPr>
        <w:t xml:space="preserve">". </w:t>
      </w:r>
    </w:p>
    <w:p w14:paraId="12C356AC" w14:textId="547A708B" w:rsidR="008E3485" w:rsidRPr="005F3357" w:rsidRDefault="008E3485">
      <w:pPr>
        <w:pStyle w:val="ListParagraph"/>
        <w:numPr>
          <w:ilvl w:val="0"/>
          <w:numId w:val="13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At speeds above </w:t>
      </w:r>
      <w:r w:rsidRPr="005F3357">
        <w:rPr>
          <w:b/>
          <w:bCs/>
          <w:color w:val="44546A" w:themeColor="text2"/>
          <w:lang w:val="en"/>
        </w:rPr>
        <w:t>60</w:t>
      </w:r>
      <w:r w:rsidRPr="005F3357">
        <w:rPr>
          <w:color w:val="44546A" w:themeColor="text2"/>
          <w:lang w:val="en"/>
        </w:rPr>
        <w:t xml:space="preserve"> and up to </w:t>
      </w:r>
      <w:r w:rsidRPr="005F3357">
        <w:rPr>
          <w:b/>
          <w:bCs/>
          <w:color w:val="44546A" w:themeColor="text2"/>
          <w:lang w:val="en"/>
        </w:rPr>
        <w:t>120</w:t>
      </w:r>
      <w:r w:rsidRPr="005F3357">
        <w:rPr>
          <w:color w:val="44546A" w:themeColor="text2"/>
          <w:lang w:val="en"/>
        </w:rPr>
        <w:t>, print "</w:t>
      </w:r>
      <w:r w:rsidRPr="005F3357">
        <w:rPr>
          <w:b/>
          <w:bCs/>
          <w:color w:val="44546A" w:themeColor="text2"/>
          <w:lang w:val="en"/>
        </w:rPr>
        <w:t>fast</w:t>
      </w:r>
      <w:r w:rsidRPr="005F3357">
        <w:rPr>
          <w:color w:val="44546A" w:themeColor="text2"/>
          <w:lang w:val="en"/>
        </w:rPr>
        <w:t xml:space="preserve">". </w:t>
      </w:r>
    </w:p>
    <w:p w14:paraId="6AE0BE1A" w14:textId="77777777" w:rsidR="008E3485" w:rsidRPr="005F3357" w:rsidRDefault="008E3485">
      <w:pPr>
        <w:pStyle w:val="ListParagraph"/>
        <w:numPr>
          <w:ilvl w:val="0"/>
          <w:numId w:val="13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At speeds above </w:t>
      </w:r>
      <w:r w:rsidRPr="005F3357">
        <w:rPr>
          <w:b/>
          <w:bCs/>
          <w:color w:val="44546A" w:themeColor="text2"/>
          <w:lang w:val="en"/>
        </w:rPr>
        <w:t>120</w:t>
      </w:r>
      <w:r w:rsidRPr="005F3357">
        <w:rPr>
          <w:color w:val="44546A" w:themeColor="text2"/>
          <w:lang w:val="en"/>
        </w:rPr>
        <w:t xml:space="preserve"> and up to </w:t>
      </w:r>
      <w:r w:rsidRPr="005F3357">
        <w:rPr>
          <w:b/>
          <w:bCs/>
          <w:color w:val="44546A" w:themeColor="text2"/>
          <w:lang w:val="en"/>
        </w:rPr>
        <w:t>160</w:t>
      </w:r>
      <w:r w:rsidRPr="005F3357">
        <w:rPr>
          <w:color w:val="44546A" w:themeColor="text2"/>
          <w:lang w:val="en"/>
        </w:rPr>
        <w:t xml:space="preserve"> MHz, print "</w:t>
      </w:r>
      <w:r w:rsidRPr="005F3357">
        <w:rPr>
          <w:b/>
          <w:bCs/>
          <w:color w:val="44546A" w:themeColor="text2"/>
          <w:lang w:val="en"/>
        </w:rPr>
        <w:t>super-fast</w:t>
      </w:r>
      <w:r w:rsidRPr="005F3357">
        <w:rPr>
          <w:color w:val="44546A" w:themeColor="text2"/>
          <w:lang w:val="en"/>
        </w:rPr>
        <w:t>".</w:t>
      </w:r>
    </w:p>
    <w:p w14:paraId="4AE9DF6F" w14:textId="77777777" w:rsidR="008E3485" w:rsidRPr="005F3357" w:rsidRDefault="008E3485">
      <w:pPr>
        <w:pStyle w:val="ListParagraph"/>
        <w:numPr>
          <w:ilvl w:val="0"/>
          <w:numId w:val="13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>At higher speeds, print "</w:t>
      </w:r>
      <w:r w:rsidRPr="005F3357">
        <w:rPr>
          <w:b/>
          <w:bCs/>
          <w:color w:val="44546A" w:themeColor="text2"/>
          <w:lang w:val="en"/>
        </w:rPr>
        <w:t>turbo-fast</w:t>
      </w:r>
      <w:r w:rsidRPr="005F3357">
        <w:rPr>
          <w:color w:val="44546A" w:themeColor="text2"/>
          <w:lang w:val="en"/>
        </w:rPr>
        <w:t xml:space="preserve">". </w:t>
      </w:r>
    </w:p>
    <w:p w14:paraId="092D860F" w14:textId="77777777" w:rsidR="008E3485" w:rsidRPr="005F3357" w:rsidRDefault="008E3485" w:rsidP="005F3357">
      <w:pPr>
        <w:rPr>
          <w:rFonts w:asciiTheme="minorHAnsi" w:hAnsiTheme="minorHAnsi" w:cstheme="minorHAnsi"/>
          <w:color w:val="44546A" w:themeColor="text2"/>
        </w:rPr>
      </w:pPr>
      <w:bookmarkStart w:id="22" w:name="_Toc71812514"/>
      <w:r w:rsidRPr="005F3357">
        <w:rPr>
          <w:color w:val="44546A" w:themeColor="text2"/>
          <w:lang w:val="en"/>
        </w:rPr>
        <w:t>Sample input:</w:t>
      </w:r>
      <w:bookmarkEnd w:id="22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25"/>
        <w:gridCol w:w="1620"/>
      </w:tblGrid>
      <w:tr w:rsidR="005F3357" w:rsidRPr="005F3357" w14:paraId="06745A14" w14:textId="77777777" w:rsidTr="005F3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27CB408" w14:textId="1FFCD9AA" w:rsidR="008E3485" w:rsidRPr="005F3357" w:rsidRDefault="005F3357" w:rsidP="00960C8B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1620" w:type="dxa"/>
          </w:tcPr>
          <w:p w14:paraId="751374CA" w14:textId="582AB228" w:rsidR="008E3485" w:rsidRPr="005F3357" w:rsidRDefault="005F3357" w:rsidP="00960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="005F3357" w:rsidRPr="005F3357" w14:paraId="4CDDA18F" w14:textId="77777777" w:rsidTr="005F3357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8B06BEF" w14:textId="679E254B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r w:rsidR="008E3485" w:rsidRPr="005F3357">
              <w:rPr>
                <w:color w:val="44546A" w:themeColor="text2"/>
                <w:szCs w:val="24"/>
                <w:lang w:val="en"/>
              </w:rPr>
              <w:t>10)</w:t>
            </w:r>
          </w:p>
        </w:tc>
        <w:tc>
          <w:tcPr>
            <w:tcW w:w="1620" w:type="dxa"/>
          </w:tcPr>
          <w:p w14:paraId="63299247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slow</w:t>
            </w:r>
          </w:p>
        </w:tc>
      </w:tr>
      <w:tr w:rsidR="005F3357" w:rsidRPr="005F3357" w14:paraId="4021D7FF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D8BB6C6" w14:textId="4062A6E3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r w:rsidR="008E3485" w:rsidRPr="005F3357">
              <w:rPr>
                <w:color w:val="44546A" w:themeColor="text2"/>
                <w:szCs w:val="24"/>
                <w:lang w:val="en"/>
              </w:rPr>
              <w:t>59)</w:t>
            </w:r>
          </w:p>
        </w:tc>
        <w:tc>
          <w:tcPr>
            <w:tcW w:w="1620" w:type="dxa"/>
          </w:tcPr>
          <w:p w14:paraId="23EFC33E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average</w:t>
            </w:r>
          </w:p>
        </w:tc>
      </w:tr>
      <w:tr w:rsidR="005F3357" w:rsidRPr="005F3357" w14:paraId="182AECCA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D682D7F" w14:textId="28C2A44A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r w:rsidR="008E3485" w:rsidRPr="005F3357">
              <w:rPr>
                <w:color w:val="44546A" w:themeColor="text2"/>
                <w:szCs w:val="24"/>
                <w:lang w:val="en"/>
              </w:rPr>
              <w:t>120)</w:t>
            </w:r>
          </w:p>
        </w:tc>
        <w:tc>
          <w:tcPr>
            <w:tcW w:w="1620" w:type="dxa"/>
          </w:tcPr>
          <w:p w14:paraId="50A65580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fast</w:t>
            </w:r>
          </w:p>
        </w:tc>
      </w:tr>
      <w:tr w:rsidR="005F3357" w:rsidRPr="005F3357" w14:paraId="53BB2BA0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41CABA54" w14:textId="0F254D1C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r w:rsidR="008E3485" w:rsidRPr="005F3357">
              <w:rPr>
                <w:color w:val="44546A" w:themeColor="text2"/>
                <w:szCs w:val="24"/>
                <w:lang w:val="en"/>
              </w:rPr>
              <w:t>121)</w:t>
            </w:r>
          </w:p>
        </w:tc>
        <w:tc>
          <w:tcPr>
            <w:tcW w:w="1620" w:type="dxa"/>
          </w:tcPr>
          <w:p w14:paraId="195B0428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super-fast</w:t>
            </w:r>
          </w:p>
        </w:tc>
      </w:tr>
      <w:tr w:rsidR="005F3357" w:rsidRPr="005F3357" w14:paraId="118808DA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4E8582B3" w14:textId="5249E4E9" w:rsidR="008E3485" w:rsidRPr="005F3357" w:rsidRDefault="005F3357" w:rsidP="00960C8B">
            <w:pPr>
              <w:rPr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r w:rsidR="008E3485" w:rsidRPr="005F3357">
              <w:rPr>
                <w:color w:val="44546A" w:themeColor="text2"/>
                <w:szCs w:val="24"/>
                <w:lang w:val="en"/>
              </w:rPr>
              <w:t>183)</w:t>
            </w:r>
          </w:p>
        </w:tc>
        <w:tc>
          <w:tcPr>
            <w:tcW w:w="1620" w:type="dxa"/>
          </w:tcPr>
          <w:p w14:paraId="72F3E43E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turbo-fast</w:t>
            </w:r>
          </w:p>
        </w:tc>
      </w:tr>
      <w:tr w:rsidR="00B3433B" w:rsidRPr="005F3357" w14:paraId="030318A8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FAD97CB" w14:textId="4D1EEBD9" w:rsidR="00B3433B" w:rsidRPr="005F3357" w:rsidRDefault="00B3433B" w:rsidP="00960C8B">
            <w:pPr>
              <w:rPr>
                <w:color w:val="44546A" w:themeColor="text2"/>
                <w:szCs w:val="24"/>
                <w:lang w:val="en"/>
              </w:rPr>
            </w:pPr>
            <w:r>
              <w:rPr>
                <w:color w:val="44546A" w:themeColor="text2"/>
                <w:szCs w:val="24"/>
                <w:lang w:val="en"/>
              </w:rPr>
              <w:t>f(59.99)</w:t>
            </w:r>
          </w:p>
        </w:tc>
        <w:tc>
          <w:tcPr>
            <w:tcW w:w="1620" w:type="dxa"/>
          </w:tcPr>
          <w:p w14:paraId="11A506D0" w14:textId="6E49D30B" w:rsidR="00B3433B" w:rsidRPr="005F3357" w:rsidRDefault="00B3433B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Cs w:val="24"/>
                <w:lang w:val="en"/>
              </w:rPr>
            </w:pPr>
            <w:r>
              <w:rPr>
                <w:color w:val="44546A" w:themeColor="text2"/>
                <w:szCs w:val="24"/>
                <w:lang w:val="en"/>
              </w:rPr>
              <w:t>average</w:t>
            </w:r>
          </w:p>
        </w:tc>
      </w:tr>
      <w:tr w:rsidR="00B3433B" w:rsidRPr="005F3357" w14:paraId="5688475C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9D89494" w14:textId="6A9D0580" w:rsidR="00B3433B" w:rsidRDefault="00B3433B" w:rsidP="00960C8B">
            <w:pPr>
              <w:rPr>
                <w:color w:val="44546A" w:themeColor="text2"/>
                <w:szCs w:val="24"/>
                <w:lang w:val="en"/>
              </w:rPr>
            </w:pPr>
            <w:r>
              <w:rPr>
                <w:color w:val="44546A" w:themeColor="text2"/>
                <w:szCs w:val="24"/>
                <w:lang w:val="en"/>
              </w:rPr>
              <w:t>f(60.001)</w:t>
            </w:r>
          </w:p>
        </w:tc>
        <w:tc>
          <w:tcPr>
            <w:tcW w:w="1620" w:type="dxa"/>
          </w:tcPr>
          <w:p w14:paraId="74C8CDB3" w14:textId="04C7D5DF" w:rsidR="00B3433B" w:rsidRDefault="00B3433B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Cs w:val="24"/>
                <w:lang w:val="en"/>
              </w:rPr>
            </w:pPr>
            <w:r>
              <w:rPr>
                <w:color w:val="44546A" w:themeColor="text2"/>
                <w:szCs w:val="24"/>
                <w:lang w:val="en"/>
              </w:rPr>
              <w:t>fast</w:t>
            </w:r>
          </w:p>
        </w:tc>
      </w:tr>
    </w:tbl>
    <w:p w14:paraId="2AC83D15" w14:textId="77777777" w:rsidR="008E3485" w:rsidRPr="005F3357" w:rsidRDefault="008E3485">
      <w:pPr>
        <w:pStyle w:val="Heading1"/>
        <w:ind w:left="360"/>
        <w:rPr>
          <w:color w:val="44546A" w:themeColor="text2"/>
          <w:lang w:val="en"/>
        </w:rPr>
      </w:pPr>
      <w:bookmarkStart w:id="23" w:name="_Toc71812515"/>
      <w:bookmarkStart w:id="24" w:name="_Toc166616103"/>
      <w:r w:rsidRPr="005F3357">
        <w:rPr>
          <w:color w:val="44546A" w:themeColor="text2"/>
          <w:lang w:val="en"/>
        </w:rPr>
        <w:t>Alarm after 15 minutes</w:t>
      </w:r>
      <w:bookmarkEnd w:id="23"/>
      <w:bookmarkEnd w:id="24"/>
    </w:p>
    <w:p w14:paraId="5EDC16B5" w14:textId="77777777" w:rsidR="008E3485" w:rsidRPr="005F3357" w:rsidRDefault="008E3485" w:rsidP="008E3485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Write a function that takes an hour and minutes of a 24-hour day and calculates what time it will be after 15 minutes. Print the result in hours:minutes format. </w:t>
      </w:r>
    </w:p>
    <w:p w14:paraId="3C6013EB" w14:textId="77777777" w:rsidR="008E3485" w:rsidRPr="005F3357" w:rsidRDefault="008E3485" w:rsidP="008E3485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Hours are always between 0 and 23, and minutes are always between 0 and 59. Hours are written in one or two digits. </w:t>
      </w:r>
    </w:p>
    <w:p w14:paraId="4CE8E301" w14:textId="77777777" w:rsidR="008E3485" w:rsidRPr="005F3357" w:rsidRDefault="008E3485" w:rsidP="008E3485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>Minutes are always written with two digits, with a leading zero when necessary.</w:t>
      </w:r>
    </w:p>
    <w:p w14:paraId="1D5985E4" w14:textId="77777777" w:rsidR="008E3485" w:rsidRPr="005F3357" w:rsidRDefault="008E3485" w:rsidP="008E3485">
      <w:pPr>
        <w:rPr>
          <w:rFonts w:cstheme="minorHAnsi"/>
          <w:color w:val="44546A" w:themeColor="text2"/>
          <w:u w:val="single"/>
        </w:rPr>
      </w:pPr>
      <w:r w:rsidRPr="005F3357">
        <w:rPr>
          <w:color w:val="44546A" w:themeColor="text2"/>
          <w:lang w:val="en"/>
        </w:rPr>
        <w:t xml:space="preserve">Try to find out how to add 0s in front of a number here: </w:t>
      </w:r>
      <w:hyperlink r:id="rId14" w:history="1">
        <w:r w:rsidRPr="005F3357">
          <w:rPr>
            <w:rStyle w:val="Hyperlink"/>
            <w:color w:val="44546A" w:themeColor="text2"/>
            <w:lang w:val="en"/>
          </w:rPr>
          <w:t>https://www.google.com/search?q=js+print+number+with+leading+zeros</w:t>
        </w:r>
      </w:hyperlink>
    </w:p>
    <w:p w14:paraId="0E723E38" w14:textId="77777777" w:rsidR="008E3485" w:rsidRPr="005F3357" w:rsidRDefault="008E3485" w:rsidP="005F3357">
      <w:pPr>
        <w:rPr>
          <w:rFonts w:asciiTheme="minorHAnsi" w:hAnsiTheme="minorHAnsi" w:cstheme="minorHAnsi"/>
          <w:color w:val="44546A" w:themeColor="text2"/>
        </w:rPr>
      </w:pPr>
      <w:bookmarkStart w:id="25" w:name="_Toc71812516"/>
      <w:r w:rsidRPr="005F3357">
        <w:rPr>
          <w:color w:val="44546A" w:themeColor="text2"/>
          <w:lang w:val="en"/>
        </w:rPr>
        <w:t>Sample input:</w:t>
      </w:r>
      <w:bookmarkEnd w:id="25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25"/>
        <w:gridCol w:w="1620"/>
      </w:tblGrid>
      <w:tr w:rsidR="005F3357" w:rsidRPr="005F3357" w14:paraId="08F9707A" w14:textId="77777777" w:rsidTr="005F3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4FC99B45" w14:textId="58768EC1" w:rsidR="008E3485" w:rsidRPr="005F3357" w:rsidRDefault="005F3357" w:rsidP="00960C8B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lastRenderedPageBreak/>
              <w:t>Input</w:t>
            </w:r>
          </w:p>
        </w:tc>
        <w:tc>
          <w:tcPr>
            <w:tcW w:w="1620" w:type="dxa"/>
          </w:tcPr>
          <w:p w14:paraId="0456975D" w14:textId="4B26DA58" w:rsidR="008E3485" w:rsidRPr="005F3357" w:rsidRDefault="005F3357" w:rsidP="00960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="005F3357" w:rsidRPr="005F3357" w14:paraId="4410659A" w14:textId="77777777" w:rsidTr="005F3357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45CB9CE" w14:textId="565CF091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r w:rsidR="008E3485" w:rsidRPr="005F3357">
              <w:rPr>
                <w:color w:val="44546A" w:themeColor="text2"/>
                <w:szCs w:val="24"/>
                <w:lang w:val="en"/>
              </w:rPr>
              <w:t>1, 47)</w:t>
            </w:r>
          </w:p>
        </w:tc>
        <w:tc>
          <w:tcPr>
            <w:tcW w:w="1620" w:type="dxa"/>
          </w:tcPr>
          <w:p w14:paraId="54510A99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2:02</w:t>
            </w:r>
          </w:p>
        </w:tc>
      </w:tr>
      <w:tr w:rsidR="005F3357" w:rsidRPr="005F3357" w14:paraId="48ABB05E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44168C80" w14:textId="13BCDA0B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r w:rsidR="008E3485" w:rsidRPr="005F3357">
              <w:rPr>
                <w:color w:val="44546A" w:themeColor="text2"/>
                <w:szCs w:val="24"/>
                <w:lang w:val="en"/>
              </w:rPr>
              <w:t>0, 2)</w:t>
            </w:r>
          </w:p>
        </w:tc>
        <w:tc>
          <w:tcPr>
            <w:tcW w:w="1620" w:type="dxa"/>
          </w:tcPr>
          <w:p w14:paraId="3018F640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0:17</w:t>
            </w:r>
          </w:p>
        </w:tc>
      </w:tr>
      <w:tr w:rsidR="005F3357" w:rsidRPr="005F3357" w14:paraId="770ECBFD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D99EC0C" w14:textId="247F1EB7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r w:rsidR="008E3485" w:rsidRPr="005F3357">
              <w:rPr>
                <w:color w:val="44546A" w:themeColor="text2"/>
                <w:szCs w:val="24"/>
                <w:lang w:val="en"/>
              </w:rPr>
              <w:t>23, 59)</w:t>
            </w:r>
          </w:p>
        </w:tc>
        <w:tc>
          <w:tcPr>
            <w:tcW w:w="1620" w:type="dxa"/>
          </w:tcPr>
          <w:p w14:paraId="150189C3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0:14</w:t>
            </w:r>
          </w:p>
        </w:tc>
      </w:tr>
      <w:tr w:rsidR="005F3357" w:rsidRPr="005F3357" w14:paraId="2BE6421C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DB49410" w14:textId="52E2BC30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r w:rsidR="008E3485" w:rsidRPr="005F3357">
              <w:rPr>
                <w:color w:val="44546A" w:themeColor="text2"/>
                <w:szCs w:val="24"/>
                <w:lang w:val="en"/>
              </w:rPr>
              <w:t>11, 07)</w:t>
            </w:r>
          </w:p>
        </w:tc>
        <w:tc>
          <w:tcPr>
            <w:tcW w:w="1620" w:type="dxa"/>
          </w:tcPr>
          <w:p w14:paraId="63A0D3B2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11:22</w:t>
            </w:r>
          </w:p>
        </w:tc>
      </w:tr>
      <w:tr w:rsidR="005F3357" w:rsidRPr="005F3357" w14:paraId="1D860EE2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B82FBF9" w14:textId="2AAD2F9E" w:rsidR="008E3485" w:rsidRPr="005F3357" w:rsidRDefault="005F3357" w:rsidP="00960C8B">
            <w:pPr>
              <w:rPr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r w:rsidR="008E3485" w:rsidRPr="005F3357">
              <w:rPr>
                <w:color w:val="44546A" w:themeColor="text2"/>
                <w:szCs w:val="24"/>
                <w:lang w:val="en"/>
              </w:rPr>
              <w:t>12, 48)</w:t>
            </w:r>
          </w:p>
        </w:tc>
        <w:tc>
          <w:tcPr>
            <w:tcW w:w="1620" w:type="dxa"/>
          </w:tcPr>
          <w:p w14:paraId="2B094418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13:03</w:t>
            </w:r>
          </w:p>
        </w:tc>
      </w:tr>
    </w:tbl>
    <w:p w14:paraId="3AF5B67D" w14:textId="77777777" w:rsidR="008E3485" w:rsidRPr="005F3357" w:rsidRDefault="008E3485">
      <w:pPr>
        <w:pStyle w:val="Heading1"/>
        <w:ind w:left="360"/>
        <w:rPr>
          <w:color w:val="44546A" w:themeColor="text2"/>
          <w:lang w:val="en"/>
        </w:rPr>
      </w:pPr>
      <w:bookmarkStart w:id="26" w:name="_Toc71812518"/>
      <w:bookmarkStart w:id="27" w:name="_Toc166616104"/>
      <w:r w:rsidRPr="005F3357">
        <w:rPr>
          <w:color w:val="44546A" w:themeColor="text2"/>
          <w:lang w:val="en"/>
        </w:rPr>
        <w:t>Address by age and gender</w:t>
      </w:r>
      <w:bookmarkEnd w:id="26"/>
      <w:bookmarkEnd w:id="27"/>
    </w:p>
    <w:p w14:paraId="7F66B0B3" w14:textId="77777777" w:rsidR="008E3485" w:rsidRPr="005F3357" w:rsidRDefault="008E3485" w:rsidP="008E3485">
      <w:pPr>
        <w:rPr>
          <w:noProof/>
          <w:color w:val="44546A" w:themeColor="text2"/>
        </w:rPr>
      </w:pPr>
      <w:r w:rsidRPr="005F3357">
        <w:rPr>
          <w:noProof/>
          <w:color w:val="44546A" w:themeColor="text2"/>
          <w:lang w:val="en"/>
        </w:rPr>
        <w:t>Write a console program that assumes age (real number) and gender ('m' or 'f'), and prints a reference among the following:</w:t>
      </w:r>
    </w:p>
    <w:p w14:paraId="2195B452" w14:textId="77777777" w:rsidR="008E3485" w:rsidRPr="005F3357" w:rsidRDefault="008E3485">
      <w:pPr>
        <w:pStyle w:val="ListParagraph"/>
        <w:numPr>
          <w:ilvl w:val="0"/>
          <w:numId w:val="7"/>
        </w:numPr>
        <w:spacing w:line="276" w:lineRule="auto"/>
        <w:rPr>
          <w:noProof/>
          <w:color w:val="44546A" w:themeColor="text2"/>
        </w:rPr>
      </w:pPr>
      <w:r w:rsidRPr="005F3357">
        <w:rPr>
          <w:noProof/>
          <w:color w:val="44546A" w:themeColor="text2"/>
          <w:lang w:val="en"/>
        </w:rPr>
        <w:t>"Mr." — male (sex 'm') 16 years of age or older</w:t>
      </w:r>
    </w:p>
    <w:p w14:paraId="073379D8" w14:textId="77777777" w:rsidR="008E3485" w:rsidRPr="005F3357" w:rsidRDefault="008E3485">
      <w:pPr>
        <w:pStyle w:val="ListParagraph"/>
        <w:numPr>
          <w:ilvl w:val="0"/>
          <w:numId w:val="7"/>
        </w:numPr>
        <w:spacing w:line="276" w:lineRule="auto"/>
        <w:rPr>
          <w:noProof/>
          <w:color w:val="44546A" w:themeColor="text2"/>
        </w:rPr>
      </w:pPr>
      <w:r w:rsidRPr="005F3357">
        <w:rPr>
          <w:noProof/>
          <w:color w:val="44546A" w:themeColor="text2"/>
          <w:lang w:val="en"/>
        </w:rPr>
        <w:t>"Master" – boy (gender 'm') under 16 years</w:t>
      </w:r>
    </w:p>
    <w:p w14:paraId="5CD614F4" w14:textId="77777777" w:rsidR="008E3485" w:rsidRPr="005F3357" w:rsidRDefault="008E3485">
      <w:pPr>
        <w:pStyle w:val="ListParagraph"/>
        <w:numPr>
          <w:ilvl w:val="0"/>
          <w:numId w:val="7"/>
        </w:numPr>
        <w:spacing w:line="276" w:lineRule="auto"/>
        <w:rPr>
          <w:noProof/>
          <w:color w:val="44546A" w:themeColor="text2"/>
        </w:rPr>
      </w:pPr>
      <w:r w:rsidRPr="005F3357">
        <w:rPr>
          <w:noProof/>
          <w:color w:val="44546A" w:themeColor="text2"/>
          <w:lang w:val="en"/>
        </w:rPr>
        <w:t>"Ms." — woman (sex 'f') 16 years of age or older</w:t>
      </w:r>
    </w:p>
    <w:p w14:paraId="1BEECB68" w14:textId="77777777" w:rsidR="008E3485" w:rsidRPr="005F3357" w:rsidRDefault="008E3485">
      <w:pPr>
        <w:pStyle w:val="ListParagraph"/>
        <w:numPr>
          <w:ilvl w:val="0"/>
          <w:numId w:val="7"/>
        </w:numPr>
        <w:spacing w:line="276" w:lineRule="auto"/>
        <w:rPr>
          <w:color w:val="44546A" w:themeColor="text2"/>
          <w:szCs w:val="24"/>
        </w:rPr>
      </w:pPr>
      <w:r w:rsidRPr="005F3357">
        <w:rPr>
          <w:noProof/>
          <w:color w:val="44546A" w:themeColor="text2"/>
          <w:lang w:val="en"/>
        </w:rPr>
        <w:t>"Miss" – girl (gender 'f') under 16</w:t>
      </w:r>
    </w:p>
    <w:p w14:paraId="32FE0470" w14:textId="77777777" w:rsidR="008E3485" w:rsidRPr="005F3357" w:rsidRDefault="008E3485" w:rsidP="005F3357">
      <w:pPr>
        <w:rPr>
          <w:rFonts w:asciiTheme="minorHAnsi" w:hAnsiTheme="minorHAnsi" w:cstheme="minorHAnsi"/>
          <w:color w:val="44546A" w:themeColor="text2"/>
        </w:rPr>
      </w:pPr>
      <w:bookmarkStart w:id="28" w:name="_Toc71595122"/>
      <w:bookmarkStart w:id="29" w:name="_Toc71812519"/>
      <w:r w:rsidRPr="005F3357">
        <w:rPr>
          <w:color w:val="44546A" w:themeColor="text2"/>
          <w:lang w:val="en"/>
        </w:rPr>
        <w:t>Sample input:</w:t>
      </w:r>
      <w:bookmarkEnd w:id="28"/>
      <w:bookmarkEnd w:id="29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335"/>
        <w:gridCol w:w="1800"/>
      </w:tblGrid>
      <w:tr w:rsidR="005F3357" w:rsidRPr="005F3357" w14:paraId="09C8FA8D" w14:textId="77777777" w:rsidTr="005F3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5FD043E" w14:textId="1BC962D5" w:rsidR="008E3485" w:rsidRPr="005F3357" w:rsidRDefault="005F3357" w:rsidP="00960C8B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1800" w:type="dxa"/>
          </w:tcPr>
          <w:p w14:paraId="6698AA45" w14:textId="2A446506" w:rsidR="008E3485" w:rsidRPr="005F3357" w:rsidRDefault="005F3357" w:rsidP="00960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="005F3357" w:rsidRPr="005F3357" w14:paraId="6A7F2EE3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E40B2C2" w14:textId="505CFB7D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r w:rsidR="008E3485" w:rsidRPr="005F3357">
              <w:rPr>
                <w:color w:val="44546A" w:themeColor="text2"/>
                <w:szCs w:val="24"/>
                <w:lang w:val="en"/>
              </w:rPr>
              <w:t>14, "f")</w:t>
            </w:r>
          </w:p>
        </w:tc>
        <w:tc>
          <w:tcPr>
            <w:tcW w:w="1800" w:type="dxa"/>
          </w:tcPr>
          <w:p w14:paraId="1316BDE1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Miss</w:t>
            </w:r>
          </w:p>
        </w:tc>
      </w:tr>
      <w:tr w:rsidR="005F3357" w:rsidRPr="005F3357" w14:paraId="05E820DD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C36A59D" w14:textId="2ACF47F9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r w:rsidR="008E3485" w:rsidRPr="005F3357">
              <w:rPr>
                <w:color w:val="44546A" w:themeColor="text2"/>
                <w:szCs w:val="24"/>
                <w:lang w:val="en"/>
              </w:rPr>
              <w:t>17, "m")</w:t>
            </w:r>
          </w:p>
        </w:tc>
        <w:tc>
          <w:tcPr>
            <w:tcW w:w="1800" w:type="dxa"/>
          </w:tcPr>
          <w:p w14:paraId="477C4822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Mr.</w:t>
            </w:r>
          </w:p>
        </w:tc>
      </w:tr>
      <w:tr w:rsidR="005F3357" w:rsidRPr="005F3357" w14:paraId="5016E89A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5416FF7" w14:textId="0955D1B4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r w:rsidR="008E3485" w:rsidRPr="005F3357">
              <w:rPr>
                <w:color w:val="44546A" w:themeColor="text2"/>
                <w:szCs w:val="24"/>
                <w:lang w:val="en"/>
              </w:rPr>
              <w:t>10, "m")</w:t>
            </w:r>
          </w:p>
        </w:tc>
        <w:tc>
          <w:tcPr>
            <w:tcW w:w="1800" w:type="dxa"/>
          </w:tcPr>
          <w:p w14:paraId="2A711A9E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Master</w:t>
            </w:r>
          </w:p>
        </w:tc>
      </w:tr>
      <w:tr w:rsidR="005F3357" w:rsidRPr="005F3357" w14:paraId="467134C7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19E6478C" w14:textId="7974BAD6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r w:rsidR="008E3485" w:rsidRPr="005F3357">
              <w:rPr>
                <w:color w:val="44546A" w:themeColor="text2"/>
                <w:szCs w:val="24"/>
                <w:lang w:val="en"/>
              </w:rPr>
              <w:t>32, "f")</w:t>
            </w:r>
          </w:p>
        </w:tc>
        <w:tc>
          <w:tcPr>
            <w:tcW w:w="1800" w:type="dxa"/>
          </w:tcPr>
          <w:p w14:paraId="3253730B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Ms.</w:t>
            </w:r>
          </w:p>
        </w:tc>
      </w:tr>
    </w:tbl>
    <w:p w14:paraId="00029096" w14:textId="77777777" w:rsidR="008E3485" w:rsidRPr="005F3357" w:rsidRDefault="008E3485" w:rsidP="008E3485">
      <w:pPr>
        <w:rPr>
          <w:color w:val="44546A" w:themeColor="text2"/>
        </w:rPr>
      </w:pPr>
      <w:bookmarkStart w:id="30" w:name="_Toc71812520"/>
    </w:p>
    <w:p w14:paraId="7D71793E" w14:textId="77777777" w:rsidR="008E3485" w:rsidRPr="005F3357" w:rsidRDefault="008E3485" w:rsidP="008E3485">
      <w:pPr>
        <w:rPr>
          <w:color w:val="44546A" w:themeColor="text2"/>
        </w:rPr>
      </w:pPr>
      <w:r w:rsidRPr="005F3357">
        <w:rPr>
          <w:noProof/>
          <w:color w:val="44546A" w:themeColor="text2"/>
          <w:lang w:val="en-US"/>
        </w:rPr>
        <mc:AlternateContent>
          <mc:Choice Requires="wps">
            <w:drawing>
              <wp:inline distT="0" distB="0" distL="0" distR="0" wp14:anchorId="1B57E0B5" wp14:editId="15544A16">
                <wp:extent cx="3879273" cy="1404620"/>
                <wp:effectExtent l="0" t="0" r="26035" b="24130"/>
                <wp:docPr id="19012330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927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FCD4D" w14:textId="77777777" w:rsidR="008E3485" w:rsidRPr="00E9140D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E9140D">
                              <w:rPr>
                                <w:color w:val="0000FF"/>
                                <w:szCs w:val="24"/>
                                <w:lang w:val="en"/>
                              </w:rPr>
                              <w:t>if</w:t>
                            </w:r>
                            <w:r w:rsidRPr="00E9140D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(gender == </w:t>
                            </w:r>
                            <w:r w:rsidRPr="00E9140D">
                              <w:rPr>
                                <w:color w:val="A31515"/>
                                <w:szCs w:val="24"/>
                                <w:lang w:val="en"/>
                              </w:rPr>
                              <w:t>"f"</w:t>
                            </w:r>
                            <w:r w:rsidRPr="00E9140D">
                              <w:rPr>
                                <w:color w:val="000000"/>
                                <w:szCs w:val="24"/>
                                <w:lang w:val="en"/>
                              </w:rPr>
                              <w:t>) {</w:t>
                            </w:r>
                          </w:p>
                          <w:p w14:paraId="0433B8C6" w14:textId="77777777" w:rsidR="008E3485" w:rsidRPr="00E9140D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E9140D">
                              <w:rPr>
                                <w:color w:val="0000FF"/>
                                <w:szCs w:val="24"/>
                                <w:lang w:val="en"/>
                              </w:rPr>
                              <w:t xml:space="preserve">    if</w:t>
                            </w:r>
                            <w:r w:rsidRPr="00E9140D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(age &lt;= 16) {</w:t>
                            </w:r>
                          </w:p>
                          <w:p w14:paraId="4F444771" w14:textId="77777777" w:rsidR="008E3485" w:rsidRPr="00E9140D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       console.log</w:t>
                            </w:r>
                            <w:r w:rsidRPr="00E9140D">
                              <w:rPr>
                                <w:color w:val="000000"/>
                                <w:szCs w:val="24"/>
                                <w:lang w:val="en"/>
                              </w:rPr>
                              <w:t>(</w:t>
                            </w:r>
                            <w:r w:rsidRPr="00E9140D">
                              <w:rPr>
                                <w:color w:val="A31515"/>
                                <w:szCs w:val="24"/>
                                <w:lang w:val="en"/>
                              </w:rPr>
                              <w:t>"Miss"</w:t>
                            </w:r>
                            <w:r w:rsidRPr="00E9140D">
                              <w:rPr>
                                <w:color w:val="000000"/>
                                <w:szCs w:val="24"/>
                                <w:lang w:val="en"/>
                              </w:rPr>
                              <w:t>);</w:t>
                            </w:r>
                          </w:p>
                          <w:p w14:paraId="097586C8" w14:textId="77777777" w:rsidR="008E3485" w:rsidRPr="00E9140D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E9140D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   }</w:t>
                            </w:r>
                            <w:r w:rsidRPr="00E9140D">
                              <w:rPr>
                                <w:color w:val="0000FF"/>
                                <w:szCs w:val="24"/>
                                <w:lang w:val="en"/>
                              </w:rPr>
                              <w:t xml:space="preserve"> els</w:t>
                            </w:r>
                            <w:r>
                              <w:rPr>
                                <w:color w:val="0000FF"/>
                                <w:szCs w:val="24"/>
                                <w:lang w:val="en"/>
                              </w:rPr>
                              <w:t xml:space="preserve">e </w:t>
                            </w:r>
                            <w:r w:rsidRPr="00E9140D">
                              <w:rPr>
                                <w:color w:val="000000"/>
                                <w:szCs w:val="24"/>
                                <w:lang w:val="en"/>
                              </w:rPr>
                              <w:t>{</w:t>
                            </w:r>
                          </w:p>
                          <w:p w14:paraId="7CC05A21" w14:textId="77777777" w:rsidR="008E3485" w:rsidRPr="00E9140D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       console.log</w:t>
                            </w:r>
                            <w:r w:rsidRPr="00E9140D">
                              <w:rPr>
                                <w:color w:val="000000"/>
                                <w:szCs w:val="24"/>
                                <w:lang w:val="en"/>
                              </w:rPr>
                              <w:t>(</w:t>
                            </w:r>
                            <w:r w:rsidRPr="00E9140D">
                              <w:rPr>
                                <w:color w:val="A31515"/>
                                <w:szCs w:val="24"/>
                                <w:lang w:val="en"/>
                              </w:rPr>
                              <w:t>"Ms."</w:t>
                            </w:r>
                            <w:r w:rsidRPr="00E9140D">
                              <w:rPr>
                                <w:color w:val="000000"/>
                                <w:szCs w:val="24"/>
                                <w:lang w:val="en"/>
                              </w:rPr>
                              <w:t>);</w:t>
                            </w:r>
                          </w:p>
                          <w:p w14:paraId="7A4E9C05" w14:textId="77777777" w:rsidR="008E3485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E9140D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   }</w:t>
                            </w:r>
                          </w:p>
                          <w:p w14:paraId="34C46BB8" w14:textId="77777777" w:rsidR="008E3485" w:rsidRPr="00E9140D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</w:p>
                          <w:p w14:paraId="6E654E14" w14:textId="77777777" w:rsidR="008E3485" w:rsidRPr="00E9140D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E9140D">
                              <w:rPr>
                                <w:color w:val="000000"/>
                                <w:szCs w:val="24"/>
                                <w:lang w:val="en"/>
                              </w:rPr>
                              <w:t>}</w:t>
                            </w:r>
                            <w:r w:rsidRPr="00E9140D">
                              <w:rPr>
                                <w:color w:val="0000FF"/>
                                <w:szCs w:val="24"/>
                                <w:lang w:val="en"/>
                              </w:rPr>
                              <w:t xml:space="preserve"> else</w:t>
                            </w:r>
                            <w:r w:rsidRPr="00E9140D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{</w:t>
                            </w:r>
                          </w:p>
                          <w:p w14:paraId="3F71461C" w14:textId="77777777" w:rsidR="008E3485" w:rsidRPr="00E9140D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E9140D">
                              <w:rPr>
                                <w:color w:val="0000FF"/>
                                <w:szCs w:val="24"/>
                                <w:lang w:val="en"/>
                              </w:rPr>
                              <w:t xml:space="preserve">    if</w:t>
                            </w:r>
                            <w:r w:rsidRPr="00E9140D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(age &lt;= 16) {</w:t>
                            </w:r>
                          </w:p>
                          <w:p w14:paraId="779B68ED" w14:textId="77777777" w:rsidR="008E3485" w:rsidRPr="00E9140D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E9140D">
                              <w:rPr>
                                <w:color w:val="008000"/>
                                <w:szCs w:val="24"/>
                                <w:lang w:val="en"/>
                              </w:rPr>
                              <w:t xml:space="preserve">        TODO</w:t>
                            </w:r>
                          </w:p>
                          <w:p w14:paraId="20153440" w14:textId="77777777" w:rsidR="008E3485" w:rsidRPr="00E9140D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E9140D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   }</w:t>
                            </w:r>
                            <w:r w:rsidRPr="00E9140D">
                              <w:rPr>
                                <w:color w:val="0000FF"/>
                                <w:szCs w:val="24"/>
                                <w:lang w:val="en"/>
                              </w:rPr>
                              <w:t xml:space="preserve"> else</w:t>
                            </w:r>
                            <w:r w:rsidRPr="00E9140D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{</w:t>
                            </w:r>
                          </w:p>
                          <w:p w14:paraId="6882414E" w14:textId="77777777" w:rsidR="008E3485" w:rsidRPr="00E9140D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E9140D">
                              <w:rPr>
                                <w:color w:val="008000"/>
                                <w:szCs w:val="24"/>
                                <w:lang w:val="en"/>
                              </w:rPr>
                              <w:t xml:space="preserve">        TODO</w:t>
                            </w:r>
                          </w:p>
                          <w:p w14:paraId="6810472B" w14:textId="77777777" w:rsidR="008E3485" w:rsidRPr="00E9140D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E9140D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   }</w:t>
                            </w:r>
                          </w:p>
                          <w:p w14:paraId="538723CC" w14:textId="77777777" w:rsidR="008E3485" w:rsidRPr="00E9140D" w:rsidRDefault="008E3485" w:rsidP="008E3485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E9140D">
                              <w:rPr>
                                <w:color w:val="000000"/>
                                <w:szCs w:val="24"/>
                                <w:lang w:val="e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B57E0B5" id="_x0000_s1028" type="#_x0000_t202" style="width:305.4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" strokecolor="#44546a [3215]" strokeweight="1.5pt">
                <v:textbox style="mso-fit-shape-to-text:t">
                  <w:txbxContent>
                    <w:p w14:paraId="27BFCD4D" w14:textId="77777777" w:rsidR="008E3485" w:rsidRPr="00E9140D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E9140D">
                        <w:rPr>
                          <w:color w:val="0000FF"/>
                          <w:szCs w:val="24"/>
                          <w:lang w:val="en"/>
                        </w:rPr>
                        <w:t>if</w:t>
                      </w:r>
                      <w:r w:rsidRPr="00E9140D">
                        <w:rPr>
                          <w:color w:val="000000"/>
                          <w:szCs w:val="24"/>
                          <w:lang w:val="en"/>
                        </w:rPr>
                        <w:t xml:space="preserve"> (gender == </w:t>
                      </w:r>
                      <w:r w:rsidRPr="00E9140D">
                        <w:rPr>
                          <w:color w:val="A31515"/>
                          <w:szCs w:val="24"/>
                          <w:lang w:val="en"/>
                        </w:rPr>
                        <w:t>"f"</w:t>
                      </w:r>
                      <w:r w:rsidRPr="00E9140D">
                        <w:rPr>
                          <w:color w:val="000000"/>
                          <w:szCs w:val="24"/>
                          <w:lang w:val="en"/>
                        </w:rPr>
                        <w:t>) {</w:t>
                      </w:r>
                    </w:p>
                    <w:p w14:paraId="0433B8C6" w14:textId="77777777" w:rsidR="008E3485" w:rsidRPr="00E9140D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E9140D">
                        <w:rPr>
                          <w:color w:val="0000FF"/>
                          <w:szCs w:val="24"/>
                          <w:lang w:val="en"/>
                        </w:rPr>
                        <w:t xml:space="preserve">    if</w:t>
                      </w:r>
                      <w:r w:rsidRPr="00E9140D">
                        <w:rPr>
                          <w:color w:val="000000"/>
                          <w:szCs w:val="24"/>
                          <w:lang w:val="en"/>
                        </w:rPr>
                        <w:t xml:space="preserve"> (age &lt;= 16) {</w:t>
                      </w:r>
                    </w:p>
                    <w:p w14:paraId="4F444771" w14:textId="77777777" w:rsidR="008E3485" w:rsidRPr="00E9140D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>
                        <w:rPr>
                          <w:color w:val="000000"/>
                          <w:szCs w:val="24"/>
                          <w:lang w:val="en"/>
                        </w:rPr>
                        <w:t xml:space="preserve">        console.log</w:t>
                      </w:r>
                      <w:r w:rsidRPr="00E9140D">
                        <w:rPr>
                          <w:color w:val="000000"/>
                          <w:szCs w:val="24"/>
                          <w:lang w:val="en"/>
                        </w:rPr>
                        <w:t>(</w:t>
                      </w:r>
                      <w:r w:rsidRPr="00E9140D">
                        <w:rPr>
                          <w:color w:val="A31515"/>
                          <w:szCs w:val="24"/>
                          <w:lang w:val="en"/>
                        </w:rPr>
                        <w:t>"Miss"</w:t>
                      </w:r>
                      <w:r w:rsidRPr="00E9140D">
                        <w:rPr>
                          <w:color w:val="000000"/>
                          <w:szCs w:val="24"/>
                          <w:lang w:val="en"/>
                        </w:rPr>
                        <w:t>);</w:t>
                      </w:r>
                    </w:p>
                    <w:p w14:paraId="097586C8" w14:textId="77777777" w:rsidR="008E3485" w:rsidRPr="00E9140D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E9140D">
                        <w:rPr>
                          <w:color w:val="000000"/>
                          <w:szCs w:val="24"/>
                          <w:lang w:val="en"/>
                        </w:rPr>
                        <w:t xml:space="preserve">    }</w:t>
                      </w:r>
                      <w:r w:rsidRPr="00E9140D">
                        <w:rPr>
                          <w:color w:val="0000FF"/>
                          <w:szCs w:val="24"/>
                          <w:lang w:val="en"/>
                        </w:rPr>
                        <w:t xml:space="preserve"> els</w:t>
                      </w:r>
                      <w:r>
                        <w:rPr>
                          <w:color w:val="0000FF"/>
                          <w:szCs w:val="24"/>
                          <w:lang w:val="en"/>
                        </w:rPr>
                        <w:t xml:space="preserve">e </w:t>
                      </w:r>
                      <w:r w:rsidRPr="00E9140D">
                        <w:rPr>
                          <w:color w:val="000000"/>
                          <w:szCs w:val="24"/>
                          <w:lang w:val="en"/>
                        </w:rPr>
                        <w:t>{</w:t>
                      </w:r>
                    </w:p>
                    <w:p w14:paraId="7CC05A21" w14:textId="77777777" w:rsidR="008E3485" w:rsidRPr="00E9140D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>
                        <w:rPr>
                          <w:color w:val="000000"/>
                          <w:szCs w:val="24"/>
                          <w:lang w:val="en"/>
                        </w:rPr>
                        <w:t xml:space="preserve">        console.log</w:t>
                      </w:r>
                      <w:r w:rsidRPr="00E9140D">
                        <w:rPr>
                          <w:color w:val="000000"/>
                          <w:szCs w:val="24"/>
                          <w:lang w:val="en"/>
                        </w:rPr>
                        <w:t>(</w:t>
                      </w:r>
                      <w:r w:rsidRPr="00E9140D">
                        <w:rPr>
                          <w:color w:val="A31515"/>
                          <w:szCs w:val="24"/>
                          <w:lang w:val="en"/>
                        </w:rPr>
                        <w:t>"Ms."</w:t>
                      </w:r>
                      <w:r w:rsidRPr="00E9140D">
                        <w:rPr>
                          <w:color w:val="000000"/>
                          <w:szCs w:val="24"/>
                          <w:lang w:val="en"/>
                        </w:rPr>
                        <w:t>);</w:t>
                      </w:r>
                    </w:p>
                    <w:p w14:paraId="7A4E9C05" w14:textId="77777777" w:rsidR="008E3485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E9140D">
                        <w:rPr>
                          <w:color w:val="000000"/>
                          <w:szCs w:val="24"/>
                          <w:lang w:val="en"/>
                        </w:rPr>
                        <w:t xml:space="preserve">    }</w:t>
                      </w:r>
                    </w:p>
                    <w:p w14:paraId="34C46BB8" w14:textId="77777777" w:rsidR="008E3485" w:rsidRPr="00E9140D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</w:p>
                    <w:p w14:paraId="6E654E14" w14:textId="77777777" w:rsidR="008E3485" w:rsidRPr="00E9140D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E9140D">
                        <w:rPr>
                          <w:color w:val="000000"/>
                          <w:szCs w:val="24"/>
                          <w:lang w:val="en"/>
                        </w:rPr>
                        <w:t>}</w:t>
                      </w:r>
                      <w:r w:rsidRPr="00E9140D">
                        <w:rPr>
                          <w:color w:val="0000FF"/>
                          <w:szCs w:val="24"/>
                          <w:lang w:val="en"/>
                        </w:rPr>
                        <w:t xml:space="preserve"> else</w:t>
                      </w:r>
                      <w:r w:rsidRPr="00E9140D">
                        <w:rPr>
                          <w:color w:val="000000"/>
                          <w:szCs w:val="24"/>
                          <w:lang w:val="en"/>
                        </w:rPr>
                        <w:t xml:space="preserve"> {</w:t>
                      </w:r>
                    </w:p>
                    <w:p w14:paraId="3F71461C" w14:textId="77777777" w:rsidR="008E3485" w:rsidRPr="00E9140D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E9140D">
                        <w:rPr>
                          <w:color w:val="0000FF"/>
                          <w:szCs w:val="24"/>
                          <w:lang w:val="en"/>
                        </w:rPr>
                        <w:t xml:space="preserve">    if</w:t>
                      </w:r>
                      <w:r w:rsidRPr="00E9140D">
                        <w:rPr>
                          <w:color w:val="000000"/>
                          <w:szCs w:val="24"/>
                          <w:lang w:val="en"/>
                        </w:rPr>
                        <w:t xml:space="preserve"> (age &lt;= 16) {</w:t>
                      </w:r>
                    </w:p>
                    <w:p w14:paraId="779B68ED" w14:textId="77777777" w:rsidR="008E3485" w:rsidRPr="00E9140D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E9140D">
                        <w:rPr>
                          <w:color w:val="008000"/>
                          <w:szCs w:val="24"/>
                          <w:lang w:val="en"/>
                        </w:rPr>
                        <w:t xml:space="preserve">        TODO</w:t>
                      </w:r>
                    </w:p>
                    <w:p w14:paraId="20153440" w14:textId="77777777" w:rsidR="008E3485" w:rsidRPr="00E9140D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E9140D">
                        <w:rPr>
                          <w:color w:val="000000"/>
                          <w:szCs w:val="24"/>
                          <w:lang w:val="en"/>
                        </w:rPr>
                        <w:t xml:space="preserve">    }</w:t>
                      </w:r>
                      <w:r w:rsidRPr="00E9140D">
                        <w:rPr>
                          <w:color w:val="0000FF"/>
                          <w:szCs w:val="24"/>
                          <w:lang w:val="en"/>
                        </w:rPr>
                        <w:t xml:space="preserve"> else</w:t>
                      </w:r>
                      <w:r w:rsidRPr="00E9140D">
                        <w:rPr>
                          <w:color w:val="000000"/>
                          <w:szCs w:val="24"/>
                          <w:lang w:val="en"/>
                        </w:rPr>
                        <w:t xml:space="preserve"> {</w:t>
                      </w:r>
                    </w:p>
                    <w:p w14:paraId="6882414E" w14:textId="77777777" w:rsidR="008E3485" w:rsidRPr="00E9140D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E9140D">
                        <w:rPr>
                          <w:color w:val="008000"/>
                          <w:szCs w:val="24"/>
                          <w:lang w:val="en"/>
                        </w:rPr>
                        <w:t xml:space="preserve">        TODO</w:t>
                      </w:r>
                    </w:p>
                    <w:p w14:paraId="6810472B" w14:textId="77777777" w:rsidR="008E3485" w:rsidRPr="00E9140D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E9140D">
                        <w:rPr>
                          <w:color w:val="000000"/>
                          <w:szCs w:val="24"/>
                          <w:lang w:val="en"/>
                        </w:rPr>
                        <w:t xml:space="preserve">    }</w:t>
                      </w:r>
                    </w:p>
                    <w:p w14:paraId="538723CC" w14:textId="77777777" w:rsidR="008E3485" w:rsidRPr="00E9140D" w:rsidRDefault="008E3485" w:rsidP="008E3485">
                      <w:pPr>
                        <w:rPr>
                          <w:sz w:val="56"/>
                          <w:szCs w:val="56"/>
                        </w:rPr>
                      </w:pPr>
                      <w:r w:rsidRPr="00E9140D">
                        <w:rPr>
                          <w:color w:val="000000"/>
                          <w:szCs w:val="24"/>
                          <w:lang w:val="e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454CEB" w14:textId="77777777" w:rsidR="008E3485" w:rsidRPr="005F3357" w:rsidRDefault="008E3485">
      <w:pPr>
        <w:pStyle w:val="Heading1"/>
        <w:ind w:left="360"/>
        <w:rPr>
          <w:color w:val="44546A" w:themeColor="text2"/>
          <w:lang w:val="en"/>
        </w:rPr>
      </w:pPr>
      <w:bookmarkStart w:id="31" w:name="_Toc166616105"/>
      <w:r w:rsidRPr="005F3357">
        <w:rPr>
          <w:color w:val="44546A" w:themeColor="text2"/>
          <w:lang w:val="en"/>
        </w:rPr>
        <w:t>Grocery</w:t>
      </w:r>
      <w:bookmarkEnd w:id="30"/>
      <w:bookmarkEnd w:id="31"/>
    </w:p>
    <w:p w14:paraId="4EA48B58" w14:textId="77777777" w:rsidR="008E3485" w:rsidRDefault="008E3485" w:rsidP="008E3485">
      <w:pPr>
        <w:rPr>
          <w:color w:val="44546A" w:themeColor="text2"/>
          <w:lang w:val="en"/>
        </w:rPr>
      </w:pPr>
      <w:r w:rsidRPr="005F3357">
        <w:rPr>
          <w:color w:val="44546A" w:themeColor="text2"/>
          <w:lang w:val="en"/>
        </w:rPr>
        <w:t>A chain of stores opens groceries in several cities and sells at different prices according to the city:</w:t>
      </w:r>
    </w:p>
    <w:p w14:paraId="236462AC" w14:textId="77777777" w:rsidR="00B3433B" w:rsidRPr="005F3357" w:rsidRDefault="00B3433B" w:rsidP="008E3485">
      <w:pPr>
        <w:rPr>
          <w:color w:val="44546A" w:themeColor="text2"/>
        </w:rPr>
      </w:pPr>
    </w:p>
    <w:tbl>
      <w:tblPr>
        <w:tblpPr w:leftFromText="141" w:rightFromText="141" w:vertAnchor="text" w:tblpY="1"/>
        <w:tblOverlap w:val="never"/>
        <w:tblW w:w="67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4"/>
        <w:gridCol w:w="716"/>
        <w:gridCol w:w="935"/>
        <w:gridCol w:w="856"/>
        <w:gridCol w:w="1133"/>
        <w:gridCol w:w="968"/>
      </w:tblGrid>
      <w:tr w:rsidR="005F3357" w:rsidRPr="005F3357" w14:paraId="467F257C" w14:textId="77777777" w:rsidTr="00B3433B">
        <w:trPr>
          <w:trHeight w:val="285"/>
        </w:trPr>
        <w:tc>
          <w:tcPr>
            <w:tcW w:w="249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EE7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827CBF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b/>
                <w:bCs/>
                <w:color w:val="44546A" w:themeColor="text2"/>
                <w:lang w:val="en"/>
              </w:rPr>
              <w:lastRenderedPageBreak/>
              <w:t>City / Product</w:t>
            </w:r>
          </w:p>
        </w:tc>
        <w:tc>
          <w:tcPr>
            <w:tcW w:w="23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EE7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F873B1" w14:textId="0CC2481B" w:rsidR="008E3485" w:rsidRPr="005F3357" w:rsidRDefault="00B3433B" w:rsidP="00960C8B">
            <w:pPr>
              <w:rPr>
                <w:color w:val="44546A" w:themeColor="text2"/>
              </w:rPr>
            </w:pPr>
            <w:r>
              <w:rPr>
                <w:color w:val="44546A" w:themeColor="text2"/>
                <w:lang w:val="en"/>
              </w:rPr>
              <w:t>tea</w:t>
            </w:r>
          </w:p>
        </w:tc>
        <w:tc>
          <w:tcPr>
            <w:tcW w:w="93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EE7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7B3200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b/>
                <w:bCs/>
                <w:color w:val="44546A" w:themeColor="text2"/>
                <w:lang w:val="en"/>
              </w:rPr>
              <w:t>water</w:t>
            </w:r>
          </w:p>
        </w:tc>
        <w:tc>
          <w:tcPr>
            <w:tcW w:w="87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EE7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3A2F00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b/>
                <w:bCs/>
                <w:color w:val="44546A" w:themeColor="text2"/>
                <w:lang w:val="en"/>
              </w:rPr>
              <w:t>juice</w:t>
            </w:r>
          </w:p>
        </w:tc>
        <w:tc>
          <w:tcPr>
            <w:tcW w:w="11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EE7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29D65D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b/>
                <w:bCs/>
                <w:color w:val="44546A" w:themeColor="text2"/>
                <w:lang w:val="en"/>
              </w:rPr>
              <w:t>sweets</w:t>
            </w:r>
          </w:p>
        </w:tc>
        <w:tc>
          <w:tcPr>
            <w:tcW w:w="101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EE7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116C93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b/>
                <w:bCs/>
                <w:color w:val="44546A" w:themeColor="text2"/>
                <w:lang w:val="en"/>
              </w:rPr>
              <w:t>chips</w:t>
            </w:r>
          </w:p>
        </w:tc>
      </w:tr>
      <w:tr w:rsidR="005F3357" w:rsidRPr="005F3357" w14:paraId="1EFF0D55" w14:textId="77777777" w:rsidTr="00B3433B">
        <w:trPr>
          <w:trHeight w:val="21"/>
        </w:trPr>
        <w:tc>
          <w:tcPr>
            <w:tcW w:w="249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CDD6F9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b/>
                <w:bCs/>
                <w:color w:val="44546A" w:themeColor="text2"/>
                <w:lang w:val="en"/>
              </w:rPr>
              <w:t>Sofia</w:t>
            </w:r>
          </w:p>
        </w:tc>
        <w:tc>
          <w:tcPr>
            <w:tcW w:w="23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BCC886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0.50</w:t>
            </w:r>
          </w:p>
        </w:tc>
        <w:tc>
          <w:tcPr>
            <w:tcW w:w="93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65B41D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0.80</w:t>
            </w:r>
          </w:p>
        </w:tc>
        <w:tc>
          <w:tcPr>
            <w:tcW w:w="87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BBAB0E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1.20</w:t>
            </w:r>
          </w:p>
        </w:tc>
        <w:tc>
          <w:tcPr>
            <w:tcW w:w="11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9E0EEE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1.45</w:t>
            </w:r>
          </w:p>
        </w:tc>
        <w:tc>
          <w:tcPr>
            <w:tcW w:w="101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AF87F2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1.60</w:t>
            </w:r>
          </w:p>
        </w:tc>
      </w:tr>
      <w:tr w:rsidR="005F3357" w:rsidRPr="005F3357" w14:paraId="1B88DA62" w14:textId="77777777" w:rsidTr="00B3433B">
        <w:trPr>
          <w:trHeight w:val="21"/>
        </w:trPr>
        <w:tc>
          <w:tcPr>
            <w:tcW w:w="249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AF351E" w14:textId="77777777" w:rsidR="008E3485" w:rsidRPr="005F3357" w:rsidRDefault="008E3485" w:rsidP="00960C8B">
            <w:pPr>
              <w:rPr>
                <w:b/>
                <w:bCs/>
                <w:color w:val="44546A" w:themeColor="text2"/>
              </w:rPr>
            </w:pPr>
            <w:r w:rsidRPr="005F3357">
              <w:rPr>
                <w:b/>
                <w:bCs/>
                <w:color w:val="44546A" w:themeColor="text2"/>
                <w:lang w:val="en"/>
              </w:rPr>
              <w:t>Plovdiv</w:t>
            </w:r>
          </w:p>
        </w:tc>
        <w:tc>
          <w:tcPr>
            <w:tcW w:w="23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95A56E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0.40</w:t>
            </w:r>
          </w:p>
        </w:tc>
        <w:tc>
          <w:tcPr>
            <w:tcW w:w="93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F82528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0.70</w:t>
            </w:r>
          </w:p>
        </w:tc>
        <w:tc>
          <w:tcPr>
            <w:tcW w:w="87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B65237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1.15</w:t>
            </w:r>
          </w:p>
        </w:tc>
        <w:tc>
          <w:tcPr>
            <w:tcW w:w="11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7CC3ED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1.30</w:t>
            </w:r>
          </w:p>
        </w:tc>
        <w:tc>
          <w:tcPr>
            <w:tcW w:w="101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751A91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1.50</w:t>
            </w:r>
          </w:p>
        </w:tc>
      </w:tr>
      <w:tr w:rsidR="005F3357" w:rsidRPr="005F3357" w14:paraId="18227666" w14:textId="77777777" w:rsidTr="00B3433B">
        <w:trPr>
          <w:trHeight w:val="21"/>
        </w:trPr>
        <w:tc>
          <w:tcPr>
            <w:tcW w:w="249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2EB3CC" w14:textId="77777777" w:rsidR="008E3485" w:rsidRPr="005F3357" w:rsidRDefault="008E3485" w:rsidP="00960C8B">
            <w:pPr>
              <w:rPr>
                <w:b/>
                <w:bCs/>
                <w:color w:val="44546A" w:themeColor="text2"/>
              </w:rPr>
            </w:pPr>
            <w:r w:rsidRPr="005F3357">
              <w:rPr>
                <w:b/>
                <w:bCs/>
                <w:color w:val="44546A" w:themeColor="text2"/>
                <w:lang w:val="en"/>
              </w:rPr>
              <w:t>Varna</w:t>
            </w:r>
          </w:p>
        </w:tc>
        <w:tc>
          <w:tcPr>
            <w:tcW w:w="23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B47CEA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0.45</w:t>
            </w:r>
          </w:p>
        </w:tc>
        <w:tc>
          <w:tcPr>
            <w:tcW w:w="93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28F4BF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0.70</w:t>
            </w:r>
          </w:p>
        </w:tc>
        <w:tc>
          <w:tcPr>
            <w:tcW w:w="87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42381F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1.10</w:t>
            </w:r>
          </w:p>
        </w:tc>
        <w:tc>
          <w:tcPr>
            <w:tcW w:w="11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6FFD50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1.35</w:t>
            </w:r>
          </w:p>
        </w:tc>
        <w:tc>
          <w:tcPr>
            <w:tcW w:w="101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55D03D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1.55</w:t>
            </w:r>
          </w:p>
        </w:tc>
      </w:tr>
    </w:tbl>
    <w:p w14:paraId="7D24F068" w14:textId="77777777" w:rsidR="008E3485" w:rsidRPr="005F3357" w:rsidRDefault="008E3485" w:rsidP="008E3485">
      <w:pPr>
        <w:rPr>
          <w:color w:val="44546A" w:themeColor="text2"/>
        </w:rPr>
      </w:pPr>
    </w:p>
    <w:p w14:paraId="0D27BF52" w14:textId="77777777" w:rsidR="008E3485" w:rsidRPr="005F3357" w:rsidRDefault="008E3485" w:rsidP="008E3485">
      <w:pPr>
        <w:rPr>
          <w:color w:val="44546A" w:themeColor="text2"/>
        </w:rPr>
      </w:pPr>
    </w:p>
    <w:p w14:paraId="48E351E1" w14:textId="77777777" w:rsidR="008E3485" w:rsidRPr="005F3357" w:rsidRDefault="008E3485" w:rsidP="008E3485">
      <w:pPr>
        <w:rPr>
          <w:color w:val="44546A" w:themeColor="text2"/>
        </w:rPr>
      </w:pPr>
    </w:p>
    <w:p w14:paraId="53C8FB34" w14:textId="77777777" w:rsidR="008E3485" w:rsidRPr="005F3357" w:rsidRDefault="008E3485" w:rsidP="008E3485">
      <w:pPr>
        <w:rPr>
          <w:color w:val="44546A" w:themeColor="text2"/>
        </w:rPr>
      </w:pPr>
    </w:p>
    <w:p w14:paraId="6059EB41" w14:textId="77777777" w:rsidR="008E3485" w:rsidRPr="005F3357" w:rsidRDefault="008E3485" w:rsidP="008E3485">
      <w:pPr>
        <w:rPr>
          <w:color w:val="44546A" w:themeColor="text2"/>
        </w:rPr>
      </w:pPr>
    </w:p>
    <w:p w14:paraId="0F85816A" w14:textId="77777777" w:rsidR="005B68FA" w:rsidRDefault="005B68FA" w:rsidP="008E3485">
      <w:pPr>
        <w:rPr>
          <w:color w:val="44546A" w:themeColor="text2"/>
          <w:lang w:val="en"/>
        </w:rPr>
      </w:pPr>
    </w:p>
    <w:p w14:paraId="74A315FF" w14:textId="4155B174" w:rsidR="008E3485" w:rsidRPr="005F3357" w:rsidRDefault="008E3485" w:rsidP="008E3485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Write a program that accepts a product (string), city (string) and quantity (decimal number) and calculates and prints how much the corresponding quantity of the selected product costs in the specified city. </w:t>
      </w:r>
    </w:p>
    <w:p w14:paraId="2F8FBB5E" w14:textId="77777777" w:rsidR="008E3485" w:rsidRPr="005F3357" w:rsidRDefault="008E3485" w:rsidP="005F3357">
      <w:pPr>
        <w:rPr>
          <w:rFonts w:asciiTheme="minorHAnsi" w:hAnsiTheme="minorHAnsi" w:cstheme="minorHAnsi"/>
          <w:color w:val="44546A" w:themeColor="text2"/>
        </w:rPr>
      </w:pPr>
      <w:r w:rsidRPr="005F3357">
        <w:rPr>
          <w:color w:val="44546A" w:themeColor="text2"/>
          <w:lang w:val="en"/>
        </w:rPr>
        <w:t>Sample input: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225"/>
        <w:gridCol w:w="3600"/>
      </w:tblGrid>
      <w:tr w:rsidR="005F3357" w:rsidRPr="005F3357" w14:paraId="27D0C7A4" w14:textId="77777777" w:rsidTr="005F3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3813D5FF" w14:textId="360FBE14" w:rsidR="008E3485" w:rsidRPr="005F3357" w:rsidRDefault="005F3357" w:rsidP="00960C8B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3600" w:type="dxa"/>
          </w:tcPr>
          <w:p w14:paraId="6C057119" w14:textId="011BB226" w:rsidR="008E3485" w:rsidRPr="005F3357" w:rsidRDefault="005F3357" w:rsidP="00960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="005F3357" w:rsidRPr="005F3357" w14:paraId="2AD03E59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0F87A64A" w14:textId="600EFD04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r w:rsidR="008E3485" w:rsidRPr="005F3357">
              <w:rPr>
                <w:color w:val="44546A" w:themeColor="text2"/>
                <w:szCs w:val="24"/>
                <w:lang w:val="en"/>
              </w:rPr>
              <w:t>"</w:t>
            </w:r>
            <w:r w:rsidR="00B3433B">
              <w:rPr>
                <w:color w:val="44546A" w:themeColor="text2"/>
                <w:szCs w:val="24"/>
                <w:lang w:val="en"/>
              </w:rPr>
              <w:t>t</w:t>
            </w:r>
            <w:r w:rsidR="008E3485" w:rsidRPr="005F3357">
              <w:rPr>
                <w:color w:val="44546A" w:themeColor="text2"/>
                <w:szCs w:val="24"/>
                <w:lang w:val="en"/>
              </w:rPr>
              <w:t>e</w:t>
            </w:r>
            <w:r w:rsidR="00B3433B">
              <w:rPr>
                <w:color w:val="44546A" w:themeColor="text2"/>
                <w:szCs w:val="24"/>
                <w:lang w:val="en"/>
              </w:rPr>
              <w:t>a</w:t>
            </w:r>
            <w:r w:rsidR="008E3485" w:rsidRPr="005F3357">
              <w:rPr>
                <w:color w:val="44546A" w:themeColor="text2"/>
                <w:szCs w:val="24"/>
                <w:lang w:val="en"/>
              </w:rPr>
              <w:t>", "Varna", 2)</w:t>
            </w:r>
          </w:p>
        </w:tc>
        <w:tc>
          <w:tcPr>
            <w:tcW w:w="3600" w:type="dxa"/>
          </w:tcPr>
          <w:p w14:paraId="620311D7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0.90</w:t>
            </w:r>
          </w:p>
        </w:tc>
      </w:tr>
      <w:tr w:rsidR="005F3357" w:rsidRPr="005F3357" w14:paraId="7C7F04B4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11F49CA0" w14:textId="37767CA6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r w:rsidR="008E3485" w:rsidRPr="005F3357">
              <w:rPr>
                <w:color w:val="44546A" w:themeColor="text2"/>
                <w:szCs w:val="24"/>
                <w:lang w:val="en"/>
              </w:rPr>
              <w:t>"chips", "Plovdiv", 1)</w:t>
            </w:r>
          </w:p>
        </w:tc>
        <w:tc>
          <w:tcPr>
            <w:tcW w:w="3600" w:type="dxa"/>
          </w:tcPr>
          <w:p w14:paraId="702953C1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1.50</w:t>
            </w:r>
          </w:p>
        </w:tc>
      </w:tr>
      <w:tr w:rsidR="005F3357" w:rsidRPr="005F3357" w14:paraId="4064AC84" w14:textId="77777777" w:rsidTr="005F3357">
        <w:trPr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2FE45551" w14:textId="17221737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r w:rsidR="008E3485" w:rsidRPr="005F3357">
              <w:rPr>
                <w:color w:val="44546A" w:themeColor="text2"/>
                <w:szCs w:val="24"/>
                <w:lang w:val="en"/>
              </w:rPr>
              <w:t>"juice", "Sofia", 6)</w:t>
            </w:r>
          </w:p>
        </w:tc>
        <w:tc>
          <w:tcPr>
            <w:tcW w:w="3600" w:type="dxa"/>
          </w:tcPr>
          <w:p w14:paraId="65A9DBDD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7.20</w:t>
            </w:r>
          </w:p>
        </w:tc>
      </w:tr>
      <w:tr w:rsidR="00F2546A" w:rsidRPr="005F3357" w14:paraId="2C5471F3" w14:textId="77777777" w:rsidTr="005F3357">
        <w:trPr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62BA3FA9" w14:textId="5874C44B" w:rsidR="00F2546A" w:rsidRPr="005F3357" w:rsidRDefault="00F2546A" w:rsidP="00960C8B">
            <w:pPr>
              <w:rPr>
                <w:color w:val="44546A" w:themeColor="text2"/>
                <w:szCs w:val="24"/>
                <w:lang w:val="en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f("</w:t>
            </w:r>
            <w:r>
              <w:rPr>
                <w:color w:val="44546A" w:themeColor="text2"/>
                <w:szCs w:val="24"/>
                <w:lang w:val="en"/>
              </w:rPr>
              <w:t>sweets</w:t>
            </w:r>
            <w:r w:rsidRPr="005F3357">
              <w:rPr>
                <w:color w:val="44546A" w:themeColor="text2"/>
                <w:szCs w:val="24"/>
                <w:lang w:val="en"/>
              </w:rPr>
              <w:t>", "</w:t>
            </w:r>
            <w:r>
              <w:rPr>
                <w:color w:val="44546A" w:themeColor="text2"/>
                <w:szCs w:val="24"/>
                <w:lang w:val="en"/>
              </w:rPr>
              <w:t>Plovdiv</w:t>
            </w:r>
            <w:r w:rsidRPr="005F3357">
              <w:rPr>
                <w:color w:val="44546A" w:themeColor="text2"/>
                <w:szCs w:val="24"/>
                <w:lang w:val="en"/>
              </w:rPr>
              <w:t xml:space="preserve">", </w:t>
            </w:r>
            <w:r>
              <w:rPr>
                <w:color w:val="44546A" w:themeColor="text2"/>
                <w:szCs w:val="24"/>
                <w:lang w:val="en"/>
              </w:rPr>
              <w:t>1</w:t>
            </w:r>
            <w:r w:rsidRPr="005F3357">
              <w:rPr>
                <w:color w:val="44546A" w:themeColor="text2"/>
                <w:szCs w:val="24"/>
                <w:lang w:val="en"/>
              </w:rPr>
              <w:t>)</w:t>
            </w:r>
          </w:p>
        </w:tc>
        <w:tc>
          <w:tcPr>
            <w:tcW w:w="3600" w:type="dxa"/>
          </w:tcPr>
          <w:p w14:paraId="1E292A9C" w14:textId="62A07E49" w:rsidR="00F2546A" w:rsidRPr="00F2546A" w:rsidRDefault="00F2546A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4546A" w:themeColor="text2"/>
                <w:szCs w:val="24"/>
                <w:lang w:val="en"/>
              </w:rPr>
            </w:pPr>
            <w:r w:rsidRPr="00F2546A">
              <w:rPr>
                <w:i/>
                <w:iCs/>
                <w:color w:val="44546A" w:themeColor="text2"/>
                <w:szCs w:val="24"/>
                <w:lang w:val="en"/>
              </w:rPr>
              <w:t>1.50</w:t>
            </w:r>
          </w:p>
        </w:tc>
      </w:tr>
    </w:tbl>
    <w:p w14:paraId="713B07C3" w14:textId="77777777" w:rsidR="008E3485" w:rsidRPr="005F3357" w:rsidRDefault="008E3485" w:rsidP="008E3485">
      <w:pPr>
        <w:rPr>
          <w:color w:val="44546A" w:themeColor="text2"/>
        </w:rPr>
      </w:pPr>
    </w:p>
    <w:p w14:paraId="00A5AC72" w14:textId="77777777" w:rsidR="008E3485" w:rsidRPr="005F3357" w:rsidRDefault="008E3485">
      <w:pPr>
        <w:pStyle w:val="Heading1"/>
        <w:ind w:left="360"/>
        <w:rPr>
          <w:color w:val="44546A" w:themeColor="text2"/>
          <w:lang w:val="en"/>
        </w:rPr>
      </w:pPr>
      <w:bookmarkStart w:id="32" w:name="_Toc71812521"/>
      <w:bookmarkStart w:id="33" w:name="_Toc166616106"/>
      <w:r w:rsidRPr="005F3357">
        <w:rPr>
          <w:color w:val="44546A" w:themeColor="text2"/>
          <w:lang w:val="en"/>
        </w:rPr>
        <w:t>Number in the range</w:t>
      </w:r>
      <w:bookmarkEnd w:id="32"/>
      <w:bookmarkEnd w:id="33"/>
    </w:p>
    <w:p w14:paraId="6ED53467" w14:textId="5D2A2051" w:rsidR="008E3485" w:rsidRPr="005F3357" w:rsidRDefault="008E3485" w:rsidP="008E3485">
      <w:pPr>
        <w:rPr>
          <w:rFonts w:cstheme="minorHAnsi"/>
          <w:color w:val="44546A" w:themeColor="text2"/>
          <w:szCs w:val="24"/>
        </w:rPr>
      </w:pPr>
      <w:r w:rsidRPr="005F3357">
        <w:rPr>
          <w:color w:val="44546A" w:themeColor="text2"/>
          <w:szCs w:val="24"/>
          <w:lang w:val="en"/>
        </w:rPr>
        <w:t>Write a program that checks whether the received</w:t>
      </w:r>
      <w:r w:rsidRPr="005F3357">
        <w:rPr>
          <w:color w:val="44546A" w:themeColor="text2"/>
          <w:lang w:val="en"/>
        </w:rPr>
        <w:t xml:space="preserve"> number is in the range [-100, </w:t>
      </w:r>
      <w:r w:rsidRPr="005F3357">
        <w:rPr>
          <w:color w:val="44546A" w:themeColor="text2"/>
          <w:szCs w:val="24"/>
          <w:lang w:val="en"/>
        </w:rPr>
        <w:t>100] and is different from 0 and outputs "Yes" if it meets the conditions, or "No" if it is outside them.</w:t>
      </w:r>
    </w:p>
    <w:p w14:paraId="04484CF5" w14:textId="77777777" w:rsidR="008E3485" w:rsidRPr="005F3357" w:rsidRDefault="008E3485" w:rsidP="005F3357">
      <w:pPr>
        <w:rPr>
          <w:rFonts w:asciiTheme="minorHAnsi" w:hAnsiTheme="minorHAnsi" w:cstheme="minorHAnsi"/>
          <w:color w:val="44546A" w:themeColor="text2"/>
        </w:rPr>
      </w:pPr>
      <w:bookmarkStart w:id="34" w:name="_Toc71595126"/>
      <w:bookmarkStart w:id="35" w:name="_Toc71812522"/>
      <w:r w:rsidRPr="005F3357">
        <w:rPr>
          <w:color w:val="44546A" w:themeColor="text2"/>
          <w:lang w:val="en"/>
        </w:rPr>
        <w:t>Sample input:</w:t>
      </w:r>
      <w:bookmarkEnd w:id="34"/>
      <w:bookmarkEnd w:id="35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25"/>
        <w:gridCol w:w="1530"/>
      </w:tblGrid>
      <w:tr w:rsidR="005F3357" w:rsidRPr="005F3357" w14:paraId="7DCBE6D1" w14:textId="77777777" w:rsidTr="005F3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4BD037B" w14:textId="19F08B6B" w:rsidR="008E3485" w:rsidRPr="005F3357" w:rsidRDefault="005F3357" w:rsidP="00960C8B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1530" w:type="dxa"/>
          </w:tcPr>
          <w:p w14:paraId="423B7387" w14:textId="4CBEB9E1" w:rsidR="008E3485" w:rsidRPr="005F3357" w:rsidRDefault="005F3357" w:rsidP="00960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="005F3357" w:rsidRPr="005F3357" w14:paraId="43BCD49E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262EBE5" w14:textId="0ECE2D2F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r w:rsidR="008E3485" w:rsidRPr="005F3357">
              <w:rPr>
                <w:color w:val="44546A" w:themeColor="text2"/>
                <w:szCs w:val="24"/>
                <w:lang w:val="en"/>
              </w:rPr>
              <w:t>-25)</w:t>
            </w:r>
          </w:p>
        </w:tc>
        <w:tc>
          <w:tcPr>
            <w:tcW w:w="1530" w:type="dxa"/>
          </w:tcPr>
          <w:p w14:paraId="78006F5A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Yes</w:t>
            </w:r>
          </w:p>
        </w:tc>
      </w:tr>
      <w:tr w:rsidR="005F3357" w:rsidRPr="005F3357" w14:paraId="7A2F8BA5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E35943B" w14:textId="493D7229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r w:rsidR="008E3485" w:rsidRPr="005F3357">
              <w:rPr>
                <w:color w:val="44546A" w:themeColor="text2"/>
                <w:szCs w:val="24"/>
                <w:lang w:val="en"/>
              </w:rPr>
              <w:t>0)</w:t>
            </w:r>
          </w:p>
        </w:tc>
        <w:tc>
          <w:tcPr>
            <w:tcW w:w="1530" w:type="dxa"/>
          </w:tcPr>
          <w:p w14:paraId="28846551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No</w:t>
            </w:r>
          </w:p>
        </w:tc>
      </w:tr>
      <w:tr w:rsidR="005F3357" w:rsidRPr="005F3357" w14:paraId="57940540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D0D3420" w14:textId="323C82AA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r w:rsidR="008E3485" w:rsidRPr="005F3357">
              <w:rPr>
                <w:color w:val="44546A" w:themeColor="text2"/>
                <w:szCs w:val="24"/>
                <w:lang w:val="en"/>
              </w:rPr>
              <w:t>25)</w:t>
            </w:r>
          </w:p>
        </w:tc>
        <w:tc>
          <w:tcPr>
            <w:tcW w:w="1530" w:type="dxa"/>
          </w:tcPr>
          <w:p w14:paraId="4E957AC7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Yes</w:t>
            </w:r>
          </w:p>
        </w:tc>
      </w:tr>
    </w:tbl>
    <w:p w14:paraId="649A43BC" w14:textId="77777777" w:rsidR="008E3485" w:rsidRPr="005F3357" w:rsidRDefault="008E3485" w:rsidP="008E3485">
      <w:pPr>
        <w:rPr>
          <w:rFonts w:cstheme="minorHAnsi"/>
          <w:color w:val="44546A" w:themeColor="text2"/>
          <w:szCs w:val="24"/>
        </w:rPr>
      </w:pPr>
    </w:p>
    <w:p w14:paraId="0D257B30" w14:textId="6C27C708" w:rsidR="008E3485" w:rsidRPr="005F3357" w:rsidRDefault="005F3357">
      <w:pPr>
        <w:pStyle w:val="Heading1"/>
        <w:ind w:left="360"/>
        <w:rPr>
          <w:color w:val="44546A" w:themeColor="text2"/>
          <w:lang w:val="en"/>
        </w:rPr>
      </w:pPr>
      <w:bookmarkStart w:id="36" w:name="_Toc71812523"/>
      <w:bookmarkStart w:id="37" w:name="_Toc166616107"/>
      <w:r>
        <w:rPr>
          <w:color w:val="44546A" w:themeColor="text2"/>
          <w:lang w:val="en"/>
        </w:rPr>
        <w:t>Simple</w:t>
      </w:r>
      <w:r w:rsidR="008E3485" w:rsidRPr="005F3357">
        <w:rPr>
          <w:color w:val="44546A" w:themeColor="text2"/>
          <w:lang w:val="en"/>
        </w:rPr>
        <w:t xml:space="preserve"> Calculator</w:t>
      </w:r>
      <w:bookmarkEnd w:id="36"/>
      <w:bookmarkEnd w:id="37"/>
    </w:p>
    <w:p w14:paraId="71F38586" w14:textId="52E011C2" w:rsidR="008E3485" w:rsidRPr="005F3357" w:rsidRDefault="008E3485" w:rsidP="008E3485">
      <w:pPr>
        <w:rPr>
          <w:rFonts w:cstheme="minorHAnsi"/>
          <w:color w:val="44546A" w:themeColor="text2"/>
          <w:szCs w:val="24"/>
        </w:rPr>
      </w:pPr>
      <w:r w:rsidRPr="005F3357">
        <w:rPr>
          <w:color w:val="44546A" w:themeColor="text2"/>
          <w:szCs w:val="24"/>
          <w:lang w:val="en"/>
        </w:rPr>
        <w:t xml:space="preserve">Write a </w:t>
      </w:r>
      <w:r w:rsidR="005F3357">
        <w:rPr>
          <w:color w:val="44546A" w:themeColor="text2"/>
          <w:szCs w:val="24"/>
          <w:lang w:val="en"/>
        </w:rPr>
        <w:t>function</w:t>
      </w:r>
      <w:r w:rsidRPr="005F3357">
        <w:rPr>
          <w:color w:val="44546A" w:themeColor="text2"/>
          <w:szCs w:val="24"/>
          <w:lang w:val="en"/>
        </w:rPr>
        <w:t xml:space="preserve"> that receives two numbers and an operation and prints the result of it.</w:t>
      </w:r>
    </w:p>
    <w:p w14:paraId="26566283" w14:textId="77777777" w:rsidR="008E3485" w:rsidRPr="005F3357" w:rsidRDefault="008E3485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color w:val="44546A" w:themeColor="text2"/>
          <w:szCs w:val="24"/>
        </w:rPr>
      </w:pPr>
      <w:r w:rsidRPr="005F3357">
        <w:rPr>
          <w:color w:val="44546A" w:themeColor="text2"/>
          <w:szCs w:val="24"/>
          <w:lang w:val="en"/>
        </w:rPr>
        <w:t>add +</w:t>
      </w:r>
    </w:p>
    <w:p w14:paraId="5B0E06BE" w14:textId="77777777" w:rsidR="008E3485" w:rsidRPr="005F3357" w:rsidRDefault="008E3485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color w:val="44546A" w:themeColor="text2"/>
          <w:szCs w:val="24"/>
        </w:rPr>
      </w:pPr>
      <w:r w:rsidRPr="005F3357">
        <w:rPr>
          <w:color w:val="44546A" w:themeColor="text2"/>
          <w:szCs w:val="24"/>
          <w:lang w:val="en"/>
        </w:rPr>
        <w:t>subtract -</w:t>
      </w:r>
    </w:p>
    <w:p w14:paraId="442587FB" w14:textId="77777777" w:rsidR="008E3485" w:rsidRPr="005F3357" w:rsidRDefault="008E3485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color w:val="44546A" w:themeColor="text2"/>
          <w:szCs w:val="24"/>
        </w:rPr>
      </w:pPr>
      <w:r w:rsidRPr="005F3357">
        <w:rPr>
          <w:color w:val="44546A" w:themeColor="text2"/>
          <w:szCs w:val="24"/>
          <w:lang w:val="en"/>
        </w:rPr>
        <w:t>divide /</w:t>
      </w:r>
    </w:p>
    <w:p w14:paraId="6EDE83AB" w14:textId="77777777" w:rsidR="008E3485" w:rsidRPr="005F3357" w:rsidRDefault="008E3485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color w:val="44546A" w:themeColor="text2"/>
          <w:szCs w:val="24"/>
        </w:rPr>
      </w:pPr>
      <w:r w:rsidRPr="005F3357">
        <w:rPr>
          <w:color w:val="44546A" w:themeColor="text2"/>
          <w:szCs w:val="24"/>
          <w:lang w:val="en"/>
        </w:rPr>
        <w:t>multiply *</w:t>
      </w:r>
    </w:p>
    <w:p w14:paraId="696E2F01" w14:textId="77777777" w:rsidR="008E3485" w:rsidRPr="005F3357" w:rsidRDefault="008E3485" w:rsidP="008E3485">
      <w:pPr>
        <w:rPr>
          <w:rFonts w:cstheme="minorHAnsi"/>
          <w:color w:val="44546A" w:themeColor="text2"/>
          <w:szCs w:val="24"/>
        </w:rPr>
      </w:pPr>
      <w:r w:rsidRPr="005F3357">
        <w:rPr>
          <w:color w:val="44546A" w:themeColor="text2"/>
          <w:szCs w:val="24"/>
          <w:lang w:val="en"/>
        </w:rPr>
        <w:t>Format the result to two decimal places.</w:t>
      </w:r>
    </w:p>
    <w:p w14:paraId="430E2B2E" w14:textId="77777777" w:rsidR="008E3485" w:rsidRPr="005F3357" w:rsidRDefault="008E3485" w:rsidP="005F3357">
      <w:pPr>
        <w:rPr>
          <w:rFonts w:asciiTheme="minorHAnsi" w:hAnsiTheme="minorHAnsi" w:cstheme="minorHAnsi"/>
          <w:color w:val="44546A" w:themeColor="text2"/>
        </w:rPr>
      </w:pPr>
      <w:bookmarkStart w:id="38" w:name="_Toc71595128"/>
      <w:bookmarkStart w:id="39" w:name="_Toc71812524"/>
      <w:r w:rsidRPr="005F3357">
        <w:rPr>
          <w:color w:val="44546A" w:themeColor="text2"/>
          <w:lang w:val="en"/>
        </w:rPr>
        <w:t>Sample input:</w:t>
      </w:r>
      <w:bookmarkEnd w:id="38"/>
      <w:bookmarkEnd w:id="39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235"/>
        <w:gridCol w:w="4320"/>
      </w:tblGrid>
      <w:tr w:rsidR="005F3357" w:rsidRPr="005F3357" w14:paraId="07B47C81" w14:textId="77777777" w:rsidTr="005F3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119B5A2E" w14:textId="65AEABCF" w:rsidR="008E3485" w:rsidRPr="005F3357" w:rsidRDefault="005F3357" w:rsidP="00960C8B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lastRenderedPageBreak/>
              <w:t>Input</w:t>
            </w:r>
          </w:p>
        </w:tc>
        <w:tc>
          <w:tcPr>
            <w:tcW w:w="4320" w:type="dxa"/>
          </w:tcPr>
          <w:p w14:paraId="0FDF61B8" w14:textId="7B3FC50A" w:rsidR="008E3485" w:rsidRPr="005F3357" w:rsidRDefault="005F3357" w:rsidP="00960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="005F3357" w:rsidRPr="005F3357" w14:paraId="6BC159BF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32191E3B" w14:textId="26A787FF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r w:rsidR="008E3485" w:rsidRPr="005F3357">
              <w:rPr>
                <w:color w:val="44546A" w:themeColor="text2"/>
                <w:szCs w:val="24"/>
                <w:lang w:val="en"/>
              </w:rPr>
              <w:t>5, 5, "add</w:t>
            </w:r>
            <w:r w:rsidR="00B3433B">
              <w:rPr>
                <w:color w:val="44546A" w:themeColor="text2"/>
                <w:szCs w:val="24"/>
                <w:lang w:val="en"/>
              </w:rPr>
              <w:t>”</w:t>
            </w:r>
            <w:r w:rsidR="008E3485" w:rsidRPr="005F3357">
              <w:rPr>
                <w:color w:val="44546A" w:themeColor="text2"/>
                <w:szCs w:val="24"/>
                <w:lang w:val="en"/>
              </w:rPr>
              <w:t>)</w:t>
            </w:r>
          </w:p>
        </w:tc>
        <w:tc>
          <w:tcPr>
            <w:tcW w:w="4320" w:type="dxa"/>
          </w:tcPr>
          <w:p w14:paraId="08A98E36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10</w:t>
            </w:r>
          </w:p>
        </w:tc>
      </w:tr>
      <w:tr w:rsidR="005F3357" w:rsidRPr="005F3357" w14:paraId="68602D45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739CF410" w14:textId="43795483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r w:rsidR="008E3485" w:rsidRPr="005F3357">
              <w:rPr>
                <w:color w:val="44546A" w:themeColor="text2"/>
                <w:szCs w:val="24"/>
                <w:lang w:val="en"/>
              </w:rPr>
              <w:t>10, 12, "subtract")</w:t>
            </w:r>
          </w:p>
        </w:tc>
        <w:tc>
          <w:tcPr>
            <w:tcW w:w="4320" w:type="dxa"/>
          </w:tcPr>
          <w:p w14:paraId="674BF76E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-2</w:t>
            </w:r>
          </w:p>
        </w:tc>
      </w:tr>
      <w:tr w:rsidR="005F3357" w:rsidRPr="005F3357" w14:paraId="476BC4A8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4CB5A900" w14:textId="7EA730D5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r w:rsidR="008E3485" w:rsidRPr="005F3357">
              <w:rPr>
                <w:color w:val="44546A" w:themeColor="text2"/>
                <w:szCs w:val="24"/>
                <w:lang w:val="en"/>
              </w:rPr>
              <w:t>9, 3, "divide")</w:t>
            </w:r>
          </w:p>
        </w:tc>
        <w:tc>
          <w:tcPr>
            <w:tcW w:w="4320" w:type="dxa"/>
          </w:tcPr>
          <w:p w14:paraId="70214548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3</w:t>
            </w:r>
          </w:p>
        </w:tc>
      </w:tr>
      <w:tr w:rsidR="005F3357" w:rsidRPr="005F3357" w14:paraId="342976F6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0C643148" w14:textId="53872642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r w:rsidR="008E3485" w:rsidRPr="005F3357">
              <w:rPr>
                <w:color w:val="44546A" w:themeColor="text2"/>
                <w:szCs w:val="24"/>
                <w:lang w:val="en"/>
              </w:rPr>
              <w:t>5, 2, "divide")</w:t>
            </w:r>
          </w:p>
        </w:tc>
        <w:tc>
          <w:tcPr>
            <w:tcW w:w="4320" w:type="dxa"/>
          </w:tcPr>
          <w:p w14:paraId="7AC35F3C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2.5</w:t>
            </w:r>
          </w:p>
        </w:tc>
      </w:tr>
      <w:tr w:rsidR="005F3357" w:rsidRPr="005F3357" w14:paraId="4F192F52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35C58014" w14:textId="0B7C0203" w:rsidR="008E3485" w:rsidRPr="005F3357" w:rsidRDefault="005F3357" w:rsidP="00960C8B">
            <w:pPr>
              <w:rPr>
                <w:rFonts w:cstheme="minorHAnsi"/>
                <w:b w:val="0"/>
                <w:bCs w:val="0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r w:rsidR="008E3485" w:rsidRPr="005F3357">
              <w:rPr>
                <w:color w:val="44546A" w:themeColor="text2"/>
                <w:szCs w:val="24"/>
                <w:lang w:val="en"/>
              </w:rPr>
              <w:t>3.1, 0.1, "multiply")</w:t>
            </w:r>
          </w:p>
        </w:tc>
        <w:tc>
          <w:tcPr>
            <w:tcW w:w="4320" w:type="dxa"/>
          </w:tcPr>
          <w:p w14:paraId="74CF4865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0.31</w:t>
            </w:r>
          </w:p>
        </w:tc>
      </w:tr>
    </w:tbl>
    <w:p w14:paraId="14393488" w14:textId="77777777" w:rsidR="008E3485" w:rsidRPr="005F3357" w:rsidRDefault="008E3485">
      <w:pPr>
        <w:pStyle w:val="Heading1"/>
        <w:ind w:left="360"/>
        <w:rPr>
          <w:color w:val="44546A" w:themeColor="text2"/>
          <w:lang w:val="en"/>
        </w:rPr>
      </w:pPr>
      <w:bookmarkStart w:id="40" w:name="_Toc71812525"/>
      <w:bookmarkStart w:id="41" w:name="_Toc166616108"/>
      <w:r w:rsidRPr="005F3357">
        <w:rPr>
          <w:color w:val="44546A" w:themeColor="text2"/>
          <w:lang w:val="en"/>
        </w:rPr>
        <w:t>Vegetable Market</w:t>
      </w:r>
      <w:bookmarkEnd w:id="40"/>
      <w:bookmarkEnd w:id="41"/>
    </w:p>
    <w:p w14:paraId="71A113C7" w14:textId="77777777" w:rsidR="008E3485" w:rsidRPr="005F3357" w:rsidRDefault="008E3485" w:rsidP="008E3485">
      <w:pPr>
        <w:rPr>
          <w:color w:val="44546A" w:themeColor="text2"/>
        </w:rPr>
      </w:pPr>
      <w:bookmarkStart w:id="42" w:name="_Toc71595130"/>
      <w:r w:rsidRPr="005F3357">
        <w:rPr>
          <w:color w:val="44546A" w:themeColor="text2"/>
          <w:lang w:val="en"/>
        </w:rPr>
        <w:t>The vegetable market works on working days at the following prices:</w:t>
      </w:r>
    </w:p>
    <w:tbl>
      <w:tblPr>
        <w:tblpPr w:leftFromText="141" w:rightFromText="141" w:vertAnchor="text" w:tblpY="1"/>
        <w:tblOverlap w:val="never"/>
        <w:tblW w:w="58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8"/>
        <w:gridCol w:w="1099"/>
        <w:gridCol w:w="907"/>
        <w:gridCol w:w="1071"/>
        <w:gridCol w:w="1431"/>
        <w:gridCol w:w="1080"/>
      </w:tblGrid>
      <w:tr w:rsidR="005F3357" w:rsidRPr="005F3357" w14:paraId="07541840" w14:textId="77777777" w:rsidTr="00960C8B">
        <w:trPr>
          <w:trHeight w:val="285"/>
        </w:trPr>
        <w:tc>
          <w:tcPr>
            <w:tcW w:w="116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EE7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80B958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b/>
                <w:bCs/>
                <w:color w:val="44546A" w:themeColor="text2"/>
                <w:lang w:val="en"/>
              </w:rPr>
              <w:t>vegetable</w:t>
            </w:r>
          </w:p>
        </w:tc>
        <w:tc>
          <w:tcPr>
            <w:tcW w:w="95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EE7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534F25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b/>
                <w:bCs/>
                <w:color w:val="44546A" w:themeColor="text2"/>
                <w:lang w:val="en"/>
              </w:rPr>
              <w:t>tomato</w:t>
            </w:r>
          </w:p>
        </w:tc>
        <w:tc>
          <w:tcPr>
            <w:tcW w:w="79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EE7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1000AE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b/>
                <w:bCs/>
                <w:color w:val="44546A" w:themeColor="text2"/>
                <w:lang w:val="en"/>
              </w:rPr>
              <w:t>onion</w:t>
            </w:r>
          </w:p>
        </w:tc>
        <w:tc>
          <w:tcPr>
            <w:tcW w:w="91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EE7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F6DC91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b/>
                <w:bCs/>
                <w:color w:val="44546A" w:themeColor="text2"/>
                <w:lang w:val="en"/>
              </w:rPr>
              <w:t>lettuce</w:t>
            </w:r>
          </w:p>
        </w:tc>
        <w:tc>
          <w:tcPr>
            <w:tcW w:w="120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EE7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7879D8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b/>
                <w:bCs/>
                <w:color w:val="44546A" w:themeColor="text2"/>
                <w:lang w:val="en"/>
              </w:rPr>
              <w:t>cucumber</w:t>
            </w:r>
          </w:p>
        </w:tc>
        <w:tc>
          <w:tcPr>
            <w:tcW w:w="83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EE7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E74523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b/>
                <w:bCs/>
                <w:color w:val="44546A" w:themeColor="text2"/>
                <w:lang w:val="en"/>
              </w:rPr>
              <w:t>pepper</w:t>
            </w:r>
          </w:p>
        </w:tc>
      </w:tr>
      <w:tr w:rsidR="005F3357" w:rsidRPr="005F3357" w14:paraId="39D1AF19" w14:textId="77777777" w:rsidTr="00960C8B">
        <w:trPr>
          <w:trHeight w:val="21"/>
        </w:trPr>
        <w:tc>
          <w:tcPr>
            <w:tcW w:w="116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32FC22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b/>
                <w:bCs/>
                <w:color w:val="44546A" w:themeColor="text2"/>
                <w:lang w:val="en"/>
              </w:rPr>
              <w:t>price</w:t>
            </w:r>
          </w:p>
        </w:tc>
        <w:tc>
          <w:tcPr>
            <w:tcW w:w="95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FF769F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2.50</w:t>
            </w:r>
          </w:p>
        </w:tc>
        <w:tc>
          <w:tcPr>
            <w:tcW w:w="79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769C89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1.20</w:t>
            </w:r>
          </w:p>
        </w:tc>
        <w:tc>
          <w:tcPr>
            <w:tcW w:w="91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600777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0.85</w:t>
            </w:r>
          </w:p>
        </w:tc>
        <w:tc>
          <w:tcPr>
            <w:tcW w:w="120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0B35F2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1.45</w:t>
            </w:r>
          </w:p>
        </w:tc>
        <w:tc>
          <w:tcPr>
            <w:tcW w:w="83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217D52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5.50</w:t>
            </w:r>
          </w:p>
        </w:tc>
      </w:tr>
    </w:tbl>
    <w:p w14:paraId="3C3712AC" w14:textId="77777777" w:rsidR="008E3485" w:rsidRPr="005F3357" w:rsidRDefault="008E3485" w:rsidP="008E3485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br w:type="textWrapping" w:clear="all"/>
        <w:t>Saturday and Sunday the stock exchange operates at higher prices:</w:t>
      </w:r>
    </w:p>
    <w:tbl>
      <w:tblPr>
        <w:tblpPr w:leftFromText="141" w:rightFromText="141" w:vertAnchor="text" w:tblpY="1"/>
        <w:tblOverlap w:val="never"/>
        <w:tblW w:w="58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8"/>
        <w:gridCol w:w="1099"/>
        <w:gridCol w:w="907"/>
        <w:gridCol w:w="1071"/>
        <w:gridCol w:w="1431"/>
        <w:gridCol w:w="1080"/>
      </w:tblGrid>
      <w:tr w:rsidR="005F3357" w:rsidRPr="005F3357" w14:paraId="4361F8AE" w14:textId="77777777" w:rsidTr="00960C8B">
        <w:trPr>
          <w:trHeight w:val="285"/>
        </w:trPr>
        <w:tc>
          <w:tcPr>
            <w:tcW w:w="116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EE7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D419FE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b/>
                <w:bCs/>
                <w:color w:val="44546A" w:themeColor="text2"/>
                <w:lang w:val="en"/>
              </w:rPr>
              <w:t>vegetable</w:t>
            </w:r>
          </w:p>
        </w:tc>
        <w:tc>
          <w:tcPr>
            <w:tcW w:w="95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EE7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F5E005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b/>
                <w:bCs/>
                <w:color w:val="44546A" w:themeColor="text2"/>
                <w:lang w:val="en"/>
              </w:rPr>
              <w:t>tomato</w:t>
            </w:r>
          </w:p>
        </w:tc>
        <w:tc>
          <w:tcPr>
            <w:tcW w:w="79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EE7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9FE2E2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b/>
                <w:bCs/>
                <w:color w:val="44546A" w:themeColor="text2"/>
                <w:lang w:val="en"/>
              </w:rPr>
              <w:t>onion</w:t>
            </w:r>
          </w:p>
        </w:tc>
        <w:tc>
          <w:tcPr>
            <w:tcW w:w="91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EE7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CF9B04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b/>
                <w:bCs/>
                <w:color w:val="44546A" w:themeColor="text2"/>
                <w:lang w:val="en"/>
              </w:rPr>
              <w:t>lettuce</w:t>
            </w:r>
          </w:p>
        </w:tc>
        <w:tc>
          <w:tcPr>
            <w:tcW w:w="120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EE7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7ADB05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b/>
                <w:bCs/>
                <w:color w:val="44546A" w:themeColor="text2"/>
                <w:lang w:val="en"/>
              </w:rPr>
              <w:t>cucumber</w:t>
            </w:r>
          </w:p>
        </w:tc>
        <w:tc>
          <w:tcPr>
            <w:tcW w:w="83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EE7F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311E3E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b/>
                <w:bCs/>
                <w:color w:val="44546A" w:themeColor="text2"/>
                <w:lang w:val="en"/>
              </w:rPr>
              <w:t>pepper</w:t>
            </w:r>
          </w:p>
        </w:tc>
      </w:tr>
      <w:tr w:rsidR="005F3357" w:rsidRPr="005F3357" w14:paraId="41AB4C9E" w14:textId="77777777" w:rsidTr="00960C8B">
        <w:trPr>
          <w:trHeight w:val="21"/>
        </w:trPr>
        <w:tc>
          <w:tcPr>
            <w:tcW w:w="116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8E01FB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b/>
                <w:bCs/>
                <w:color w:val="44546A" w:themeColor="text2"/>
                <w:lang w:val="en"/>
              </w:rPr>
              <w:t>price</w:t>
            </w:r>
          </w:p>
        </w:tc>
        <w:tc>
          <w:tcPr>
            <w:tcW w:w="95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EEBAB3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2.80</w:t>
            </w:r>
          </w:p>
        </w:tc>
        <w:tc>
          <w:tcPr>
            <w:tcW w:w="79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7D2791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1.30</w:t>
            </w:r>
          </w:p>
        </w:tc>
        <w:tc>
          <w:tcPr>
            <w:tcW w:w="91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63A48B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0.85</w:t>
            </w:r>
          </w:p>
        </w:tc>
        <w:tc>
          <w:tcPr>
            <w:tcW w:w="120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AC4230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1.75</w:t>
            </w:r>
          </w:p>
        </w:tc>
        <w:tc>
          <w:tcPr>
            <w:tcW w:w="83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73EF2B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3.50</w:t>
            </w:r>
          </w:p>
        </w:tc>
      </w:tr>
    </w:tbl>
    <w:p w14:paraId="63A716F3" w14:textId="77777777" w:rsidR="008E3485" w:rsidRPr="005F3357" w:rsidRDefault="008E3485" w:rsidP="008E3485">
      <w:pPr>
        <w:rPr>
          <w:color w:val="44546A" w:themeColor="text2"/>
        </w:rPr>
      </w:pPr>
    </w:p>
    <w:p w14:paraId="1C28420B" w14:textId="77777777" w:rsidR="008E3485" w:rsidRPr="005F3357" w:rsidRDefault="008E3485" w:rsidP="008E3485">
      <w:pPr>
        <w:rPr>
          <w:color w:val="44546A" w:themeColor="text2"/>
        </w:rPr>
      </w:pPr>
    </w:p>
    <w:p w14:paraId="4F7A6AB3" w14:textId="77777777" w:rsidR="008E3485" w:rsidRPr="005F3357" w:rsidRDefault="008E3485" w:rsidP="008E3485">
      <w:pPr>
        <w:rPr>
          <w:color w:val="44546A" w:themeColor="text2"/>
        </w:rPr>
      </w:pPr>
    </w:p>
    <w:p w14:paraId="265C328A" w14:textId="77777777" w:rsidR="008E3485" w:rsidRPr="005F3357" w:rsidRDefault="008E3485" w:rsidP="008E3485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>Write a program that accepts vegetable (</w:t>
      </w:r>
      <w:r w:rsidRPr="005F3357">
        <w:rPr>
          <w:b/>
          <w:bCs/>
          <w:color w:val="44546A" w:themeColor="text2"/>
          <w:lang w:val="en"/>
        </w:rPr>
        <w:t>tomato / onion / lettuce / cucumber / pepper</w:t>
      </w:r>
      <w:r w:rsidRPr="005F3357">
        <w:rPr>
          <w:color w:val="44546A" w:themeColor="text2"/>
          <w:lang w:val="en"/>
        </w:rPr>
        <w:t>), day of the week (</w:t>
      </w:r>
      <w:r w:rsidRPr="005F3357">
        <w:rPr>
          <w:b/>
          <w:bCs/>
          <w:color w:val="44546A" w:themeColor="text2"/>
          <w:lang w:val="en"/>
        </w:rPr>
        <w:t>Monday / Tuesday / Wednesday / Thursday / Friday / Saturday / Sunday</w:t>
      </w:r>
      <w:r w:rsidRPr="005F3357">
        <w:rPr>
          <w:color w:val="44546A" w:themeColor="text2"/>
          <w:lang w:val="en"/>
        </w:rPr>
        <w:t xml:space="preserve">) and quantity (real number) and calculates the price according to the prices in the tables above. </w:t>
      </w:r>
    </w:p>
    <w:p w14:paraId="3A0BA5FC" w14:textId="77777777" w:rsidR="008E3485" w:rsidRPr="005F3357" w:rsidRDefault="008E3485">
      <w:pPr>
        <w:pStyle w:val="ListParagraph"/>
        <w:numPr>
          <w:ilvl w:val="0"/>
          <w:numId w:val="8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Print the result </w:t>
      </w:r>
      <w:r w:rsidRPr="005F3357">
        <w:rPr>
          <w:b/>
          <w:bCs/>
          <w:color w:val="44546A" w:themeColor="text2"/>
          <w:lang w:val="en"/>
        </w:rPr>
        <w:t>rounded by 2 decimal places</w:t>
      </w:r>
      <w:r w:rsidRPr="005F3357">
        <w:rPr>
          <w:color w:val="44546A" w:themeColor="text2"/>
          <w:lang w:val="en"/>
        </w:rPr>
        <w:t xml:space="preserve">. </w:t>
      </w:r>
    </w:p>
    <w:p w14:paraId="6BEB83D2" w14:textId="77777777" w:rsidR="008E3485" w:rsidRPr="005F3357" w:rsidRDefault="008E3485">
      <w:pPr>
        <w:pStyle w:val="ListParagraph"/>
        <w:numPr>
          <w:ilvl w:val="0"/>
          <w:numId w:val="8"/>
        </w:numPr>
        <w:spacing w:line="276" w:lineRule="auto"/>
        <w:rPr>
          <w:b/>
          <w:color w:val="44546A" w:themeColor="text2"/>
        </w:rPr>
      </w:pPr>
      <w:r w:rsidRPr="005F3357">
        <w:rPr>
          <w:color w:val="44546A" w:themeColor="text2"/>
          <w:lang w:val="en"/>
        </w:rPr>
        <w:t xml:space="preserve">In case of an invalid day of the week or invalid vegetable name, print "error". </w:t>
      </w:r>
    </w:p>
    <w:p w14:paraId="452CEFDF" w14:textId="77777777" w:rsidR="008E3485" w:rsidRPr="005F3357" w:rsidRDefault="008E3485" w:rsidP="005F3357">
      <w:pPr>
        <w:rPr>
          <w:rFonts w:asciiTheme="minorHAnsi" w:hAnsiTheme="minorHAnsi" w:cstheme="minorHAnsi"/>
          <w:color w:val="44546A" w:themeColor="text2"/>
        </w:rPr>
      </w:pPr>
      <w:bookmarkStart w:id="43" w:name="_Toc71812526"/>
      <w:r w:rsidRPr="005F3357">
        <w:rPr>
          <w:color w:val="44546A" w:themeColor="text2"/>
          <w:lang w:val="en"/>
        </w:rPr>
        <w:t>Sample input:</w:t>
      </w:r>
      <w:bookmarkEnd w:id="42"/>
      <w:bookmarkEnd w:id="43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045"/>
        <w:gridCol w:w="3780"/>
      </w:tblGrid>
      <w:tr w:rsidR="005F3357" w:rsidRPr="005F3357" w14:paraId="0F7D2D63" w14:textId="77777777" w:rsidTr="005F3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67FB1D18" w14:textId="5D1C9010" w:rsidR="008E3485" w:rsidRPr="005F3357" w:rsidRDefault="005F3357" w:rsidP="00960C8B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3780" w:type="dxa"/>
          </w:tcPr>
          <w:p w14:paraId="27980ED1" w14:textId="67249DA6" w:rsidR="008E3485" w:rsidRPr="005F3357" w:rsidRDefault="005F3357" w:rsidP="00960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="005F3357" w:rsidRPr="005F3357" w14:paraId="62776D46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5042F10D" w14:textId="71EC48C5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r w:rsidR="008E3485" w:rsidRPr="005F3357">
              <w:rPr>
                <w:color w:val="44546A" w:themeColor="text2"/>
                <w:szCs w:val="24"/>
                <w:lang w:val="en"/>
              </w:rPr>
              <w:t>"tomato", "Tuesday", 2)</w:t>
            </w:r>
          </w:p>
        </w:tc>
        <w:tc>
          <w:tcPr>
            <w:tcW w:w="3780" w:type="dxa"/>
          </w:tcPr>
          <w:p w14:paraId="33266181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5.00</w:t>
            </w:r>
          </w:p>
        </w:tc>
      </w:tr>
      <w:tr w:rsidR="005F3357" w:rsidRPr="005F3357" w14:paraId="09458A61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1AA80759" w14:textId="64424935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r w:rsidR="008E3485" w:rsidRPr="005F3357">
              <w:rPr>
                <w:color w:val="44546A" w:themeColor="text2"/>
                <w:szCs w:val="24"/>
                <w:lang w:val="en"/>
              </w:rPr>
              <w:t>"onion", "Sunday", 3)</w:t>
            </w:r>
          </w:p>
        </w:tc>
        <w:tc>
          <w:tcPr>
            <w:tcW w:w="3780" w:type="dxa"/>
          </w:tcPr>
          <w:p w14:paraId="3B2EB0E8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3.90</w:t>
            </w:r>
          </w:p>
        </w:tc>
      </w:tr>
      <w:tr w:rsidR="005F3357" w:rsidRPr="005F3357" w14:paraId="4E369011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4BDA5366" w14:textId="2A3FB165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r w:rsidR="008E3485" w:rsidRPr="005F3357">
              <w:rPr>
                <w:color w:val="44546A" w:themeColor="text2"/>
                <w:szCs w:val="24"/>
                <w:lang w:val="en"/>
              </w:rPr>
              <w:t>"pepper", "Monday", 10)</w:t>
            </w:r>
          </w:p>
        </w:tc>
        <w:tc>
          <w:tcPr>
            <w:tcW w:w="3780" w:type="dxa"/>
          </w:tcPr>
          <w:p w14:paraId="11BE57AF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55.00</w:t>
            </w:r>
          </w:p>
        </w:tc>
      </w:tr>
      <w:tr w:rsidR="005F3357" w:rsidRPr="005F3357" w14:paraId="1724918E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</w:tcPr>
          <w:p w14:paraId="1E41BE8F" w14:textId="5C03DC58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r w:rsidR="008E3485" w:rsidRPr="005F3357">
              <w:rPr>
                <w:color w:val="44546A" w:themeColor="text2"/>
                <w:szCs w:val="24"/>
                <w:lang w:val="en"/>
              </w:rPr>
              <w:t>"banana", "Friday", 5)</w:t>
            </w:r>
          </w:p>
        </w:tc>
        <w:tc>
          <w:tcPr>
            <w:tcW w:w="3780" w:type="dxa"/>
          </w:tcPr>
          <w:p w14:paraId="5B383A61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error</w:t>
            </w:r>
          </w:p>
        </w:tc>
      </w:tr>
    </w:tbl>
    <w:p w14:paraId="70F0A0CA" w14:textId="77777777" w:rsidR="008E3485" w:rsidRPr="005F3357" w:rsidRDefault="008E3485">
      <w:pPr>
        <w:pStyle w:val="Heading1"/>
        <w:ind w:left="360"/>
        <w:rPr>
          <w:color w:val="44546A" w:themeColor="text2"/>
          <w:lang w:val="en"/>
        </w:rPr>
      </w:pPr>
      <w:bookmarkStart w:id="44" w:name="_Toc166616109"/>
      <w:r w:rsidRPr="005F3357">
        <w:rPr>
          <w:color w:val="44546A" w:themeColor="text2"/>
          <w:lang w:val="en"/>
        </w:rPr>
        <w:t>Holiday</w:t>
      </w:r>
      <w:bookmarkEnd w:id="44"/>
    </w:p>
    <w:p w14:paraId="5A556C07" w14:textId="4F51AABF" w:rsidR="008E3485" w:rsidRPr="005F3357" w:rsidRDefault="008E3485" w:rsidP="008E3485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A young programmer has a certain budget and free time </w:t>
      </w:r>
      <w:r w:rsidR="00B3433B" w:rsidRPr="005F3357">
        <w:rPr>
          <w:color w:val="44546A" w:themeColor="text2"/>
          <w:lang w:val="en"/>
        </w:rPr>
        <w:t>in each</w:t>
      </w:r>
      <w:r w:rsidRPr="005F3357">
        <w:rPr>
          <w:color w:val="44546A" w:themeColor="text2"/>
          <w:lang w:val="en"/>
        </w:rPr>
        <w:t xml:space="preserve"> season. Write a program that accepts the budget and the season </w:t>
      </w:r>
      <w:r w:rsidR="005B68FA">
        <w:rPr>
          <w:color w:val="44546A" w:themeColor="text2"/>
          <w:lang w:val="en"/>
        </w:rPr>
        <w:t>and calculates</w:t>
      </w:r>
      <w:r w:rsidRPr="005F3357">
        <w:rPr>
          <w:color w:val="44546A" w:themeColor="text2"/>
          <w:lang w:val="en"/>
        </w:rPr>
        <w:t xml:space="preserve"> where the programmer will go on vacation and how much he will spend from his budget.</w:t>
      </w:r>
    </w:p>
    <w:p w14:paraId="6030B63C" w14:textId="77777777" w:rsidR="005B68FA" w:rsidRDefault="008E3485" w:rsidP="008E3485">
      <w:pPr>
        <w:rPr>
          <w:color w:val="44546A" w:themeColor="text2"/>
          <w:lang w:val="en"/>
        </w:rPr>
      </w:pPr>
      <w:r w:rsidRPr="005F3357">
        <w:rPr>
          <w:color w:val="44546A" w:themeColor="text2"/>
          <w:lang w:val="en"/>
        </w:rPr>
        <w:t xml:space="preserve">The budget determines the destination, and the season determines how much of the budget </w:t>
      </w:r>
      <w:r w:rsidR="005B68FA">
        <w:rPr>
          <w:color w:val="44546A" w:themeColor="text2"/>
          <w:lang w:val="en"/>
        </w:rPr>
        <w:t>he</w:t>
      </w:r>
      <w:r w:rsidRPr="005F3357">
        <w:rPr>
          <w:color w:val="44546A" w:themeColor="text2"/>
          <w:lang w:val="en"/>
        </w:rPr>
        <w:t xml:space="preserve"> will spend. If it's summer, he'll be camping</w:t>
      </w:r>
      <w:r w:rsidR="005B68FA">
        <w:rPr>
          <w:color w:val="44546A" w:themeColor="text2"/>
          <w:lang w:val="en"/>
        </w:rPr>
        <w:t>,</w:t>
      </w:r>
      <w:r w:rsidRPr="005F3357">
        <w:rPr>
          <w:color w:val="44546A" w:themeColor="text2"/>
          <w:lang w:val="en"/>
        </w:rPr>
        <w:t xml:space="preserve"> </w:t>
      </w:r>
      <w:r w:rsidR="005B68FA">
        <w:rPr>
          <w:color w:val="44546A" w:themeColor="text2"/>
          <w:lang w:val="en"/>
        </w:rPr>
        <w:t>in</w:t>
      </w:r>
      <w:r w:rsidRPr="005F3357">
        <w:rPr>
          <w:color w:val="44546A" w:themeColor="text2"/>
          <w:lang w:val="en"/>
        </w:rPr>
        <w:t xml:space="preserve"> winter </w:t>
      </w:r>
      <w:r w:rsidR="005B68FA">
        <w:rPr>
          <w:color w:val="44546A" w:themeColor="text2"/>
          <w:lang w:val="en"/>
        </w:rPr>
        <w:t xml:space="preserve">he </w:t>
      </w:r>
      <w:r w:rsidRPr="005F3357">
        <w:rPr>
          <w:color w:val="44546A" w:themeColor="text2"/>
          <w:lang w:val="en"/>
        </w:rPr>
        <w:t>is going to a hotel.</w:t>
      </w:r>
    </w:p>
    <w:p w14:paraId="1A1E321F" w14:textId="7969856E" w:rsidR="008E3485" w:rsidRPr="005F3357" w:rsidRDefault="008E3485" w:rsidP="008E3485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 If he is in Asia, regardless of the season he will rest in a hotel. Each campsite or hotel, according to the destination, has its own price which corresponds to a given percentage of the budget: </w:t>
      </w:r>
    </w:p>
    <w:p w14:paraId="1375801E" w14:textId="77777777" w:rsidR="008E3485" w:rsidRPr="005F3357" w:rsidRDefault="008E3485">
      <w:pPr>
        <w:pStyle w:val="ListParagraph"/>
        <w:numPr>
          <w:ilvl w:val="0"/>
          <w:numId w:val="12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lastRenderedPageBreak/>
        <w:t>At 100lv. or less – somewhere in Bulgaria</w:t>
      </w:r>
    </w:p>
    <w:p w14:paraId="1DC0C2DC" w14:textId="77777777" w:rsidR="008E3485" w:rsidRPr="005F3357" w:rsidRDefault="008E3485">
      <w:pPr>
        <w:pStyle w:val="ListParagraph"/>
        <w:numPr>
          <w:ilvl w:val="1"/>
          <w:numId w:val="3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>Summer – 30% of the budget</w:t>
      </w:r>
    </w:p>
    <w:p w14:paraId="07004219" w14:textId="77777777" w:rsidR="008E3485" w:rsidRPr="005F3357" w:rsidRDefault="008E3485">
      <w:pPr>
        <w:pStyle w:val="ListParagraph"/>
        <w:numPr>
          <w:ilvl w:val="1"/>
          <w:numId w:val="3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>Winter – 70% of the budget</w:t>
      </w:r>
    </w:p>
    <w:p w14:paraId="2FF47A32" w14:textId="77777777" w:rsidR="008E3485" w:rsidRPr="005F3357" w:rsidRDefault="008E3485">
      <w:pPr>
        <w:pStyle w:val="ListParagraph"/>
        <w:numPr>
          <w:ilvl w:val="0"/>
          <w:numId w:val="3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>At 1000lv. Somewhere in Europe, somewhere in Europe.</w:t>
      </w:r>
    </w:p>
    <w:p w14:paraId="5100A415" w14:textId="77777777" w:rsidR="008E3485" w:rsidRPr="005F3357" w:rsidRDefault="008E3485">
      <w:pPr>
        <w:pStyle w:val="ListParagraph"/>
        <w:numPr>
          <w:ilvl w:val="1"/>
          <w:numId w:val="3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>Summer – 40% of the budget</w:t>
      </w:r>
    </w:p>
    <w:p w14:paraId="20A3A441" w14:textId="77777777" w:rsidR="008E3485" w:rsidRPr="005F3357" w:rsidRDefault="008E3485">
      <w:pPr>
        <w:pStyle w:val="ListParagraph"/>
        <w:numPr>
          <w:ilvl w:val="1"/>
          <w:numId w:val="3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>Winter – 80% of the budget</w:t>
      </w:r>
    </w:p>
    <w:p w14:paraId="40E1174C" w14:textId="77777777" w:rsidR="008E3485" w:rsidRPr="005F3357" w:rsidRDefault="008E3485">
      <w:pPr>
        <w:pStyle w:val="ListParagraph"/>
        <w:numPr>
          <w:ilvl w:val="0"/>
          <w:numId w:val="3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>With more than 1000lv. Somewhere in Asia</w:t>
      </w:r>
    </w:p>
    <w:p w14:paraId="1647959B" w14:textId="77777777" w:rsidR="008E3485" w:rsidRPr="005F3357" w:rsidRDefault="008E3485">
      <w:pPr>
        <w:pStyle w:val="ListParagraph"/>
        <w:numPr>
          <w:ilvl w:val="1"/>
          <w:numId w:val="3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>On vacation in Asia, regardless of the season will spend 90% of the budget.</w:t>
      </w:r>
    </w:p>
    <w:p w14:paraId="53430A5D" w14:textId="77CBF22D" w:rsidR="008E3485" w:rsidRPr="005F3357" w:rsidRDefault="005F3357" w:rsidP="005F3357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>Input</w:t>
      </w:r>
      <w:r w:rsidR="005B68FA">
        <w:rPr>
          <w:color w:val="44546A" w:themeColor="text2"/>
          <w:lang w:val="en"/>
        </w:rPr>
        <w:t>:</w:t>
      </w:r>
    </w:p>
    <w:p w14:paraId="4DF16E52" w14:textId="77777777" w:rsidR="008E3485" w:rsidRPr="005F3357" w:rsidRDefault="008E3485" w:rsidP="008E3485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>The function takes 2 parameters:</w:t>
      </w:r>
    </w:p>
    <w:p w14:paraId="42222624" w14:textId="77777777" w:rsidR="008E3485" w:rsidRPr="005F3357" w:rsidRDefault="008E3485">
      <w:pPr>
        <w:pStyle w:val="ListParagraph"/>
        <w:numPr>
          <w:ilvl w:val="0"/>
          <w:numId w:val="8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>First parameter – Budget, real number in the range [10.00...5000.00].</w:t>
      </w:r>
    </w:p>
    <w:p w14:paraId="331E1190" w14:textId="77777777" w:rsidR="008E3485" w:rsidRPr="005F3357" w:rsidRDefault="008E3485">
      <w:pPr>
        <w:pStyle w:val="ListParagraph"/>
        <w:numPr>
          <w:ilvl w:val="0"/>
          <w:numId w:val="8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>Second parameter – One of two possible seasons: "summer" or "winter"</w:t>
      </w:r>
    </w:p>
    <w:p w14:paraId="23949D07" w14:textId="47CBFD94" w:rsidR="008E3485" w:rsidRPr="005F3357" w:rsidRDefault="005F3357" w:rsidP="005F3357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>Output</w:t>
      </w:r>
      <w:r w:rsidR="005B68FA">
        <w:rPr>
          <w:color w:val="44546A" w:themeColor="text2"/>
          <w:lang w:val="en"/>
        </w:rPr>
        <w:t>:</w:t>
      </w:r>
    </w:p>
    <w:p w14:paraId="1758D59C" w14:textId="77777777" w:rsidR="008E3485" w:rsidRPr="005F3357" w:rsidRDefault="008E3485" w:rsidP="008E3485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>Two lines must be printed on the console.</w:t>
      </w:r>
    </w:p>
    <w:p w14:paraId="460780C3" w14:textId="77777777" w:rsidR="008E3485" w:rsidRPr="005F3357" w:rsidRDefault="008E3485">
      <w:pPr>
        <w:pStyle w:val="ListParagraph"/>
        <w:numPr>
          <w:ilvl w:val="0"/>
          <w:numId w:val="11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>First line – "Somewhere in [destination]" among "Bulgaria", "Europe" and "Asia"</w:t>
      </w:r>
    </w:p>
    <w:p w14:paraId="28E3906F" w14:textId="77777777" w:rsidR="008E3485" w:rsidRPr="005F3357" w:rsidRDefault="008E3485">
      <w:pPr>
        <w:pStyle w:val="ListParagraph"/>
        <w:numPr>
          <w:ilvl w:val="0"/>
          <w:numId w:val="11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>Second line – "{Type of holiday} – {Amount spent}"</w:t>
      </w:r>
    </w:p>
    <w:p w14:paraId="3D28B2C3" w14:textId="6D263FFD" w:rsidR="008E3485" w:rsidRPr="005F3357" w:rsidRDefault="008E3485" w:rsidP="008E3485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The holiday can be </w:t>
      </w:r>
      <w:r w:rsidR="00B3433B" w:rsidRPr="005F3357">
        <w:rPr>
          <w:color w:val="44546A" w:themeColor="text2"/>
          <w:lang w:val="en"/>
        </w:rPr>
        <w:t>at a “Camp</w:t>
      </w:r>
      <w:r w:rsidRPr="005F3357">
        <w:rPr>
          <w:color w:val="44546A" w:themeColor="text2"/>
          <w:lang w:val="en"/>
        </w:rPr>
        <w:t>" or "Hotel". The sum must be rounded to the nearest second character after the comma.</w:t>
      </w:r>
    </w:p>
    <w:p w14:paraId="5D5EC4C5" w14:textId="77777777" w:rsidR="008E3485" w:rsidRPr="005F3357" w:rsidRDefault="008E3485" w:rsidP="005F3357">
      <w:pPr>
        <w:rPr>
          <w:rFonts w:asciiTheme="minorHAnsi" w:hAnsiTheme="minorHAnsi" w:cstheme="minorHAnsi"/>
          <w:color w:val="44546A" w:themeColor="text2"/>
        </w:rPr>
      </w:pPr>
      <w:bookmarkStart w:id="45" w:name="_Toc71812530"/>
      <w:r w:rsidRPr="005F3357">
        <w:rPr>
          <w:color w:val="44546A" w:themeColor="text2"/>
          <w:lang w:val="en"/>
        </w:rPr>
        <w:t>Sample input:</w:t>
      </w:r>
      <w:bookmarkEnd w:id="45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855"/>
        <w:gridCol w:w="3420"/>
      </w:tblGrid>
      <w:tr w:rsidR="005F3357" w:rsidRPr="005F3357" w14:paraId="3C0AB0E6" w14:textId="77777777" w:rsidTr="005F3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17AFA2EB" w14:textId="4875B410" w:rsidR="008E3485" w:rsidRPr="005F3357" w:rsidRDefault="005F3357" w:rsidP="00960C8B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3420" w:type="dxa"/>
          </w:tcPr>
          <w:p w14:paraId="4809D3AF" w14:textId="746C36EA" w:rsidR="008E3485" w:rsidRPr="005F3357" w:rsidRDefault="005F3357" w:rsidP="00960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="005F3357" w:rsidRPr="005F3357" w14:paraId="1E8C58D7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0131369C" w14:textId="107B9491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r w:rsidR="008E3485" w:rsidRPr="005F3357">
              <w:rPr>
                <w:color w:val="44546A" w:themeColor="text2"/>
                <w:szCs w:val="24"/>
                <w:lang w:val="en"/>
              </w:rPr>
              <w:t>50, "summer")</w:t>
            </w:r>
          </w:p>
        </w:tc>
        <w:tc>
          <w:tcPr>
            <w:tcW w:w="3420" w:type="dxa"/>
          </w:tcPr>
          <w:p w14:paraId="5808A3FC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Somewhere in Bulgaria</w:t>
            </w:r>
          </w:p>
          <w:p w14:paraId="5E87E5EB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Camp - 15.00</w:t>
            </w:r>
          </w:p>
        </w:tc>
      </w:tr>
      <w:tr w:rsidR="005F3357" w:rsidRPr="005F3357" w14:paraId="42F82838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0938FC3C" w14:textId="30024800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r w:rsidR="008E3485" w:rsidRPr="005F3357">
              <w:rPr>
                <w:color w:val="44546A" w:themeColor="text2"/>
                <w:szCs w:val="24"/>
                <w:lang w:val="en"/>
              </w:rPr>
              <w:t>75, "winter")</w:t>
            </w:r>
          </w:p>
        </w:tc>
        <w:tc>
          <w:tcPr>
            <w:tcW w:w="3420" w:type="dxa"/>
          </w:tcPr>
          <w:p w14:paraId="6A315240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Somewhere in Bulgaria</w:t>
            </w:r>
          </w:p>
          <w:p w14:paraId="012D53E5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Hotel - 52.50</w:t>
            </w:r>
          </w:p>
        </w:tc>
      </w:tr>
      <w:tr w:rsidR="005F3357" w:rsidRPr="005F3357" w14:paraId="3090589A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452BD6BE" w14:textId="6D8DC2F8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r w:rsidR="008E3485" w:rsidRPr="005F3357">
              <w:rPr>
                <w:color w:val="44546A" w:themeColor="text2"/>
                <w:szCs w:val="24"/>
                <w:lang w:val="en"/>
              </w:rPr>
              <w:t>312, "summer")</w:t>
            </w:r>
          </w:p>
        </w:tc>
        <w:tc>
          <w:tcPr>
            <w:tcW w:w="3420" w:type="dxa"/>
          </w:tcPr>
          <w:p w14:paraId="3DDA19A1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Somewhere in Europe</w:t>
            </w:r>
          </w:p>
          <w:p w14:paraId="731610D3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Camp - 124.80</w:t>
            </w:r>
          </w:p>
        </w:tc>
      </w:tr>
      <w:tr w:rsidR="005F3357" w:rsidRPr="005F3357" w14:paraId="09B7B04F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2CA3DFCB" w14:textId="55AAF0AC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r w:rsidR="008E3485" w:rsidRPr="005F3357">
              <w:rPr>
                <w:color w:val="44546A" w:themeColor="text2"/>
                <w:szCs w:val="24"/>
                <w:lang w:val="en"/>
              </w:rPr>
              <w:t>678.53, "winter")</w:t>
            </w:r>
          </w:p>
        </w:tc>
        <w:tc>
          <w:tcPr>
            <w:tcW w:w="3420" w:type="dxa"/>
          </w:tcPr>
          <w:p w14:paraId="25CD2C0A" w14:textId="5A287AC1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 xml:space="preserve">Somewhere in </w:t>
            </w:r>
            <w:r w:rsidR="005B68FA" w:rsidRPr="005F3357">
              <w:rPr>
                <w:color w:val="44546A" w:themeColor="text2"/>
                <w:lang w:val="en"/>
              </w:rPr>
              <w:t>Bulgaria</w:t>
            </w:r>
          </w:p>
          <w:p w14:paraId="4B1F4570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Hotel - 542.82</w:t>
            </w:r>
          </w:p>
        </w:tc>
      </w:tr>
      <w:tr w:rsidR="005F3357" w:rsidRPr="005F3357" w14:paraId="37E5040C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66F37946" w14:textId="394ADD35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r w:rsidR="008E3485" w:rsidRPr="005F3357">
              <w:rPr>
                <w:color w:val="44546A" w:themeColor="text2"/>
                <w:szCs w:val="24"/>
                <w:lang w:val="en"/>
              </w:rPr>
              <w:t>1500, "summer")</w:t>
            </w:r>
          </w:p>
        </w:tc>
        <w:tc>
          <w:tcPr>
            <w:tcW w:w="3420" w:type="dxa"/>
          </w:tcPr>
          <w:p w14:paraId="25806393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Somewhere in Asia</w:t>
            </w:r>
          </w:p>
          <w:p w14:paraId="4978BC85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Hotel - 1350.00</w:t>
            </w:r>
          </w:p>
        </w:tc>
      </w:tr>
    </w:tbl>
    <w:p w14:paraId="67D91002" w14:textId="77777777" w:rsidR="008E3485" w:rsidRPr="005F3357" w:rsidRDefault="008E3485">
      <w:pPr>
        <w:pStyle w:val="Heading1"/>
        <w:ind w:left="360"/>
        <w:rPr>
          <w:color w:val="44546A" w:themeColor="text2"/>
          <w:lang w:val="en"/>
        </w:rPr>
      </w:pPr>
      <w:bookmarkStart w:id="46" w:name="_Toc71812531"/>
      <w:bookmarkStart w:id="47" w:name="_Toc166616110"/>
      <w:bookmarkStart w:id="48" w:name="_Toc71595139"/>
      <w:r w:rsidRPr="005F3357">
        <w:rPr>
          <w:color w:val="44546A" w:themeColor="text2"/>
          <w:lang w:val="en"/>
        </w:rPr>
        <w:t>Makeup Shop</w:t>
      </w:r>
      <w:bookmarkEnd w:id="46"/>
      <w:bookmarkEnd w:id="47"/>
    </w:p>
    <w:p w14:paraId="0D47F9CA" w14:textId="37492724" w:rsidR="008E3485" w:rsidRPr="005F3357" w:rsidRDefault="008E3485" w:rsidP="008E3485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>Write a program that calculates the profit from the order</w:t>
      </w:r>
      <w:r w:rsidR="005B68FA">
        <w:rPr>
          <w:color w:val="44546A" w:themeColor="text2"/>
          <w:lang w:val="en"/>
        </w:rPr>
        <w:t xml:space="preserve"> in a makeup shop</w:t>
      </w:r>
      <w:r w:rsidRPr="005F3357">
        <w:rPr>
          <w:color w:val="44546A" w:themeColor="text2"/>
          <w:lang w:val="en"/>
        </w:rPr>
        <w:t>.</w:t>
      </w:r>
    </w:p>
    <w:p w14:paraId="1D4684CA" w14:textId="77777777" w:rsidR="008E3485" w:rsidRPr="005F3357" w:rsidRDefault="008E3485" w:rsidP="008E3485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>Makeup prices:</w:t>
      </w:r>
    </w:p>
    <w:p w14:paraId="3560FB05" w14:textId="77777777" w:rsidR="008E3485" w:rsidRPr="005F3357" w:rsidRDefault="008E3485">
      <w:pPr>
        <w:pStyle w:val="ListParagraph"/>
        <w:numPr>
          <w:ilvl w:val="0"/>
          <w:numId w:val="8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>powder - 2.60 lv.</w:t>
      </w:r>
    </w:p>
    <w:p w14:paraId="648ACD26" w14:textId="77777777" w:rsidR="008E3485" w:rsidRPr="005F3357" w:rsidRDefault="008E3485">
      <w:pPr>
        <w:pStyle w:val="ListParagraph"/>
        <w:numPr>
          <w:ilvl w:val="0"/>
          <w:numId w:val="8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>lipstick - 3 lv.</w:t>
      </w:r>
    </w:p>
    <w:p w14:paraId="3BED1EF2" w14:textId="77777777" w:rsidR="008E3485" w:rsidRPr="005F3357" w:rsidRDefault="008E3485">
      <w:pPr>
        <w:pStyle w:val="ListParagraph"/>
        <w:numPr>
          <w:ilvl w:val="0"/>
          <w:numId w:val="8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>spiral - 4.10 lv.</w:t>
      </w:r>
    </w:p>
    <w:p w14:paraId="12C8F239" w14:textId="77777777" w:rsidR="008E3485" w:rsidRPr="005F3357" w:rsidRDefault="008E3485">
      <w:pPr>
        <w:pStyle w:val="ListParagraph"/>
        <w:numPr>
          <w:ilvl w:val="0"/>
          <w:numId w:val="8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>shadows - 8.20 lv.</w:t>
      </w:r>
    </w:p>
    <w:p w14:paraId="4201330C" w14:textId="77777777" w:rsidR="008E3485" w:rsidRPr="005F3357" w:rsidRDefault="008E3485">
      <w:pPr>
        <w:pStyle w:val="ListParagraph"/>
        <w:numPr>
          <w:ilvl w:val="0"/>
          <w:numId w:val="8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>concealer - 2 lv.</w:t>
      </w:r>
    </w:p>
    <w:p w14:paraId="431031FE" w14:textId="57F6CD07" w:rsidR="008E3485" w:rsidRPr="005F3357" w:rsidRDefault="008E3485" w:rsidP="008E3485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lastRenderedPageBreak/>
        <w:t>If the ordered</w:t>
      </w:r>
      <w:r w:rsidR="00A979FB">
        <w:rPr>
          <w:color w:val="44546A" w:themeColor="text2"/>
          <w:lang w:val="en"/>
        </w:rPr>
        <w:t xml:space="preserve"> products count</w:t>
      </w:r>
      <w:r w:rsidRPr="005F3357">
        <w:rPr>
          <w:color w:val="44546A" w:themeColor="text2"/>
          <w:lang w:val="en"/>
        </w:rPr>
        <w:t xml:space="preserve"> is 50 or more, the store makes a discount of 25% of the total price. Of the money earned, </w:t>
      </w:r>
      <w:r w:rsidR="005B68FA">
        <w:rPr>
          <w:color w:val="44546A" w:themeColor="text2"/>
          <w:lang w:val="en"/>
        </w:rPr>
        <w:t xml:space="preserve">the shop </w:t>
      </w:r>
      <w:r w:rsidRPr="005F3357">
        <w:rPr>
          <w:color w:val="44546A" w:themeColor="text2"/>
          <w:lang w:val="en"/>
        </w:rPr>
        <w:t xml:space="preserve">must give 10% </w:t>
      </w:r>
      <w:r w:rsidR="00440AD0" w:rsidRPr="005F3357">
        <w:rPr>
          <w:color w:val="44546A" w:themeColor="text2"/>
          <w:lang w:val="en"/>
        </w:rPr>
        <w:t>off the rent</w:t>
      </w:r>
      <w:r w:rsidRPr="005F3357">
        <w:rPr>
          <w:color w:val="44546A" w:themeColor="text2"/>
          <w:lang w:val="en"/>
        </w:rPr>
        <w:t xml:space="preserve"> of the store. Find out if the money will be enough to </w:t>
      </w:r>
      <w:r w:rsidR="005B68FA">
        <w:rPr>
          <w:color w:val="44546A" w:themeColor="text2"/>
          <w:lang w:val="en"/>
        </w:rPr>
        <w:t>do the renovation</w:t>
      </w:r>
      <w:r w:rsidR="00440AD0">
        <w:rPr>
          <w:color w:val="44546A" w:themeColor="text2"/>
          <w:lang w:val="en"/>
        </w:rPr>
        <w:t xml:space="preserve"> of the shop, needed to stay in business</w:t>
      </w:r>
      <w:r w:rsidRPr="005F3357">
        <w:rPr>
          <w:color w:val="44546A" w:themeColor="text2"/>
          <w:lang w:val="en"/>
        </w:rPr>
        <w:t>.</w:t>
      </w:r>
    </w:p>
    <w:p w14:paraId="5F5AC6EC" w14:textId="48527B1C" w:rsidR="008E3485" w:rsidRPr="005F3357" w:rsidRDefault="005F3357" w:rsidP="005F3357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>Input</w:t>
      </w:r>
    </w:p>
    <w:p w14:paraId="388E29EC" w14:textId="77777777" w:rsidR="008E3485" w:rsidRPr="005F3357" w:rsidRDefault="008E3485" w:rsidP="008E3485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>You get 6 parameters:</w:t>
      </w:r>
    </w:p>
    <w:p w14:paraId="40EB0293" w14:textId="5A764D11" w:rsidR="008E3485" w:rsidRPr="005F3357" w:rsidRDefault="008E3485">
      <w:pPr>
        <w:pStyle w:val="ListParagraph"/>
        <w:numPr>
          <w:ilvl w:val="0"/>
          <w:numId w:val="10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Price of the </w:t>
      </w:r>
      <w:r w:rsidR="005B68FA">
        <w:rPr>
          <w:color w:val="44546A" w:themeColor="text2"/>
          <w:lang w:val="en"/>
        </w:rPr>
        <w:t>renovation</w:t>
      </w:r>
      <w:r w:rsidR="005B68FA" w:rsidRPr="005F3357">
        <w:rPr>
          <w:color w:val="44546A" w:themeColor="text2"/>
          <w:lang w:val="en"/>
        </w:rPr>
        <w:t xml:space="preserve"> </w:t>
      </w:r>
      <w:r w:rsidRPr="005F3357">
        <w:rPr>
          <w:color w:val="44546A" w:themeColor="text2"/>
          <w:lang w:val="en"/>
        </w:rPr>
        <w:t>- a real number in the range [1.00 ... 10000.00]</w:t>
      </w:r>
    </w:p>
    <w:p w14:paraId="12CE91F4" w14:textId="2A5FA2E6" w:rsidR="008E3485" w:rsidRPr="005F3357" w:rsidRDefault="00440AD0">
      <w:pPr>
        <w:pStyle w:val="ListParagraph"/>
        <w:numPr>
          <w:ilvl w:val="0"/>
          <w:numId w:val="9"/>
        </w:numPr>
        <w:spacing w:line="276" w:lineRule="auto"/>
        <w:rPr>
          <w:color w:val="44546A" w:themeColor="text2"/>
        </w:rPr>
      </w:pPr>
      <w:r>
        <w:rPr>
          <w:color w:val="44546A" w:themeColor="text2"/>
          <w:lang w:val="en"/>
        </w:rPr>
        <w:t>Count</w:t>
      </w:r>
      <w:r w:rsidR="008E3485" w:rsidRPr="005F3357">
        <w:rPr>
          <w:color w:val="44546A" w:themeColor="text2"/>
          <w:lang w:val="en"/>
        </w:rPr>
        <w:t xml:space="preserve"> of powders - integer in the range [0... 1000]</w:t>
      </w:r>
    </w:p>
    <w:p w14:paraId="19C1FB3C" w14:textId="280FD413" w:rsidR="008E3485" w:rsidRPr="005F3357" w:rsidRDefault="00440AD0">
      <w:pPr>
        <w:pStyle w:val="ListParagraph"/>
        <w:numPr>
          <w:ilvl w:val="0"/>
          <w:numId w:val="9"/>
        </w:numPr>
        <w:spacing w:line="276" w:lineRule="auto"/>
        <w:rPr>
          <w:color w:val="44546A" w:themeColor="text2"/>
        </w:rPr>
      </w:pPr>
      <w:r>
        <w:rPr>
          <w:color w:val="44546A" w:themeColor="text2"/>
          <w:lang w:val="en"/>
        </w:rPr>
        <w:t>Count</w:t>
      </w:r>
      <w:r w:rsidRPr="005F3357">
        <w:rPr>
          <w:color w:val="44546A" w:themeColor="text2"/>
          <w:lang w:val="en"/>
        </w:rPr>
        <w:t xml:space="preserve"> </w:t>
      </w:r>
      <w:r w:rsidR="008E3485" w:rsidRPr="005F3357">
        <w:rPr>
          <w:color w:val="44546A" w:themeColor="text2"/>
          <w:lang w:val="en"/>
        </w:rPr>
        <w:t>of lipsticks - an integer in the range [0 ... 1000]</w:t>
      </w:r>
    </w:p>
    <w:p w14:paraId="41CFEC1D" w14:textId="10C51088" w:rsidR="008E3485" w:rsidRPr="005F3357" w:rsidRDefault="00440AD0">
      <w:pPr>
        <w:pStyle w:val="ListParagraph"/>
        <w:numPr>
          <w:ilvl w:val="0"/>
          <w:numId w:val="9"/>
        </w:numPr>
        <w:spacing w:line="276" w:lineRule="auto"/>
        <w:rPr>
          <w:color w:val="44546A" w:themeColor="text2"/>
        </w:rPr>
      </w:pPr>
      <w:r>
        <w:rPr>
          <w:color w:val="44546A" w:themeColor="text2"/>
          <w:lang w:val="en"/>
        </w:rPr>
        <w:t>Count</w:t>
      </w:r>
      <w:r w:rsidRPr="005F3357">
        <w:rPr>
          <w:color w:val="44546A" w:themeColor="text2"/>
          <w:lang w:val="en"/>
        </w:rPr>
        <w:t xml:space="preserve"> </w:t>
      </w:r>
      <w:r w:rsidR="008E3485" w:rsidRPr="005F3357">
        <w:rPr>
          <w:color w:val="44546A" w:themeColor="text2"/>
          <w:lang w:val="en"/>
        </w:rPr>
        <w:t>of spirals - an integer in the range [0 ... 1000]</w:t>
      </w:r>
    </w:p>
    <w:p w14:paraId="60A1DAAB" w14:textId="7721D5DC" w:rsidR="008E3485" w:rsidRPr="005F3357" w:rsidRDefault="00440AD0">
      <w:pPr>
        <w:pStyle w:val="ListParagraph"/>
        <w:numPr>
          <w:ilvl w:val="0"/>
          <w:numId w:val="9"/>
        </w:numPr>
        <w:spacing w:line="276" w:lineRule="auto"/>
        <w:rPr>
          <w:color w:val="44546A" w:themeColor="text2"/>
        </w:rPr>
      </w:pPr>
      <w:r>
        <w:rPr>
          <w:color w:val="44546A" w:themeColor="text2"/>
          <w:lang w:val="en"/>
        </w:rPr>
        <w:t>Count</w:t>
      </w:r>
      <w:r w:rsidRPr="005F3357">
        <w:rPr>
          <w:color w:val="44546A" w:themeColor="text2"/>
          <w:lang w:val="en"/>
        </w:rPr>
        <w:t xml:space="preserve"> </w:t>
      </w:r>
      <w:r w:rsidR="008E3485" w:rsidRPr="005F3357">
        <w:rPr>
          <w:color w:val="44546A" w:themeColor="text2"/>
          <w:lang w:val="en"/>
        </w:rPr>
        <w:t>of shadows - an integer in the range [0 ... 1000]</w:t>
      </w:r>
    </w:p>
    <w:p w14:paraId="3C4EAC8F" w14:textId="3A830819" w:rsidR="008E3485" w:rsidRPr="005F3357" w:rsidRDefault="00440AD0">
      <w:pPr>
        <w:pStyle w:val="ListParagraph"/>
        <w:numPr>
          <w:ilvl w:val="0"/>
          <w:numId w:val="9"/>
        </w:numPr>
        <w:spacing w:line="276" w:lineRule="auto"/>
        <w:rPr>
          <w:color w:val="44546A" w:themeColor="text2"/>
        </w:rPr>
      </w:pPr>
      <w:r>
        <w:rPr>
          <w:color w:val="44546A" w:themeColor="text2"/>
          <w:lang w:val="en"/>
        </w:rPr>
        <w:t>Count</w:t>
      </w:r>
      <w:r w:rsidRPr="005F3357">
        <w:rPr>
          <w:color w:val="44546A" w:themeColor="text2"/>
          <w:lang w:val="en"/>
        </w:rPr>
        <w:t xml:space="preserve"> </w:t>
      </w:r>
      <w:r w:rsidR="008E3485" w:rsidRPr="005F3357">
        <w:rPr>
          <w:color w:val="44546A" w:themeColor="text2"/>
          <w:lang w:val="en"/>
        </w:rPr>
        <w:t>of correctors - integer in the range [0 ... 1000]</w:t>
      </w:r>
    </w:p>
    <w:p w14:paraId="313ECD01" w14:textId="352A7943" w:rsidR="008E3485" w:rsidRPr="005F3357" w:rsidRDefault="005F3357" w:rsidP="005F3357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>Output</w:t>
      </w:r>
    </w:p>
    <w:p w14:paraId="514B7E26" w14:textId="402C32C1" w:rsidR="008E3485" w:rsidRPr="005F3357" w:rsidRDefault="005B68FA" w:rsidP="008E3485">
      <w:pPr>
        <w:rPr>
          <w:color w:val="44546A" w:themeColor="text2"/>
        </w:rPr>
      </w:pPr>
      <w:r>
        <w:rPr>
          <w:color w:val="44546A" w:themeColor="text2"/>
          <w:lang w:val="en"/>
        </w:rPr>
        <w:t>Print on the Console:</w:t>
      </w:r>
    </w:p>
    <w:p w14:paraId="58334907" w14:textId="77777777" w:rsidR="008E3485" w:rsidRPr="005F3357" w:rsidRDefault="008E3485">
      <w:pPr>
        <w:pStyle w:val="ListParagraph"/>
        <w:numPr>
          <w:ilvl w:val="0"/>
          <w:numId w:val="9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>If the money is enough, print:</w:t>
      </w:r>
    </w:p>
    <w:p w14:paraId="4285677C" w14:textId="20894635" w:rsidR="008E3485" w:rsidRPr="005F3357" w:rsidRDefault="008E3485">
      <w:pPr>
        <w:pStyle w:val="ListParagraph"/>
        <w:numPr>
          <w:ilvl w:val="1"/>
          <w:numId w:val="9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"Yes! {remaining money} </w:t>
      </w:r>
      <w:r w:rsidR="00440AD0" w:rsidRPr="005F3357">
        <w:rPr>
          <w:color w:val="44546A" w:themeColor="text2"/>
          <w:szCs w:val="24"/>
          <w:lang w:val="en"/>
        </w:rPr>
        <w:t>BGN</w:t>
      </w:r>
      <w:r w:rsidR="00440AD0" w:rsidRPr="005F3357">
        <w:rPr>
          <w:color w:val="44546A" w:themeColor="text2"/>
          <w:lang w:val="en"/>
        </w:rPr>
        <w:t xml:space="preserve"> </w:t>
      </w:r>
      <w:r w:rsidRPr="005F3357">
        <w:rPr>
          <w:color w:val="44546A" w:themeColor="text2"/>
          <w:lang w:val="en"/>
        </w:rPr>
        <w:t>left."</w:t>
      </w:r>
    </w:p>
    <w:p w14:paraId="12DFE700" w14:textId="77777777" w:rsidR="008E3485" w:rsidRPr="005F3357" w:rsidRDefault="008E3485">
      <w:pPr>
        <w:pStyle w:val="ListParagraph"/>
        <w:numPr>
          <w:ilvl w:val="0"/>
          <w:numId w:val="9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>If the money is NOT enough, print:</w:t>
      </w:r>
    </w:p>
    <w:p w14:paraId="32ADB481" w14:textId="46EE1C49" w:rsidR="008E3485" w:rsidRPr="005F3357" w:rsidRDefault="008E3485">
      <w:pPr>
        <w:pStyle w:val="ListParagraph"/>
        <w:numPr>
          <w:ilvl w:val="1"/>
          <w:numId w:val="9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"Not enough money! {the lack of money} </w:t>
      </w:r>
      <w:r w:rsidR="00440AD0" w:rsidRPr="005F3357">
        <w:rPr>
          <w:color w:val="44546A" w:themeColor="text2"/>
          <w:szCs w:val="24"/>
          <w:lang w:val="en"/>
        </w:rPr>
        <w:t>BGN</w:t>
      </w:r>
      <w:r w:rsidR="00440AD0" w:rsidRPr="005F3357">
        <w:rPr>
          <w:color w:val="44546A" w:themeColor="text2"/>
          <w:lang w:val="en"/>
        </w:rPr>
        <w:t xml:space="preserve"> </w:t>
      </w:r>
      <w:r w:rsidRPr="005F3357">
        <w:rPr>
          <w:color w:val="44546A" w:themeColor="text2"/>
          <w:lang w:val="en"/>
        </w:rPr>
        <w:t>needed."</w:t>
      </w:r>
    </w:p>
    <w:p w14:paraId="4CF299F8" w14:textId="77777777" w:rsidR="008E3485" w:rsidRPr="005F3357" w:rsidRDefault="008E3485" w:rsidP="008E3485">
      <w:pPr>
        <w:rPr>
          <w:b/>
          <w:color w:val="44546A" w:themeColor="text2"/>
        </w:rPr>
      </w:pPr>
      <w:r w:rsidRPr="005F3357">
        <w:rPr>
          <w:color w:val="44546A" w:themeColor="text2"/>
          <w:lang w:val="en"/>
        </w:rPr>
        <w:t>The result must be formatted to two decimal places.</w:t>
      </w:r>
    </w:p>
    <w:p w14:paraId="1209A885" w14:textId="77777777" w:rsidR="008E3485" w:rsidRPr="005F3357" w:rsidRDefault="008E3485" w:rsidP="005F3357">
      <w:pPr>
        <w:rPr>
          <w:rFonts w:asciiTheme="minorHAnsi" w:hAnsiTheme="minorHAnsi" w:cstheme="minorHAnsi"/>
          <w:color w:val="44546A" w:themeColor="text2"/>
        </w:rPr>
      </w:pPr>
      <w:bookmarkStart w:id="49" w:name="_Toc71812534"/>
      <w:r w:rsidRPr="005F3357">
        <w:rPr>
          <w:color w:val="44546A" w:themeColor="text2"/>
          <w:lang w:val="en"/>
        </w:rPr>
        <w:t>Sample input:</w:t>
      </w:r>
      <w:bookmarkEnd w:id="48"/>
      <w:bookmarkEnd w:id="49"/>
    </w:p>
    <w:tbl>
      <w:tblPr>
        <w:tblStyle w:val="GridTable1Light-Accent1"/>
        <w:tblW w:w="9625" w:type="dxa"/>
        <w:tblLook w:val="04A0" w:firstRow="1" w:lastRow="0" w:firstColumn="1" w:lastColumn="0" w:noHBand="0" w:noVBand="1"/>
      </w:tblPr>
      <w:tblGrid>
        <w:gridCol w:w="3505"/>
        <w:gridCol w:w="2340"/>
        <w:gridCol w:w="3780"/>
      </w:tblGrid>
      <w:tr w:rsidR="005F3357" w:rsidRPr="005F3357" w14:paraId="16C14F93" w14:textId="77777777" w:rsidTr="005F3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1792BF99" w14:textId="2E564BC7" w:rsidR="008E3485" w:rsidRPr="005F3357" w:rsidRDefault="005F3357" w:rsidP="00960C8B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2340" w:type="dxa"/>
          </w:tcPr>
          <w:p w14:paraId="73CD1CC8" w14:textId="030F7469" w:rsidR="008E3485" w:rsidRPr="005F3357" w:rsidRDefault="005F3357" w:rsidP="00960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  <w:tc>
          <w:tcPr>
            <w:tcW w:w="3780" w:type="dxa"/>
          </w:tcPr>
          <w:p w14:paraId="1ED61A72" w14:textId="77777777" w:rsidR="008E3485" w:rsidRPr="005F3357" w:rsidRDefault="008E3485" w:rsidP="00960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explanation</w:t>
            </w:r>
          </w:p>
        </w:tc>
      </w:tr>
      <w:tr w:rsidR="005F3357" w:rsidRPr="005F3357" w14:paraId="5386D40C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11166ACF" w14:textId="287A9361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r w:rsidR="008E3485" w:rsidRPr="005F3357">
              <w:rPr>
                <w:color w:val="44546A" w:themeColor="text2"/>
                <w:szCs w:val="24"/>
                <w:lang w:val="en"/>
              </w:rPr>
              <w:t>40.8, 20, 25, 30, 50, 10)</w:t>
            </w:r>
          </w:p>
        </w:tc>
        <w:tc>
          <w:tcPr>
            <w:tcW w:w="2340" w:type="dxa"/>
          </w:tcPr>
          <w:p w14:paraId="240C47B7" w14:textId="401A8779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 xml:space="preserve">Yes! 418.20 </w:t>
            </w:r>
            <w:r w:rsidR="00440AD0" w:rsidRPr="005F3357">
              <w:rPr>
                <w:color w:val="44546A" w:themeColor="text2"/>
                <w:szCs w:val="24"/>
                <w:lang w:val="en"/>
              </w:rPr>
              <w:t>BGN</w:t>
            </w:r>
            <w:r w:rsidR="00440AD0">
              <w:rPr>
                <w:color w:val="44546A" w:themeColor="text2"/>
                <w:szCs w:val="24"/>
                <w:lang w:val="en"/>
              </w:rPr>
              <w:t xml:space="preserve"> </w:t>
            </w:r>
            <w:r w:rsidRPr="005F3357">
              <w:rPr>
                <w:color w:val="44546A" w:themeColor="text2"/>
                <w:szCs w:val="24"/>
                <w:lang w:val="en"/>
              </w:rPr>
              <w:t>left.</w:t>
            </w:r>
          </w:p>
        </w:tc>
        <w:tc>
          <w:tcPr>
            <w:tcW w:w="3780" w:type="dxa"/>
          </w:tcPr>
          <w:p w14:paraId="0627FA05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Amount: 20 * 2.60 + 25 * 3 + 30 * 4.10 + 50 * 8.20 + 10 * 2 = 680 BGN</w:t>
            </w:r>
          </w:p>
          <w:p w14:paraId="46AF50AE" w14:textId="4E9A0B1F" w:rsidR="008E3485" w:rsidRPr="005F3357" w:rsidRDefault="00B3433B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>
              <w:rPr>
                <w:color w:val="44546A" w:themeColor="text2"/>
                <w:szCs w:val="24"/>
                <w:lang w:val="en"/>
              </w:rPr>
              <w:t>Count</w:t>
            </w:r>
            <w:r w:rsidR="008E3485" w:rsidRPr="005F3357">
              <w:rPr>
                <w:color w:val="44546A" w:themeColor="text2"/>
                <w:szCs w:val="24"/>
                <w:lang w:val="en"/>
              </w:rPr>
              <w:t xml:space="preserve"> of </w:t>
            </w:r>
            <w:r w:rsidR="00A979FB">
              <w:rPr>
                <w:color w:val="44546A" w:themeColor="text2"/>
                <w:szCs w:val="24"/>
                <w:lang w:val="en"/>
              </w:rPr>
              <w:t>products</w:t>
            </w:r>
            <w:r w:rsidR="008E3485" w:rsidRPr="005F3357">
              <w:rPr>
                <w:color w:val="44546A" w:themeColor="text2"/>
                <w:szCs w:val="24"/>
                <w:lang w:val="en"/>
              </w:rPr>
              <w:t>: 20 + 25 + 30 + 50 + 10 = 135</w:t>
            </w:r>
          </w:p>
          <w:p w14:paraId="4EB70C43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135 &gt; 50 =&gt; 25% discount; 25% of 680 = 170 BGN discount</w:t>
            </w:r>
          </w:p>
          <w:p w14:paraId="5F5E3324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End price: 680 – 170 = 510 BGN.</w:t>
            </w:r>
          </w:p>
          <w:p w14:paraId="3BDCCCE3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Rent: 10% from 510 BGN = 51</w:t>
            </w:r>
          </w:p>
          <w:p w14:paraId="20ACEE05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 xml:space="preserve">Profit: 510 – 51 = 459 BGN </w:t>
            </w:r>
          </w:p>
          <w:p w14:paraId="2533E938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459 &gt; 40.8 =&gt; 459 – 40.8 = 418.20 BGN Remain</w:t>
            </w:r>
          </w:p>
        </w:tc>
      </w:tr>
      <w:tr w:rsidR="005F3357" w:rsidRPr="005F3357" w14:paraId="5AC992BF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7681ADDE" w14:textId="76CFC613" w:rsidR="008E3485" w:rsidRPr="005F3357" w:rsidRDefault="005F3357" w:rsidP="00960C8B">
            <w:pPr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f(</w:t>
            </w:r>
            <w:r w:rsidR="008E3485" w:rsidRPr="005F3357">
              <w:rPr>
                <w:color w:val="44546A" w:themeColor="text2"/>
                <w:szCs w:val="24"/>
                <w:lang w:val="en"/>
              </w:rPr>
              <w:t>320, 8, 2, 5, 5, 1)</w:t>
            </w:r>
          </w:p>
        </w:tc>
        <w:tc>
          <w:tcPr>
            <w:tcW w:w="2340" w:type="dxa"/>
          </w:tcPr>
          <w:p w14:paraId="67F811DC" w14:textId="321481FA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 xml:space="preserve">Not enough money! 238.73 </w:t>
            </w:r>
            <w:r w:rsidR="00440AD0" w:rsidRPr="005F3357">
              <w:rPr>
                <w:color w:val="44546A" w:themeColor="text2"/>
                <w:szCs w:val="24"/>
                <w:lang w:val="en"/>
              </w:rPr>
              <w:t xml:space="preserve">BGN </w:t>
            </w:r>
            <w:r w:rsidRPr="005F3357">
              <w:rPr>
                <w:color w:val="44546A" w:themeColor="text2"/>
                <w:szCs w:val="24"/>
                <w:lang w:val="en"/>
              </w:rPr>
              <w:t>needed.</w:t>
            </w:r>
          </w:p>
        </w:tc>
        <w:tc>
          <w:tcPr>
            <w:tcW w:w="3780" w:type="dxa"/>
          </w:tcPr>
          <w:p w14:paraId="32D21AA3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Total: 90.3 BGN</w:t>
            </w:r>
          </w:p>
          <w:p w14:paraId="4154A067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Makeup count: 21</w:t>
            </w:r>
          </w:p>
          <w:p w14:paraId="669A6A4E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 xml:space="preserve">21 &lt; 50 =&gt; no discount </w:t>
            </w:r>
          </w:p>
          <w:p w14:paraId="4CED18D6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Rent: 10% from 90.3 = 9.03 BGN</w:t>
            </w:r>
          </w:p>
          <w:p w14:paraId="3EDEB62A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t>Profit: 90.3 – 9.03 = 81.27 BGN</w:t>
            </w:r>
          </w:p>
          <w:p w14:paraId="00FF3CBB" w14:textId="4FDA893D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5F3357">
              <w:rPr>
                <w:color w:val="44546A" w:themeColor="text2"/>
                <w:szCs w:val="24"/>
                <w:lang w:val="en"/>
              </w:rPr>
              <w:lastRenderedPageBreak/>
              <w:t xml:space="preserve">81.27 &lt; 320 =&gt; 320 – 81.27 = 238.73 BGN </w:t>
            </w:r>
          </w:p>
        </w:tc>
      </w:tr>
    </w:tbl>
    <w:p w14:paraId="020F87CD" w14:textId="4583E6C2" w:rsidR="008E3485" w:rsidRPr="005F3357" w:rsidRDefault="008E3485">
      <w:pPr>
        <w:pStyle w:val="Heading1"/>
        <w:ind w:left="360"/>
        <w:rPr>
          <w:color w:val="44546A" w:themeColor="text2"/>
          <w:lang w:val="en"/>
        </w:rPr>
      </w:pPr>
      <w:bookmarkStart w:id="50" w:name="_Toc71812535"/>
      <w:bookmarkStart w:id="51" w:name="_Toc166616111"/>
      <w:r w:rsidRPr="005F3357">
        <w:rPr>
          <w:color w:val="44546A" w:themeColor="text2"/>
          <w:lang w:val="en"/>
        </w:rPr>
        <w:lastRenderedPageBreak/>
        <w:t>At sea</w:t>
      </w:r>
      <w:bookmarkEnd w:id="50"/>
      <w:bookmarkEnd w:id="51"/>
    </w:p>
    <w:p w14:paraId="28D97D52" w14:textId="620886D3" w:rsidR="008E3485" w:rsidRPr="005F3357" w:rsidRDefault="00662966" w:rsidP="008E3485">
      <w:pPr>
        <w:rPr>
          <w:color w:val="44546A" w:themeColor="text2"/>
        </w:rPr>
      </w:pPr>
      <w:bookmarkStart w:id="52" w:name="_Toc71580228"/>
      <w:bookmarkStart w:id="53" w:name="_Toc71595142"/>
      <w:r>
        <w:rPr>
          <w:color w:val="44546A" w:themeColor="text2"/>
          <w:lang w:val="en"/>
        </w:rPr>
        <w:t>C</w:t>
      </w:r>
      <w:r w:rsidR="008E3485" w:rsidRPr="005F3357">
        <w:rPr>
          <w:color w:val="44546A" w:themeColor="text2"/>
          <w:lang w:val="en"/>
        </w:rPr>
        <w:t>alculate how much will cost</w:t>
      </w:r>
      <w:r>
        <w:rPr>
          <w:color w:val="44546A" w:themeColor="text2"/>
          <w:lang w:val="en"/>
        </w:rPr>
        <w:t xml:space="preserve"> a vacation</w:t>
      </w:r>
      <w:r w:rsidR="008E3485" w:rsidRPr="005F3357">
        <w:rPr>
          <w:color w:val="44546A" w:themeColor="text2"/>
          <w:lang w:val="en"/>
        </w:rPr>
        <w:t>. There are the following types of accommodation, with the following prices for staying:</w:t>
      </w:r>
    </w:p>
    <w:p w14:paraId="3AA96EF6" w14:textId="77777777" w:rsidR="008E3485" w:rsidRPr="005F3357" w:rsidRDefault="008E3485">
      <w:pPr>
        <w:pStyle w:val="ListParagraph"/>
        <w:numPr>
          <w:ilvl w:val="0"/>
          <w:numId w:val="5"/>
        </w:numPr>
        <w:spacing w:line="276" w:lineRule="auto"/>
        <w:rPr>
          <w:color w:val="44546A" w:themeColor="text2"/>
        </w:rPr>
      </w:pPr>
      <w:r w:rsidRPr="005F3357">
        <w:rPr>
          <w:b/>
          <w:bCs/>
          <w:color w:val="44546A" w:themeColor="text2"/>
          <w:lang w:val="en"/>
        </w:rPr>
        <w:t>"single room"</w:t>
      </w:r>
      <w:r w:rsidRPr="005F3357">
        <w:rPr>
          <w:color w:val="44546A" w:themeColor="text2"/>
          <w:lang w:val="en"/>
        </w:rPr>
        <w:t xml:space="preserve"> – 25.00 BGN per night</w:t>
      </w:r>
    </w:p>
    <w:p w14:paraId="11129861" w14:textId="77777777" w:rsidR="008E3485" w:rsidRPr="005F3357" w:rsidRDefault="008E3485">
      <w:pPr>
        <w:pStyle w:val="ListParagraph"/>
        <w:numPr>
          <w:ilvl w:val="0"/>
          <w:numId w:val="5"/>
        </w:numPr>
        <w:spacing w:line="276" w:lineRule="auto"/>
        <w:rPr>
          <w:color w:val="44546A" w:themeColor="text2"/>
        </w:rPr>
      </w:pPr>
      <w:r w:rsidRPr="005F3357">
        <w:rPr>
          <w:b/>
          <w:bCs/>
          <w:color w:val="44546A" w:themeColor="text2"/>
          <w:lang w:val="en"/>
        </w:rPr>
        <w:t>"apartment"</w:t>
      </w:r>
      <w:r w:rsidRPr="005F3357">
        <w:rPr>
          <w:color w:val="44546A" w:themeColor="text2"/>
          <w:lang w:val="en"/>
        </w:rPr>
        <w:t xml:space="preserve"> – 50.00 BGN per night </w:t>
      </w:r>
    </w:p>
    <w:p w14:paraId="116C7FE2" w14:textId="52438813" w:rsidR="008E3485" w:rsidRPr="005F3357" w:rsidRDefault="008E3485">
      <w:pPr>
        <w:pStyle w:val="ListParagraph"/>
        <w:numPr>
          <w:ilvl w:val="0"/>
          <w:numId w:val="5"/>
        </w:numPr>
        <w:spacing w:line="276" w:lineRule="auto"/>
        <w:rPr>
          <w:color w:val="44546A" w:themeColor="text2"/>
        </w:rPr>
      </w:pPr>
      <w:r w:rsidRPr="005F3357">
        <w:rPr>
          <w:b/>
          <w:bCs/>
          <w:color w:val="44546A" w:themeColor="text2"/>
          <w:lang w:val="en"/>
        </w:rPr>
        <w:t>"</w:t>
      </w:r>
      <w:r w:rsidR="00662966">
        <w:rPr>
          <w:b/>
          <w:bCs/>
          <w:color w:val="44546A" w:themeColor="text2"/>
          <w:lang w:val="en"/>
        </w:rPr>
        <w:t>p</w:t>
      </w:r>
      <w:r w:rsidR="00662966" w:rsidRPr="005F3357">
        <w:rPr>
          <w:b/>
          <w:bCs/>
          <w:color w:val="44546A" w:themeColor="text2"/>
          <w:lang w:val="en"/>
        </w:rPr>
        <w:t>resident</w:t>
      </w:r>
      <w:r w:rsidR="00662966">
        <w:rPr>
          <w:b/>
          <w:bCs/>
          <w:color w:val="44546A" w:themeColor="text2"/>
          <w:lang w:val="en"/>
        </w:rPr>
        <w:t>ial</w:t>
      </w:r>
      <w:r w:rsidRPr="005F3357">
        <w:rPr>
          <w:b/>
          <w:bCs/>
          <w:color w:val="44546A" w:themeColor="text2"/>
          <w:lang w:val="en"/>
        </w:rPr>
        <w:t>"</w:t>
      </w:r>
      <w:r w:rsidRPr="005F3357">
        <w:rPr>
          <w:color w:val="44546A" w:themeColor="text2"/>
          <w:lang w:val="en"/>
        </w:rPr>
        <w:t xml:space="preserve"> – 100.00 BGN per night</w:t>
      </w:r>
    </w:p>
    <w:p w14:paraId="0A72AEE3" w14:textId="1C02E121" w:rsidR="008E3485" w:rsidRPr="005F3357" w:rsidRDefault="00662966" w:rsidP="008E3485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>Regarding</w:t>
      </w:r>
      <w:r w:rsidR="008E3485" w:rsidRPr="005F3357">
        <w:rPr>
          <w:color w:val="44546A" w:themeColor="text2"/>
          <w:lang w:val="en"/>
        </w:rPr>
        <w:t xml:space="preserve"> the number of days </w:t>
      </w:r>
      <w:r>
        <w:rPr>
          <w:color w:val="44546A" w:themeColor="text2"/>
          <w:lang w:val="en"/>
        </w:rPr>
        <w:t xml:space="preserve">of the vacation </w:t>
      </w:r>
      <w:r w:rsidR="008E3485" w:rsidRPr="005F3357">
        <w:rPr>
          <w:color w:val="44546A" w:themeColor="text2"/>
          <w:lang w:val="en"/>
        </w:rPr>
        <w:t>(example: 11 days = 10 nights) and the type of room</w:t>
      </w:r>
      <w:r>
        <w:rPr>
          <w:color w:val="44546A" w:themeColor="text2"/>
          <w:lang w:val="en"/>
        </w:rPr>
        <w:t xml:space="preserve"> </w:t>
      </w:r>
      <w:r w:rsidRPr="005F3357">
        <w:rPr>
          <w:color w:val="44546A" w:themeColor="text2"/>
          <w:lang w:val="en"/>
        </w:rPr>
        <w:t>chosen</w:t>
      </w:r>
      <w:r w:rsidR="008E3485" w:rsidRPr="005F3357">
        <w:rPr>
          <w:color w:val="44546A" w:themeColor="text2"/>
          <w:lang w:val="en"/>
        </w:rPr>
        <w:t xml:space="preserve">, </w:t>
      </w:r>
      <w:r>
        <w:rPr>
          <w:color w:val="44546A" w:themeColor="text2"/>
          <w:lang w:val="en"/>
        </w:rPr>
        <w:t>there is a</w:t>
      </w:r>
      <w:r w:rsidR="008E3485" w:rsidRPr="005F3357">
        <w:rPr>
          <w:color w:val="44546A" w:themeColor="text2"/>
          <w:lang w:val="en"/>
        </w:rPr>
        <w:t xml:space="preserve"> different discount. The </w:t>
      </w:r>
      <w:r>
        <w:rPr>
          <w:color w:val="44546A" w:themeColor="text2"/>
          <w:lang w:val="en"/>
        </w:rPr>
        <w:t>discounts</w:t>
      </w:r>
      <w:r w:rsidR="008E3485" w:rsidRPr="005F3357">
        <w:rPr>
          <w:color w:val="44546A" w:themeColor="text2"/>
          <w:lang w:val="en"/>
        </w:rPr>
        <w:t xml:space="preserve"> are as follows:</w:t>
      </w:r>
    </w:p>
    <w:tbl>
      <w:tblPr>
        <w:tblStyle w:val="GridTable1Light-Accent1"/>
        <w:tblW w:w="8910" w:type="dxa"/>
        <w:tblLook w:val="04A0" w:firstRow="1" w:lastRow="0" w:firstColumn="1" w:lastColumn="0" w:noHBand="0" w:noVBand="1"/>
      </w:tblPr>
      <w:tblGrid>
        <w:gridCol w:w="1686"/>
        <w:gridCol w:w="1777"/>
        <w:gridCol w:w="2322"/>
        <w:gridCol w:w="3125"/>
      </w:tblGrid>
      <w:tr w:rsidR="005F3357" w:rsidRPr="005F3357" w14:paraId="06AC5F06" w14:textId="77777777" w:rsidTr="005F3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hideMark/>
          </w:tcPr>
          <w:p w14:paraId="6CABED44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room</w:t>
            </w:r>
          </w:p>
        </w:tc>
        <w:tc>
          <w:tcPr>
            <w:tcW w:w="1786" w:type="dxa"/>
            <w:hideMark/>
          </w:tcPr>
          <w:p w14:paraId="1ABA2964" w14:textId="77777777" w:rsidR="008E3485" w:rsidRPr="005F3357" w:rsidRDefault="008E3485" w:rsidP="00960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under 10 days</w:t>
            </w:r>
          </w:p>
        </w:tc>
        <w:tc>
          <w:tcPr>
            <w:tcW w:w="2335" w:type="dxa"/>
            <w:hideMark/>
          </w:tcPr>
          <w:p w14:paraId="72D29327" w14:textId="77777777" w:rsidR="008E3485" w:rsidRPr="005F3357" w:rsidRDefault="008E3485" w:rsidP="00960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between 10 and 15</w:t>
            </w:r>
          </w:p>
        </w:tc>
        <w:tc>
          <w:tcPr>
            <w:tcW w:w="3150" w:type="dxa"/>
            <w:hideMark/>
          </w:tcPr>
          <w:p w14:paraId="1364375B" w14:textId="77777777" w:rsidR="008E3485" w:rsidRPr="005F3357" w:rsidRDefault="008E3485" w:rsidP="00960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over 15 days</w:t>
            </w:r>
          </w:p>
        </w:tc>
      </w:tr>
      <w:tr w:rsidR="005F3357" w:rsidRPr="005F3357" w14:paraId="32C917FF" w14:textId="77777777" w:rsidTr="005F3357">
        <w:trPr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hideMark/>
          </w:tcPr>
          <w:p w14:paraId="1DC62F2A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single room</w:t>
            </w:r>
          </w:p>
        </w:tc>
        <w:tc>
          <w:tcPr>
            <w:tcW w:w="1786" w:type="dxa"/>
            <w:hideMark/>
          </w:tcPr>
          <w:p w14:paraId="570C2AC2" w14:textId="17BC176C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 xml:space="preserve">No </w:t>
            </w:r>
            <w:r w:rsidR="00440AD0">
              <w:rPr>
                <w:color w:val="44546A" w:themeColor="text2"/>
                <w:lang w:val="en"/>
              </w:rPr>
              <w:t>discount</w:t>
            </w:r>
          </w:p>
        </w:tc>
        <w:tc>
          <w:tcPr>
            <w:tcW w:w="2335" w:type="dxa"/>
            <w:hideMark/>
          </w:tcPr>
          <w:p w14:paraId="08D13FC7" w14:textId="61A8C22E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 xml:space="preserve">No </w:t>
            </w:r>
            <w:r w:rsidR="00440AD0">
              <w:rPr>
                <w:color w:val="44546A" w:themeColor="text2"/>
                <w:lang w:val="en"/>
              </w:rPr>
              <w:t>discount</w:t>
            </w:r>
          </w:p>
        </w:tc>
        <w:tc>
          <w:tcPr>
            <w:tcW w:w="3150" w:type="dxa"/>
            <w:hideMark/>
          </w:tcPr>
          <w:p w14:paraId="5E886CF7" w14:textId="66585B8F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 xml:space="preserve">No </w:t>
            </w:r>
            <w:r w:rsidR="00440AD0">
              <w:rPr>
                <w:color w:val="44546A" w:themeColor="text2"/>
                <w:lang w:val="en"/>
              </w:rPr>
              <w:t>discount</w:t>
            </w:r>
          </w:p>
        </w:tc>
      </w:tr>
      <w:tr w:rsidR="005F3357" w:rsidRPr="005F3357" w14:paraId="13285C23" w14:textId="77777777" w:rsidTr="005F3357">
        <w:trPr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hideMark/>
          </w:tcPr>
          <w:p w14:paraId="67AA6A6D" w14:textId="77777777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apartment</w:t>
            </w:r>
          </w:p>
        </w:tc>
        <w:tc>
          <w:tcPr>
            <w:tcW w:w="1786" w:type="dxa"/>
            <w:hideMark/>
          </w:tcPr>
          <w:p w14:paraId="0FC1BACE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30% of the final price</w:t>
            </w:r>
          </w:p>
        </w:tc>
        <w:tc>
          <w:tcPr>
            <w:tcW w:w="2335" w:type="dxa"/>
            <w:hideMark/>
          </w:tcPr>
          <w:p w14:paraId="16283732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35% of the final price</w:t>
            </w:r>
          </w:p>
        </w:tc>
        <w:tc>
          <w:tcPr>
            <w:tcW w:w="3150" w:type="dxa"/>
            <w:hideMark/>
          </w:tcPr>
          <w:p w14:paraId="1FDA4226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50% of the final price</w:t>
            </w:r>
          </w:p>
        </w:tc>
      </w:tr>
      <w:tr w:rsidR="005F3357" w:rsidRPr="005F3357" w14:paraId="69DE1097" w14:textId="77777777" w:rsidTr="005F3357">
        <w:trPr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hideMark/>
          </w:tcPr>
          <w:p w14:paraId="0E636443" w14:textId="245ECBEF" w:rsidR="008E3485" w:rsidRPr="005F3357" w:rsidRDefault="008E3485" w:rsidP="00960C8B">
            <w:pPr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president</w:t>
            </w:r>
            <w:r w:rsidR="00662966">
              <w:rPr>
                <w:color w:val="44546A" w:themeColor="text2"/>
                <w:lang w:val="en"/>
              </w:rPr>
              <w:t>ial</w:t>
            </w:r>
          </w:p>
        </w:tc>
        <w:tc>
          <w:tcPr>
            <w:tcW w:w="1786" w:type="dxa"/>
            <w:hideMark/>
          </w:tcPr>
          <w:p w14:paraId="160A2500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10% of the final price</w:t>
            </w:r>
          </w:p>
        </w:tc>
        <w:tc>
          <w:tcPr>
            <w:tcW w:w="2335" w:type="dxa"/>
            <w:hideMark/>
          </w:tcPr>
          <w:p w14:paraId="1E3A2F7E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15% of the final price</w:t>
            </w:r>
          </w:p>
        </w:tc>
        <w:tc>
          <w:tcPr>
            <w:tcW w:w="3150" w:type="dxa"/>
            <w:hideMark/>
          </w:tcPr>
          <w:p w14:paraId="393CBAFB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5F3357">
              <w:rPr>
                <w:color w:val="44546A" w:themeColor="text2"/>
                <w:lang w:val="en"/>
              </w:rPr>
              <w:t>20% of the final price</w:t>
            </w:r>
          </w:p>
        </w:tc>
      </w:tr>
    </w:tbl>
    <w:p w14:paraId="072F4FCB" w14:textId="0E79ABF3" w:rsidR="008E3485" w:rsidRPr="005F3357" w:rsidRDefault="008E3485" w:rsidP="008E3485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After the stay, </w:t>
      </w:r>
      <w:r w:rsidR="00662966">
        <w:rPr>
          <w:color w:val="44546A" w:themeColor="text2"/>
          <w:lang w:val="en"/>
        </w:rPr>
        <w:t xml:space="preserve">the </w:t>
      </w:r>
      <w:r w:rsidRPr="005F3357">
        <w:rPr>
          <w:color w:val="44546A" w:themeColor="text2"/>
          <w:lang w:val="en"/>
        </w:rPr>
        <w:t xml:space="preserve">assessment of the hotel's services may be positive or negative. </w:t>
      </w:r>
    </w:p>
    <w:p w14:paraId="3D14D78B" w14:textId="0C942892" w:rsidR="008E3485" w:rsidRPr="005F3357" w:rsidRDefault="008E3485">
      <w:pPr>
        <w:pStyle w:val="ListParagraph"/>
        <w:numPr>
          <w:ilvl w:val="0"/>
          <w:numId w:val="6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If </w:t>
      </w:r>
      <w:r w:rsidR="00662966">
        <w:rPr>
          <w:color w:val="44546A" w:themeColor="text2"/>
          <w:lang w:val="en"/>
        </w:rPr>
        <w:t xml:space="preserve">the </w:t>
      </w:r>
      <w:r w:rsidR="00662966" w:rsidRPr="005F3357">
        <w:rPr>
          <w:color w:val="44546A" w:themeColor="text2"/>
          <w:lang w:val="en"/>
        </w:rPr>
        <w:t xml:space="preserve">assessment </w:t>
      </w:r>
      <w:r w:rsidRPr="005F3357">
        <w:rPr>
          <w:color w:val="44546A" w:themeColor="text2"/>
          <w:lang w:val="en"/>
        </w:rPr>
        <w:t xml:space="preserve">is </w:t>
      </w:r>
      <w:r w:rsidRPr="005F3357">
        <w:rPr>
          <w:b/>
          <w:bCs/>
          <w:color w:val="44546A" w:themeColor="text2"/>
          <w:lang w:val="en"/>
        </w:rPr>
        <w:t>positive</w:t>
      </w:r>
      <w:r w:rsidRPr="005F3357">
        <w:rPr>
          <w:color w:val="44546A" w:themeColor="text2"/>
          <w:lang w:val="en"/>
        </w:rPr>
        <w:t xml:space="preserve">, </w:t>
      </w:r>
      <w:r w:rsidRPr="005F3357">
        <w:rPr>
          <w:b/>
          <w:bCs/>
          <w:color w:val="44546A" w:themeColor="text2"/>
          <w:lang w:val="en"/>
        </w:rPr>
        <w:t>add 25%</w:t>
      </w:r>
      <w:r w:rsidRPr="005F3357">
        <w:rPr>
          <w:color w:val="44546A" w:themeColor="text2"/>
          <w:lang w:val="en"/>
        </w:rPr>
        <w:t xml:space="preserve"> to the </w:t>
      </w:r>
      <w:r w:rsidRPr="005F3357">
        <w:rPr>
          <w:b/>
          <w:bCs/>
          <w:color w:val="44546A" w:themeColor="text2"/>
          <w:lang w:val="en"/>
        </w:rPr>
        <w:t xml:space="preserve">price with the already deducted </w:t>
      </w:r>
      <w:r w:rsidR="00440AD0">
        <w:rPr>
          <w:color w:val="44546A" w:themeColor="text2"/>
          <w:lang w:val="en"/>
        </w:rPr>
        <w:t>discount</w:t>
      </w:r>
      <w:r w:rsidRPr="005F3357">
        <w:rPr>
          <w:color w:val="44546A" w:themeColor="text2"/>
          <w:lang w:val="en"/>
        </w:rPr>
        <w:t>.</w:t>
      </w:r>
    </w:p>
    <w:p w14:paraId="639DBD32" w14:textId="43208474" w:rsidR="008E3485" w:rsidRPr="005F3357" w:rsidRDefault="008E3485">
      <w:pPr>
        <w:pStyle w:val="ListParagraph"/>
        <w:numPr>
          <w:ilvl w:val="0"/>
          <w:numId w:val="6"/>
        </w:numPr>
        <w:spacing w:line="276" w:lineRule="auto"/>
        <w:rPr>
          <w:b/>
          <w:color w:val="44546A" w:themeColor="text2"/>
        </w:rPr>
      </w:pPr>
      <w:r w:rsidRPr="005F3357">
        <w:rPr>
          <w:color w:val="44546A" w:themeColor="text2"/>
          <w:lang w:val="en"/>
        </w:rPr>
        <w:t xml:space="preserve">If </w:t>
      </w:r>
      <w:r w:rsidR="00662966">
        <w:rPr>
          <w:color w:val="44546A" w:themeColor="text2"/>
          <w:lang w:val="en"/>
        </w:rPr>
        <w:t xml:space="preserve">the </w:t>
      </w:r>
      <w:r w:rsidR="00662966" w:rsidRPr="005F3357">
        <w:rPr>
          <w:color w:val="44546A" w:themeColor="text2"/>
          <w:lang w:val="en"/>
        </w:rPr>
        <w:t xml:space="preserve">assessment </w:t>
      </w:r>
      <w:r w:rsidRPr="005F3357">
        <w:rPr>
          <w:color w:val="44546A" w:themeColor="text2"/>
          <w:lang w:val="en"/>
        </w:rPr>
        <w:t xml:space="preserve">is </w:t>
      </w:r>
      <w:r w:rsidRPr="005F3357">
        <w:rPr>
          <w:b/>
          <w:bCs/>
          <w:color w:val="44546A" w:themeColor="text2"/>
          <w:lang w:val="en"/>
        </w:rPr>
        <w:t>negative, dedu</w:t>
      </w:r>
      <w:r w:rsidR="00662966">
        <w:rPr>
          <w:b/>
          <w:bCs/>
          <w:color w:val="44546A" w:themeColor="text2"/>
          <w:lang w:val="en"/>
        </w:rPr>
        <w:t xml:space="preserve">ct 10% </w:t>
      </w:r>
      <w:r w:rsidRPr="005F3357">
        <w:rPr>
          <w:b/>
          <w:bCs/>
          <w:color w:val="44546A" w:themeColor="text2"/>
          <w:lang w:val="en"/>
        </w:rPr>
        <w:t>from the price.</w:t>
      </w:r>
    </w:p>
    <w:p w14:paraId="35700EDE" w14:textId="595A3E9F" w:rsidR="008E3485" w:rsidRPr="005F3357" w:rsidRDefault="005F3357" w:rsidP="005F3357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>Input</w:t>
      </w:r>
      <w:bookmarkEnd w:id="52"/>
      <w:bookmarkEnd w:id="53"/>
    </w:p>
    <w:p w14:paraId="26F71D1D" w14:textId="77777777" w:rsidR="008E3485" w:rsidRPr="005F3357" w:rsidRDefault="008E3485" w:rsidP="008E3485">
      <w:pPr>
        <w:rPr>
          <w:color w:val="44546A" w:themeColor="text2"/>
        </w:rPr>
      </w:pPr>
      <w:bookmarkStart w:id="54" w:name="_Toc71580229"/>
      <w:bookmarkStart w:id="55" w:name="_Toc71595143"/>
      <w:r w:rsidRPr="005F3357">
        <w:rPr>
          <w:color w:val="44546A" w:themeColor="text2"/>
          <w:lang w:val="en"/>
        </w:rPr>
        <w:t>You take 3 parameters:</w:t>
      </w:r>
    </w:p>
    <w:p w14:paraId="7124996E" w14:textId="77777777" w:rsidR="008E3485" w:rsidRPr="005F3357" w:rsidRDefault="008E3485">
      <w:pPr>
        <w:pStyle w:val="ListParagraph"/>
        <w:numPr>
          <w:ilvl w:val="0"/>
          <w:numId w:val="4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>First - days to stay - integer in the range [0...365]</w:t>
      </w:r>
    </w:p>
    <w:p w14:paraId="241EFE22" w14:textId="77777777" w:rsidR="008E3485" w:rsidRPr="005F3357" w:rsidRDefault="008E3485">
      <w:pPr>
        <w:pStyle w:val="ListParagraph"/>
        <w:numPr>
          <w:ilvl w:val="0"/>
          <w:numId w:val="4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>Second - type of room - "single room", "apartment" or "president apartment"</w:t>
      </w:r>
    </w:p>
    <w:p w14:paraId="54082ADA" w14:textId="23F70157" w:rsidR="008E3485" w:rsidRPr="005F3357" w:rsidRDefault="008E3485">
      <w:pPr>
        <w:pStyle w:val="ListParagraph"/>
        <w:numPr>
          <w:ilvl w:val="0"/>
          <w:numId w:val="4"/>
        </w:numPr>
        <w:spacing w:line="276" w:lineRule="auto"/>
        <w:rPr>
          <w:color w:val="44546A" w:themeColor="text2"/>
        </w:rPr>
      </w:pPr>
      <w:r w:rsidRPr="005F3357">
        <w:rPr>
          <w:color w:val="44546A" w:themeColor="text2"/>
          <w:lang w:val="en"/>
        </w:rPr>
        <w:t xml:space="preserve">Third - </w:t>
      </w:r>
      <w:r w:rsidR="00662966" w:rsidRPr="005F3357">
        <w:rPr>
          <w:color w:val="44546A" w:themeColor="text2"/>
          <w:lang w:val="en"/>
        </w:rPr>
        <w:t xml:space="preserve">assessment </w:t>
      </w:r>
      <w:r w:rsidRPr="005F3357">
        <w:rPr>
          <w:color w:val="44546A" w:themeColor="text2"/>
          <w:lang w:val="en"/>
        </w:rPr>
        <w:t>- "positive" or "negative"</w:t>
      </w:r>
    </w:p>
    <w:p w14:paraId="5860D87E" w14:textId="07C7974E" w:rsidR="008E3485" w:rsidRPr="005F3357" w:rsidRDefault="005F3357" w:rsidP="005F3357">
      <w:pPr>
        <w:rPr>
          <w:color w:val="44546A" w:themeColor="text2"/>
        </w:rPr>
      </w:pPr>
      <w:r w:rsidRPr="005F3357">
        <w:rPr>
          <w:color w:val="44546A" w:themeColor="text2"/>
          <w:lang w:val="en"/>
        </w:rPr>
        <w:t>Output</w:t>
      </w:r>
      <w:bookmarkEnd w:id="54"/>
      <w:bookmarkEnd w:id="55"/>
    </w:p>
    <w:p w14:paraId="165E37D0" w14:textId="77777777" w:rsidR="008E3485" w:rsidRPr="005F3357" w:rsidRDefault="008E3485" w:rsidP="008E3485">
      <w:pPr>
        <w:rPr>
          <w:color w:val="44546A" w:themeColor="text2"/>
        </w:rPr>
      </w:pPr>
      <w:bookmarkStart w:id="56" w:name="_Toc71595144"/>
      <w:r w:rsidRPr="005F3357">
        <w:rPr>
          <w:color w:val="44546A" w:themeColor="text2"/>
          <w:lang w:val="en"/>
        </w:rPr>
        <w:t>One line should be printed on the console:</w:t>
      </w:r>
    </w:p>
    <w:p w14:paraId="378FD877" w14:textId="18CB56A1" w:rsidR="008E3485" w:rsidRPr="005F3357" w:rsidRDefault="008E3485" w:rsidP="00440AD0">
      <w:pPr>
        <w:pStyle w:val="ListParagraph"/>
        <w:numPr>
          <w:ilvl w:val="0"/>
          <w:numId w:val="9"/>
        </w:numPr>
        <w:spacing w:line="276" w:lineRule="auto"/>
        <w:rPr>
          <w:b/>
          <w:color w:val="44546A" w:themeColor="text2"/>
        </w:rPr>
      </w:pPr>
      <w:r w:rsidRPr="005F3357">
        <w:rPr>
          <w:color w:val="44546A" w:themeColor="text2"/>
          <w:lang w:val="en"/>
        </w:rPr>
        <w:t xml:space="preserve">The price for </w:t>
      </w:r>
      <w:r w:rsidR="005F3357" w:rsidRPr="005F3357">
        <w:rPr>
          <w:color w:val="44546A" w:themeColor="text2"/>
          <w:lang w:val="en"/>
        </w:rPr>
        <w:t>the</w:t>
      </w:r>
      <w:r w:rsidRPr="005F3357">
        <w:rPr>
          <w:color w:val="44546A" w:themeColor="text2"/>
          <w:lang w:val="en"/>
        </w:rPr>
        <w:t xml:space="preserve"> stay at the hotel</w:t>
      </w:r>
      <w:r w:rsidRPr="005F3357">
        <w:rPr>
          <w:b/>
          <w:bCs/>
          <w:color w:val="44546A" w:themeColor="text2"/>
          <w:lang w:val="en"/>
        </w:rPr>
        <w:t>, formatted to two</w:t>
      </w:r>
      <w:r w:rsidRPr="005F3357">
        <w:rPr>
          <w:color w:val="44546A" w:themeColor="text2"/>
          <w:lang w:val="en"/>
        </w:rPr>
        <w:t xml:space="preserve"> decimal places.</w:t>
      </w:r>
    </w:p>
    <w:p w14:paraId="24702606" w14:textId="77777777" w:rsidR="008E3485" w:rsidRPr="005F3357" w:rsidRDefault="008E3485" w:rsidP="005F3357">
      <w:pPr>
        <w:rPr>
          <w:rFonts w:asciiTheme="minorHAnsi" w:hAnsiTheme="minorHAnsi" w:cstheme="minorHAnsi"/>
          <w:color w:val="44546A" w:themeColor="text2"/>
        </w:rPr>
      </w:pPr>
      <w:bookmarkStart w:id="57" w:name="_Toc71812538"/>
      <w:r w:rsidRPr="005F3357">
        <w:rPr>
          <w:color w:val="44546A" w:themeColor="text2"/>
          <w:lang w:val="en"/>
        </w:rPr>
        <w:t>Sample input:</w:t>
      </w:r>
      <w:bookmarkEnd w:id="56"/>
      <w:bookmarkEnd w:id="57"/>
    </w:p>
    <w:tbl>
      <w:tblPr>
        <w:tblStyle w:val="GridTable1Light-Accent1"/>
        <w:tblW w:w="9805" w:type="dxa"/>
        <w:tblLook w:val="04A0" w:firstRow="1" w:lastRow="0" w:firstColumn="1" w:lastColumn="0" w:noHBand="0" w:noVBand="1"/>
      </w:tblPr>
      <w:tblGrid>
        <w:gridCol w:w="4315"/>
        <w:gridCol w:w="1530"/>
        <w:gridCol w:w="3960"/>
      </w:tblGrid>
      <w:tr w:rsidR="005F3357" w:rsidRPr="005F3357" w14:paraId="3E138B19" w14:textId="77777777" w:rsidTr="005F3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D6F7105" w14:textId="110DF4E5" w:rsidR="008E3485" w:rsidRPr="005F3357" w:rsidRDefault="005F3357" w:rsidP="00960C8B">
            <w:pPr>
              <w:rPr>
                <w:color w:val="44546A" w:themeColor="text2"/>
                <w:sz w:val="24"/>
                <w:szCs w:val="24"/>
                <w:lang w:val="en"/>
              </w:rPr>
            </w:pPr>
            <w:r w:rsidRPr="005F3357">
              <w:rPr>
                <w:color w:val="44546A" w:themeColor="text2"/>
                <w:sz w:val="24"/>
                <w:szCs w:val="24"/>
                <w:lang w:val="en"/>
              </w:rPr>
              <w:t>Input</w:t>
            </w:r>
          </w:p>
        </w:tc>
        <w:tc>
          <w:tcPr>
            <w:tcW w:w="1530" w:type="dxa"/>
          </w:tcPr>
          <w:p w14:paraId="374FB98A" w14:textId="2A81968F" w:rsidR="008E3485" w:rsidRPr="005F3357" w:rsidRDefault="005F3357" w:rsidP="00960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4"/>
                <w:szCs w:val="24"/>
                <w:lang w:val="en"/>
              </w:rPr>
            </w:pPr>
            <w:r w:rsidRPr="005F3357">
              <w:rPr>
                <w:color w:val="44546A" w:themeColor="text2"/>
                <w:sz w:val="24"/>
                <w:szCs w:val="24"/>
                <w:lang w:val="en"/>
              </w:rPr>
              <w:t>Output</w:t>
            </w:r>
          </w:p>
        </w:tc>
        <w:tc>
          <w:tcPr>
            <w:tcW w:w="3960" w:type="dxa"/>
          </w:tcPr>
          <w:p w14:paraId="088DAC31" w14:textId="77777777" w:rsidR="008E3485" w:rsidRPr="005F3357" w:rsidRDefault="008E3485" w:rsidP="00960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4"/>
                <w:szCs w:val="24"/>
                <w:lang w:val="en"/>
              </w:rPr>
            </w:pPr>
            <w:r w:rsidRPr="005F3357">
              <w:rPr>
                <w:color w:val="44546A" w:themeColor="text2"/>
                <w:sz w:val="24"/>
                <w:szCs w:val="24"/>
                <w:lang w:val="en"/>
              </w:rPr>
              <w:t>explanation</w:t>
            </w:r>
          </w:p>
        </w:tc>
      </w:tr>
      <w:tr w:rsidR="005F3357" w:rsidRPr="005F3357" w14:paraId="6EE8A24E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ECC19DF" w14:textId="31B27B99" w:rsidR="008E3485" w:rsidRPr="005F3357" w:rsidRDefault="005F3357" w:rsidP="00960C8B">
            <w:pPr>
              <w:rPr>
                <w:color w:val="44546A" w:themeColor="text2"/>
                <w:sz w:val="24"/>
                <w:szCs w:val="24"/>
                <w:lang w:val="en"/>
              </w:rPr>
            </w:pPr>
            <w:r w:rsidRPr="005F3357">
              <w:rPr>
                <w:color w:val="44546A" w:themeColor="text2"/>
                <w:sz w:val="24"/>
                <w:szCs w:val="24"/>
                <w:lang w:val="en"/>
              </w:rPr>
              <w:t>f(</w:t>
            </w:r>
            <w:r w:rsidR="008E3485" w:rsidRPr="005F3357">
              <w:rPr>
                <w:color w:val="44546A" w:themeColor="text2"/>
                <w:sz w:val="24"/>
                <w:szCs w:val="24"/>
                <w:lang w:val="en"/>
              </w:rPr>
              <w:t>11, "apartment", "positive")</w:t>
            </w:r>
          </w:p>
        </w:tc>
        <w:tc>
          <w:tcPr>
            <w:tcW w:w="1530" w:type="dxa"/>
          </w:tcPr>
          <w:p w14:paraId="4709470B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4"/>
                <w:szCs w:val="24"/>
                <w:lang w:val="en"/>
              </w:rPr>
            </w:pPr>
            <w:r w:rsidRPr="005F3357">
              <w:rPr>
                <w:color w:val="44546A" w:themeColor="text2"/>
                <w:sz w:val="24"/>
                <w:szCs w:val="24"/>
                <w:lang w:val="en"/>
              </w:rPr>
              <w:t>264.06</w:t>
            </w:r>
          </w:p>
        </w:tc>
        <w:tc>
          <w:tcPr>
            <w:tcW w:w="3960" w:type="dxa"/>
          </w:tcPr>
          <w:p w14:paraId="49F75254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4"/>
                <w:szCs w:val="24"/>
                <w:lang w:val="en"/>
              </w:rPr>
            </w:pPr>
            <w:r w:rsidRPr="005F3357">
              <w:rPr>
                <w:color w:val="44546A" w:themeColor="text2"/>
                <w:sz w:val="24"/>
                <w:szCs w:val="24"/>
                <w:lang w:val="en"/>
              </w:rPr>
              <w:t>11 days =&gt; 10 nights =&gt; 10 * 50.00 = 500 BGN</w:t>
            </w:r>
          </w:p>
          <w:p w14:paraId="301E387C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4"/>
                <w:szCs w:val="24"/>
                <w:lang w:val="en"/>
              </w:rPr>
            </w:pPr>
            <w:r w:rsidRPr="005F3357">
              <w:rPr>
                <w:color w:val="44546A" w:themeColor="text2"/>
                <w:sz w:val="24"/>
                <w:szCs w:val="24"/>
                <w:lang w:val="en"/>
              </w:rPr>
              <w:lastRenderedPageBreak/>
              <w:t>discount for days =&gt; 500 - 175 = 325</w:t>
            </w:r>
          </w:p>
          <w:p w14:paraId="1269A9F7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4"/>
                <w:szCs w:val="24"/>
                <w:lang w:val="en"/>
              </w:rPr>
            </w:pPr>
            <w:r w:rsidRPr="005F3357">
              <w:rPr>
                <w:color w:val="44546A" w:themeColor="text2"/>
                <w:sz w:val="24"/>
                <w:szCs w:val="24"/>
                <w:lang w:val="en"/>
              </w:rPr>
              <w:t>Rating positive -&gt; 325 + 81.25</w:t>
            </w:r>
          </w:p>
          <w:p w14:paraId="7AAA360E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4"/>
                <w:szCs w:val="24"/>
                <w:lang w:val="en"/>
              </w:rPr>
            </w:pPr>
            <w:r w:rsidRPr="005F3357">
              <w:rPr>
                <w:color w:val="44546A" w:themeColor="text2"/>
                <w:sz w:val="24"/>
                <w:szCs w:val="24"/>
                <w:lang w:val="en"/>
              </w:rPr>
              <w:t>Total: 406.25</w:t>
            </w:r>
          </w:p>
        </w:tc>
      </w:tr>
      <w:tr w:rsidR="005F3357" w:rsidRPr="005F3357" w14:paraId="7DFAC2C1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DA787D7" w14:textId="5376435D" w:rsidR="008E3485" w:rsidRPr="005F3357" w:rsidRDefault="005F3357" w:rsidP="00960C8B">
            <w:pPr>
              <w:rPr>
                <w:color w:val="44546A" w:themeColor="text2"/>
                <w:sz w:val="24"/>
                <w:szCs w:val="24"/>
                <w:lang w:val="en"/>
              </w:rPr>
            </w:pPr>
            <w:r w:rsidRPr="005F3357">
              <w:rPr>
                <w:color w:val="44546A" w:themeColor="text2"/>
                <w:sz w:val="24"/>
                <w:szCs w:val="24"/>
                <w:lang w:val="en"/>
              </w:rPr>
              <w:lastRenderedPageBreak/>
              <w:t>f(</w:t>
            </w:r>
            <w:r w:rsidR="008E3485" w:rsidRPr="005F3357">
              <w:rPr>
                <w:color w:val="44546A" w:themeColor="text2"/>
                <w:sz w:val="24"/>
                <w:szCs w:val="24"/>
                <w:lang w:val="en"/>
              </w:rPr>
              <w:t>30, "president apartment", "negative")</w:t>
            </w:r>
          </w:p>
        </w:tc>
        <w:tc>
          <w:tcPr>
            <w:tcW w:w="1530" w:type="dxa"/>
          </w:tcPr>
          <w:p w14:paraId="4F132689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4"/>
                <w:szCs w:val="24"/>
                <w:lang w:val="en"/>
              </w:rPr>
            </w:pPr>
            <w:r w:rsidRPr="005F3357">
              <w:rPr>
                <w:color w:val="44546A" w:themeColor="text2"/>
                <w:sz w:val="24"/>
                <w:szCs w:val="24"/>
                <w:lang w:val="en"/>
              </w:rPr>
              <w:t>2088.00</w:t>
            </w:r>
          </w:p>
        </w:tc>
        <w:tc>
          <w:tcPr>
            <w:tcW w:w="3960" w:type="dxa"/>
          </w:tcPr>
          <w:p w14:paraId="2CBA311C" w14:textId="77777777" w:rsidR="008E3485" w:rsidRPr="005F3357" w:rsidRDefault="008E3485" w:rsidP="00960C8B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4"/>
                <w:szCs w:val="24"/>
                <w:lang w:val="en"/>
              </w:rPr>
            </w:pPr>
          </w:p>
        </w:tc>
      </w:tr>
      <w:tr w:rsidR="005F3357" w:rsidRPr="005F3357" w14:paraId="0EFC3C73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180E602D" w14:textId="44ADCD47" w:rsidR="008E3485" w:rsidRPr="005F3357" w:rsidRDefault="005F3357" w:rsidP="00960C8B">
            <w:pPr>
              <w:rPr>
                <w:color w:val="44546A" w:themeColor="text2"/>
                <w:sz w:val="24"/>
                <w:szCs w:val="24"/>
                <w:lang w:val="en"/>
              </w:rPr>
            </w:pPr>
            <w:r w:rsidRPr="005F3357">
              <w:rPr>
                <w:color w:val="44546A" w:themeColor="text2"/>
                <w:sz w:val="24"/>
                <w:szCs w:val="24"/>
                <w:lang w:val="en"/>
              </w:rPr>
              <w:t>f(</w:t>
            </w:r>
            <w:r w:rsidR="008E3485" w:rsidRPr="005F3357">
              <w:rPr>
                <w:color w:val="44546A" w:themeColor="text2"/>
                <w:sz w:val="24"/>
                <w:szCs w:val="24"/>
                <w:lang w:val="en"/>
              </w:rPr>
              <w:t>12, "single room", "positive")</w:t>
            </w:r>
          </w:p>
        </w:tc>
        <w:tc>
          <w:tcPr>
            <w:tcW w:w="1530" w:type="dxa"/>
          </w:tcPr>
          <w:p w14:paraId="7A8C4DC6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4"/>
                <w:szCs w:val="24"/>
                <w:lang w:val="en"/>
              </w:rPr>
            </w:pPr>
            <w:r w:rsidRPr="005F3357">
              <w:rPr>
                <w:color w:val="44546A" w:themeColor="text2"/>
                <w:sz w:val="24"/>
                <w:szCs w:val="24"/>
                <w:lang w:val="en"/>
              </w:rPr>
              <w:t>343.75</w:t>
            </w:r>
          </w:p>
        </w:tc>
        <w:tc>
          <w:tcPr>
            <w:tcW w:w="3960" w:type="dxa"/>
          </w:tcPr>
          <w:p w14:paraId="7390A44E" w14:textId="77777777" w:rsidR="008E3485" w:rsidRPr="005F3357" w:rsidRDefault="008E3485" w:rsidP="00960C8B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4"/>
                <w:szCs w:val="24"/>
                <w:lang w:val="en"/>
              </w:rPr>
            </w:pPr>
          </w:p>
        </w:tc>
      </w:tr>
      <w:tr w:rsidR="005F3357" w:rsidRPr="005F3357" w14:paraId="5992FD74" w14:textId="77777777" w:rsidTr="005F3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DA7C1D8" w14:textId="1CF98E52" w:rsidR="008E3485" w:rsidRPr="005F3357" w:rsidRDefault="005F3357" w:rsidP="00960C8B">
            <w:pPr>
              <w:rPr>
                <w:color w:val="44546A" w:themeColor="text2"/>
                <w:sz w:val="24"/>
                <w:szCs w:val="24"/>
                <w:lang w:val="en"/>
              </w:rPr>
            </w:pPr>
            <w:r w:rsidRPr="005F3357">
              <w:rPr>
                <w:color w:val="44546A" w:themeColor="text2"/>
                <w:sz w:val="24"/>
                <w:szCs w:val="24"/>
                <w:lang w:val="en"/>
              </w:rPr>
              <w:t>f(</w:t>
            </w:r>
            <w:r w:rsidR="008E3485" w:rsidRPr="005F3357">
              <w:rPr>
                <w:color w:val="44546A" w:themeColor="text2"/>
                <w:sz w:val="24"/>
                <w:szCs w:val="24"/>
                <w:lang w:val="en"/>
              </w:rPr>
              <w:t>2, "apartment", "positive")</w:t>
            </w:r>
          </w:p>
        </w:tc>
        <w:tc>
          <w:tcPr>
            <w:tcW w:w="1530" w:type="dxa"/>
          </w:tcPr>
          <w:p w14:paraId="27C472E8" w14:textId="77777777" w:rsidR="008E3485" w:rsidRPr="005F3357" w:rsidRDefault="008E3485" w:rsidP="00960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4"/>
                <w:szCs w:val="24"/>
                <w:lang w:val="en"/>
              </w:rPr>
            </w:pPr>
            <w:r w:rsidRPr="005F3357">
              <w:rPr>
                <w:color w:val="44546A" w:themeColor="text2"/>
                <w:sz w:val="24"/>
                <w:szCs w:val="24"/>
                <w:lang w:val="en"/>
              </w:rPr>
              <w:t>43.75</w:t>
            </w:r>
          </w:p>
        </w:tc>
        <w:tc>
          <w:tcPr>
            <w:tcW w:w="3960" w:type="dxa"/>
          </w:tcPr>
          <w:p w14:paraId="3678F670" w14:textId="77777777" w:rsidR="008E3485" w:rsidRPr="005F3357" w:rsidRDefault="008E3485" w:rsidP="00960C8B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4"/>
                <w:szCs w:val="24"/>
                <w:lang w:val="en"/>
              </w:rPr>
            </w:pPr>
          </w:p>
        </w:tc>
      </w:tr>
    </w:tbl>
    <w:p w14:paraId="77123204" w14:textId="77777777" w:rsidR="008E3485" w:rsidRPr="005F3357" w:rsidRDefault="008E3485" w:rsidP="008E3485">
      <w:pPr>
        <w:rPr>
          <w:rFonts w:cstheme="minorHAnsi"/>
          <w:color w:val="44546A" w:themeColor="text2"/>
          <w:sz w:val="21"/>
        </w:rPr>
      </w:pPr>
    </w:p>
    <w:p w14:paraId="670C9404" w14:textId="7DC40165" w:rsidR="008E3485" w:rsidRDefault="008E3485" w:rsidP="008E3485">
      <w:pPr>
        <w:rPr>
          <w:rFonts w:cstheme="minorHAnsi"/>
          <w:color w:val="44546A" w:themeColor="text2"/>
          <w:sz w:val="21"/>
        </w:rPr>
      </w:pPr>
      <w:r w:rsidRPr="005F3357">
        <w:rPr>
          <w:noProof/>
          <w:color w:val="44546A" w:themeColor="text2"/>
          <w:lang w:val="en-US"/>
        </w:rPr>
        <mc:AlternateContent>
          <mc:Choice Requires="wps">
            <w:drawing>
              <wp:inline distT="0" distB="0" distL="0" distR="0" wp14:anchorId="5DAAE8A9" wp14:editId="00AC7DDB">
                <wp:extent cx="5521037" cy="1404620"/>
                <wp:effectExtent l="0" t="0" r="22860" b="11430"/>
                <wp:docPr id="17988459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103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79EE0F" w14:textId="77777777" w:rsidR="008E3485" w:rsidRPr="000B32C9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0B32C9">
                              <w:rPr>
                                <w:color w:val="0000FF"/>
                                <w:szCs w:val="24"/>
                                <w:lang w:val="en"/>
                              </w:rPr>
                              <w:t>case</w:t>
                            </w:r>
                            <w:r w:rsidRPr="000B32C9">
                              <w:rPr>
                                <w:color w:val="A31515"/>
                                <w:szCs w:val="24"/>
                                <w:lang w:val="en"/>
                              </w:rPr>
                              <w:t xml:space="preserve"> "apartment"</w:t>
                            </w:r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>:</w:t>
                            </w:r>
                          </w:p>
                          <w:p w14:paraId="57AEA000" w14:textId="77777777" w:rsidR="008E3485" w:rsidRPr="000B32C9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   totalPrice = (days - 1) * 50.00;</w:t>
                            </w:r>
                          </w:p>
                          <w:p w14:paraId="613CF5B7" w14:textId="77777777" w:rsidR="008E3485" w:rsidRPr="000B32C9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0B32C9">
                              <w:rPr>
                                <w:color w:val="0000FF"/>
                                <w:szCs w:val="24"/>
                                <w:lang w:val="en"/>
                              </w:rPr>
                              <w:t xml:space="preserve">    if</w:t>
                            </w:r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(days &lt; 10)</w:t>
                            </w:r>
                          </w:p>
                          <w:p w14:paraId="7AAB65E3" w14:textId="77777777" w:rsidR="008E3485" w:rsidRPr="000B32C9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   {</w:t>
                            </w:r>
                          </w:p>
                          <w:p w14:paraId="1C70B1B3" w14:textId="77777777" w:rsidR="008E3485" w:rsidRPr="000B32C9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       totalPrice = totalPrice - totalPrice * 30 / 100;</w:t>
                            </w:r>
                          </w:p>
                          <w:p w14:paraId="2A5DD9CC" w14:textId="77777777" w:rsidR="008E3485" w:rsidRPr="000B32C9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   }</w:t>
                            </w:r>
                          </w:p>
                          <w:p w14:paraId="6D7942AB" w14:textId="77777777" w:rsidR="008E3485" w:rsidRPr="000B32C9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0B32C9">
                              <w:rPr>
                                <w:color w:val="0000FF"/>
                                <w:szCs w:val="24"/>
                                <w:lang w:val="en"/>
                              </w:rPr>
                              <w:t xml:space="preserve">    else if</w:t>
                            </w:r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(days &lt;= 15)</w:t>
                            </w:r>
                          </w:p>
                          <w:p w14:paraId="5FFF98F9" w14:textId="77777777" w:rsidR="008E3485" w:rsidRPr="000B32C9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   {</w:t>
                            </w:r>
                          </w:p>
                          <w:p w14:paraId="6B9C763A" w14:textId="77777777" w:rsidR="008E3485" w:rsidRPr="000B32C9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       totalPrice = totalPrice - totalPrice * 35 / 100;</w:t>
                            </w:r>
                          </w:p>
                          <w:p w14:paraId="6C706CE1" w14:textId="77777777" w:rsidR="008E3485" w:rsidRPr="000B32C9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   }</w:t>
                            </w:r>
                          </w:p>
                          <w:p w14:paraId="300DDD77" w14:textId="77777777" w:rsidR="008E3485" w:rsidRPr="000B32C9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0B32C9">
                              <w:rPr>
                                <w:color w:val="0000FF"/>
                                <w:szCs w:val="24"/>
                                <w:lang w:val="en"/>
                              </w:rPr>
                              <w:t xml:space="preserve">    else</w:t>
                            </w:r>
                          </w:p>
                          <w:p w14:paraId="1EF5DD19" w14:textId="77777777" w:rsidR="008E3485" w:rsidRPr="000B32C9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   {</w:t>
                            </w:r>
                          </w:p>
                          <w:p w14:paraId="592FCAC4" w14:textId="77777777" w:rsidR="008E3485" w:rsidRPr="000B32C9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       totalPrice = totalPrice - totalPrice * 50 / 100;</w:t>
                            </w:r>
                          </w:p>
                          <w:p w14:paraId="1982B45F" w14:textId="77777777" w:rsidR="008E3485" w:rsidRPr="000B32C9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 xml:space="preserve">    }</w:t>
                            </w:r>
                          </w:p>
                          <w:p w14:paraId="464E5AF5" w14:textId="77777777" w:rsidR="008E3485" w:rsidRPr="000B32C9" w:rsidRDefault="008E3485" w:rsidP="008E34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Cs w:val="24"/>
                              </w:rPr>
                            </w:pPr>
                          </w:p>
                          <w:p w14:paraId="4704368E" w14:textId="77777777" w:rsidR="008E3485" w:rsidRPr="000B32C9" w:rsidRDefault="008E3485" w:rsidP="008E3485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0B32C9">
                              <w:rPr>
                                <w:color w:val="0000FF"/>
                                <w:szCs w:val="24"/>
                                <w:lang w:val="en"/>
                              </w:rPr>
                              <w:t xml:space="preserve">    break</w:t>
                            </w:r>
                            <w:r w:rsidRPr="000B32C9">
                              <w:rPr>
                                <w:color w:val="000000"/>
                                <w:szCs w:val="24"/>
                                <w:lang w:val="en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DAAE8A9" id="_x0000_s1029" type="#_x0000_t202" style="width:434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" strokecolor="#44546a [3215]" strokeweight="1.5pt">
                <v:textbox style="mso-fit-shape-to-text:t">
                  <w:txbxContent>
                    <w:p w14:paraId="6379EE0F" w14:textId="77777777" w:rsidR="008E3485" w:rsidRPr="000B32C9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0B32C9">
                        <w:rPr>
                          <w:color w:val="0000FF"/>
                          <w:szCs w:val="24"/>
                          <w:lang w:val="en"/>
                        </w:rPr>
                        <w:t>case</w:t>
                      </w:r>
                      <w:r w:rsidRPr="000B32C9">
                        <w:rPr>
                          <w:color w:val="A31515"/>
                          <w:szCs w:val="24"/>
                          <w:lang w:val="en"/>
                        </w:rPr>
                        <w:t xml:space="preserve"> "apartment"</w:t>
                      </w:r>
                      <w:r w:rsidRPr="000B32C9">
                        <w:rPr>
                          <w:color w:val="000000"/>
                          <w:szCs w:val="24"/>
                          <w:lang w:val="en"/>
                        </w:rPr>
                        <w:t>:</w:t>
                      </w:r>
                    </w:p>
                    <w:p w14:paraId="57AEA000" w14:textId="77777777" w:rsidR="008E3485" w:rsidRPr="000B32C9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0B32C9">
                        <w:rPr>
                          <w:color w:val="000000"/>
                          <w:szCs w:val="24"/>
                          <w:lang w:val="en"/>
                        </w:rPr>
                        <w:t xml:space="preserve">    totalPrice = (days - 1) * 50.00;</w:t>
                      </w:r>
                    </w:p>
                    <w:p w14:paraId="613CF5B7" w14:textId="77777777" w:rsidR="008E3485" w:rsidRPr="000B32C9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0B32C9">
                        <w:rPr>
                          <w:color w:val="0000FF"/>
                          <w:szCs w:val="24"/>
                          <w:lang w:val="en"/>
                        </w:rPr>
                        <w:t xml:space="preserve">    if</w:t>
                      </w:r>
                      <w:r w:rsidRPr="000B32C9">
                        <w:rPr>
                          <w:color w:val="000000"/>
                          <w:szCs w:val="24"/>
                          <w:lang w:val="en"/>
                        </w:rPr>
                        <w:t xml:space="preserve"> (days &lt; 10)</w:t>
                      </w:r>
                    </w:p>
                    <w:p w14:paraId="7AAB65E3" w14:textId="77777777" w:rsidR="008E3485" w:rsidRPr="000B32C9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0B32C9">
                        <w:rPr>
                          <w:color w:val="000000"/>
                          <w:szCs w:val="24"/>
                          <w:lang w:val="en"/>
                        </w:rPr>
                        <w:t xml:space="preserve">    {</w:t>
                      </w:r>
                    </w:p>
                    <w:p w14:paraId="1C70B1B3" w14:textId="77777777" w:rsidR="008E3485" w:rsidRPr="000B32C9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0B32C9">
                        <w:rPr>
                          <w:color w:val="000000"/>
                          <w:szCs w:val="24"/>
                          <w:lang w:val="en"/>
                        </w:rPr>
                        <w:t xml:space="preserve">        totalPrice = totalPrice - totalPrice * 30 / 100;</w:t>
                      </w:r>
                    </w:p>
                    <w:p w14:paraId="2A5DD9CC" w14:textId="77777777" w:rsidR="008E3485" w:rsidRPr="000B32C9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0B32C9">
                        <w:rPr>
                          <w:color w:val="000000"/>
                          <w:szCs w:val="24"/>
                          <w:lang w:val="en"/>
                        </w:rPr>
                        <w:t xml:space="preserve">    }</w:t>
                      </w:r>
                    </w:p>
                    <w:p w14:paraId="6D7942AB" w14:textId="77777777" w:rsidR="008E3485" w:rsidRPr="000B32C9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0B32C9">
                        <w:rPr>
                          <w:color w:val="0000FF"/>
                          <w:szCs w:val="24"/>
                          <w:lang w:val="en"/>
                        </w:rPr>
                        <w:t xml:space="preserve">    else if</w:t>
                      </w:r>
                      <w:r w:rsidRPr="000B32C9">
                        <w:rPr>
                          <w:color w:val="000000"/>
                          <w:szCs w:val="24"/>
                          <w:lang w:val="en"/>
                        </w:rPr>
                        <w:t xml:space="preserve"> (days &lt;= 15)</w:t>
                      </w:r>
                    </w:p>
                    <w:p w14:paraId="5FFF98F9" w14:textId="77777777" w:rsidR="008E3485" w:rsidRPr="000B32C9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0B32C9">
                        <w:rPr>
                          <w:color w:val="000000"/>
                          <w:szCs w:val="24"/>
                          <w:lang w:val="en"/>
                        </w:rPr>
                        <w:t xml:space="preserve">    {</w:t>
                      </w:r>
                    </w:p>
                    <w:p w14:paraId="6B9C763A" w14:textId="77777777" w:rsidR="008E3485" w:rsidRPr="000B32C9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0B32C9">
                        <w:rPr>
                          <w:color w:val="000000"/>
                          <w:szCs w:val="24"/>
                          <w:lang w:val="en"/>
                        </w:rPr>
                        <w:t xml:space="preserve">        totalPrice = totalPrice - totalPrice * 35 / 100;</w:t>
                      </w:r>
                    </w:p>
                    <w:p w14:paraId="6C706CE1" w14:textId="77777777" w:rsidR="008E3485" w:rsidRPr="000B32C9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0B32C9">
                        <w:rPr>
                          <w:color w:val="000000"/>
                          <w:szCs w:val="24"/>
                          <w:lang w:val="en"/>
                        </w:rPr>
                        <w:t xml:space="preserve">    }</w:t>
                      </w:r>
                    </w:p>
                    <w:p w14:paraId="300DDD77" w14:textId="77777777" w:rsidR="008E3485" w:rsidRPr="000B32C9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0B32C9">
                        <w:rPr>
                          <w:color w:val="0000FF"/>
                          <w:szCs w:val="24"/>
                          <w:lang w:val="en"/>
                        </w:rPr>
                        <w:t xml:space="preserve">    else</w:t>
                      </w:r>
                    </w:p>
                    <w:p w14:paraId="1EF5DD19" w14:textId="77777777" w:rsidR="008E3485" w:rsidRPr="000B32C9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0B32C9">
                        <w:rPr>
                          <w:color w:val="000000"/>
                          <w:szCs w:val="24"/>
                          <w:lang w:val="en"/>
                        </w:rPr>
                        <w:t xml:space="preserve">    {</w:t>
                      </w:r>
                    </w:p>
                    <w:p w14:paraId="592FCAC4" w14:textId="77777777" w:rsidR="008E3485" w:rsidRPr="000B32C9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0B32C9">
                        <w:rPr>
                          <w:color w:val="000000"/>
                          <w:szCs w:val="24"/>
                          <w:lang w:val="en"/>
                        </w:rPr>
                        <w:t xml:space="preserve">        totalPrice = totalPrice - totalPrice * 50 / 100;</w:t>
                      </w:r>
                    </w:p>
                    <w:p w14:paraId="1982B45F" w14:textId="77777777" w:rsidR="008E3485" w:rsidRPr="000B32C9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  <w:r w:rsidRPr="000B32C9">
                        <w:rPr>
                          <w:color w:val="000000"/>
                          <w:szCs w:val="24"/>
                          <w:lang w:val="en"/>
                        </w:rPr>
                        <w:t xml:space="preserve">    }</w:t>
                      </w:r>
                    </w:p>
                    <w:p w14:paraId="464E5AF5" w14:textId="77777777" w:rsidR="008E3485" w:rsidRPr="000B32C9" w:rsidRDefault="008E3485" w:rsidP="008E34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Cs w:val="24"/>
                        </w:rPr>
                      </w:pPr>
                    </w:p>
                    <w:p w14:paraId="4704368E" w14:textId="77777777" w:rsidR="008E3485" w:rsidRPr="000B32C9" w:rsidRDefault="008E3485" w:rsidP="008E3485">
                      <w:pPr>
                        <w:rPr>
                          <w:sz w:val="40"/>
                          <w:szCs w:val="40"/>
                        </w:rPr>
                      </w:pPr>
                      <w:r w:rsidRPr="000B32C9">
                        <w:rPr>
                          <w:color w:val="0000FF"/>
                          <w:szCs w:val="24"/>
                          <w:lang w:val="en"/>
                        </w:rPr>
                        <w:t xml:space="preserve">    break</w:t>
                      </w:r>
                      <w:r w:rsidRPr="000B32C9">
                        <w:rPr>
                          <w:color w:val="000000"/>
                          <w:szCs w:val="24"/>
                          <w:lang w:val="en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3768822" w14:textId="555177B6" w:rsidR="0026510F" w:rsidRDefault="0026510F" w:rsidP="008E3485">
      <w:pPr>
        <w:rPr>
          <w:rFonts w:cstheme="minorHAnsi"/>
          <w:color w:val="44546A" w:themeColor="text2"/>
          <w:sz w:val="21"/>
        </w:rPr>
      </w:pPr>
    </w:p>
    <w:p w14:paraId="316A6885" w14:textId="5793B86C" w:rsidR="0026510F" w:rsidRPr="00EB036A" w:rsidRDefault="0026510F" w:rsidP="00EB036A">
      <w:pPr>
        <w:pStyle w:val="Heading1"/>
        <w:ind w:left="360"/>
        <w:rPr>
          <w:color w:val="44546A" w:themeColor="text2"/>
          <w:lang w:val="en"/>
        </w:rPr>
      </w:pPr>
      <w:bookmarkStart w:id="58" w:name="_Toc166616112"/>
      <w:r w:rsidRPr="00EB036A">
        <w:rPr>
          <w:color w:val="44546A" w:themeColor="text2"/>
          <w:lang w:val="en"/>
        </w:rPr>
        <w:t>Grade Calculator</w:t>
      </w:r>
      <w:bookmarkEnd w:id="58"/>
    </w:p>
    <w:p w14:paraId="1617BAB3" w14:textId="35B74ED5" w:rsidR="0026510F" w:rsidRPr="0026510F" w:rsidRDefault="0026510F" w:rsidP="0026510F">
      <w:pPr>
        <w:rPr>
          <w:rFonts w:cstheme="minorHAnsi"/>
          <w:color w:val="44546A" w:themeColor="text2"/>
          <w:sz w:val="21"/>
        </w:rPr>
      </w:pPr>
      <w:r w:rsidRPr="0026510F">
        <w:rPr>
          <w:rFonts w:cstheme="minorHAnsi"/>
          <w:color w:val="44546A" w:themeColor="text2"/>
          <w:sz w:val="21"/>
        </w:rPr>
        <w:t>Write a console program that takes a percentage score (0 to 100) as input and outputs the corresponding grade:</w:t>
      </w:r>
    </w:p>
    <w:p w14:paraId="2762173B" w14:textId="77777777" w:rsidR="0026510F" w:rsidRPr="00EB036A" w:rsidRDefault="0026510F" w:rsidP="00EB036A">
      <w:pPr>
        <w:pStyle w:val="ListParagraph"/>
        <w:numPr>
          <w:ilvl w:val="0"/>
          <w:numId w:val="31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A: 90-100%</w:t>
      </w:r>
    </w:p>
    <w:p w14:paraId="792200BB" w14:textId="77777777" w:rsidR="0026510F" w:rsidRPr="00EB036A" w:rsidRDefault="0026510F" w:rsidP="00EB036A">
      <w:pPr>
        <w:pStyle w:val="ListParagraph"/>
        <w:numPr>
          <w:ilvl w:val="0"/>
          <w:numId w:val="31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B: 80-89%</w:t>
      </w:r>
    </w:p>
    <w:p w14:paraId="2882FF05" w14:textId="77777777" w:rsidR="0026510F" w:rsidRPr="00EB036A" w:rsidRDefault="0026510F" w:rsidP="00EB036A">
      <w:pPr>
        <w:pStyle w:val="ListParagraph"/>
        <w:numPr>
          <w:ilvl w:val="0"/>
          <w:numId w:val="31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C: 70-79%</w:t>
      </w:r>
    </w:p>
    <w:p w14:paraId="447E2AAC" w14:textId="77777777" w:rsidR="0026510F" w:rsidRPr="00EB036A" w:rsidRDefault="0026510F" w:rsidP="00EB036A">
      <w:pPr>
        <w:pStyle w:val="ListParagraph"/>
        <w:numPr>
          <w:ilvl w:val="0"/>
          <w:numId w:val="31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D: 60-69%</w:t>
      </w:r>
    </w:p>
    <w:p w14:paraId="5916F9A6" w14:textId="66EA3C28" w:rsidR="0026510F" w:rsidRPr="00EB036A" w:rsidRDefault="0026510F" w:rsidP="00EB036A">
      <w:pPr>
        <w:pStyle w:val="ListParagraph"/>
        <w:numPr>
          <w:ilvl w:val="0"/>
          <w:numId w:val="31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F: 0-59%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855"/>
        <w:gridCol w:w="3420"/>
      </w:tblGrid>
      <w:tr w:rsidR="0026510F" w:rsidRPr="005F3357" w14:paraId="33675EAD" w14:textId="77777777" w:rsidTr="00BD1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62202CBC" w14:textId="77777777" w:rsidR="0026510F" w:rsidRPr="005F3357" w:rsidRDefault="0026510F" w:rsidP="00BD1A86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3420" w:type="dxa"/>
          </w:tcPr>
          <w:p w14:paraId="07611B77" w14:textId="77777777" w:rsidR="0026510F" w:rsidRPr="005F3357" w:rsidRDefault="0026510F" w:rsidP="00BD1A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="0026510F" w:rsidRPr="005F3357" w14:paraId="5D8AF9C8" w14:textId="77777777" w:rsidTr="00BD1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1FA7E067" w14:textId="3363AEA8" w:rsidR="0026510F" w:rsidRPr="005F3357" w:rsidRDefault="0026510F" w:rsidP="00BD1A86">
            <w:pPr>
              <w:rPr>
                <w:rFonts w:cstheme="minorHAnsi"/>
                <w:color w:val="44546A" w:themeColor="text2"/>
                <w:szCs w:val="24"/>
              </w:rPr>
            </w:pPr>
            <w:r>
              <w:rPr>
                <w:color w:val="44546A" w:themeColor="text2"/>
                <w:szCs w:val="24"/>
                <w:lang w:val="en"/>
              </w:rPr>
              <w:t>95</w:t>
            </w:r>
          </w:p>
        </w:tc>
        <w:tc>
          <w:tcPr>
            <w:tcW w:w="3420" w:type="dxa"/>
          </w:tcPr>
          <w:p w14:paraId="0C9F7CFF" w14:textId="0C6A74F4" w:rsidR="0026510F" w:rsidRPr="005F3357" w:rsidRDefault="0026510F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>
              <w:rPr>
                <w:rFonts w:cstheme="minorHAnsi"/>
                <w:color w:val="44546A" w:themeColor="text2"/>
                <w:szCs w:val="24"/>
              </w:rPr>
              <w:t>A</w:t>
            </w:r>
          </w:p>
        </w:tc>
      </w:tr>
      <w:tr w:rsidR="0026510F" w:rsidRPr="005F3357" w14:paraId="36B62075" w14:textId="77777777" w:rsidTr="00BD1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379D61DF" w14:textId="63D99E97" w:rsidR="0026510F" w:rsidRPr="005F3357" w:rsidRDefault="0026510F" w:rsidP="00BD1A86">
            <w:pPr>
              <w:rPr>
                <w:rFonts w:cstheme="minorHAnsi"/>
                <w:color w:val="44546A" w:themeColor="text2"/>
                <w:szCs w:val="24"/>
              </w:rPr>
            </w:pPr>
            <w:r>
              <w:rPr>
                <w:color w:val="44546A" w:themeColor="text2"/>
                <w:szCs w:val="24"/>
                <w:lang w:val="en"/>
              </w:rPr>
              <w:t>82</w:t>
            </w:r>
          </w:p>
        </w:tc>
        <w:tc>
          <w:tcPr>
            <w:tcW w:w="3420" w:type="dxa"/>
          </w:tcPr>
          <w:p w14:paraId="11AD0C1B" w14:textId="3169C7A2" w:rsidR="0026510F" w:rsidRPr="005F3357" w:rsidRDefault="0026510F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>
              <w:rPr>
                <w:color w:val="44546A" w:themeColor="text2"/>
                <w:szCs w:val="24"/>
                <w:lang w:val="en"/>
              </w:rPr>
              <w:t>B</w:t>
            </w:r>
          </w:p>
        </w:tc>
      </w:tr>
      <w:tr w:rsidR="0026510F" w:rsidRPr="005F3357" w14:paraId="3EF500C2" w14:textId="77777777" w:rsidTr="00BD1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0407E846" w14:textId="062C3B1B" w:rsidR="0026510F" w:rsidRPr="005F3357" w:rsidRDefault="0026510F" w:rsidP="00BD1A86">
            <w:pPr>
              <w:rPr>
                <w:rFonts w:cstheme="minorHAnsi"/>
                <w:color w:val="44546A" w:themeColor="text2"/>
                <w:szCs w:val="24"/>
              </w:rPr>
            </w:pPr>
            <w:r>
              <w:rPr>
                <w:color w:val="44546A" w:themeColor="text2"/>
                <w:szCs w:val="24"/>
                <w:lang w:val="en"/>
              </w:rPr>
              <w:t>76</w:t>
            </w:r>
          </w:p>
        </w:tc>
        <w:tc>
          <w:tcPr>
            <w:tcW w:w="3420" w:type="dxa"/>
          </w:tcPr>
          <w:p w14:paraId="79C96A03" w14:textId="745A1AF6" w:rsidR="0026510F" w:rsidRPr="005F3357" w:rsidRDefault="0026510F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>
              <w:rPr>
                <w:color w:val="44546A" w:themeColor="text2"/>
                <w:szCs w:val="24"/>
                <w:lang w:val="en"/>
              </w:rPr>
              <w:t>C</w:t>
            </w:r>
          </w:p>
        </w:tc>
      </w:tr>
      <w:tr w:rsidR="0026510F" w:rsidRPr="005F3357" w14:paraId="62027575" w14:textId="77777777" w:rsidTr="00BD1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582ADC21" w14:textId="01DE7890" w:rsidR="0026510F" w:rsidRPr="005F3357" w:rsidRDefault="0026510F" w:rsidP="00BD1A86">
            <w:pPr>
              <w:rPr>
                <w:rFonts w:cstheme="minorHAnsi"/>
                <w:color w:val="44546A" w:themeColor="text2"/>
                <w:szCs w:val="24"/>
              </w:rPr>
            </w:pPr>
            <w:r>
              <w:rPr>
                <w:color w:val="44546A" w:themeColor="text2"/>
                <w:szCs w:val="24"/>
                <w:lang w:val="en"/>
              </w:rPr>
              <w:t>65</w:t>
            </w:r>
          </w:p>
        </w:tc>
        <w:tc>
          <w:tcPr>
            <w:tcW w:w="3420" w:type="dxa"/>
          </w:tcPr>
          <w:p w14:paraId="1A058D17" w14:textId="4C41D07D" w:rsidR="0026510F" w:rsidRPr="005F3357" w:rsidRDefault="0026510F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>
              <w:rPr>
                <w:color w:val="44546A" w:themeColor="text2"/>
                <w:szCs w:val="24"/>
                <w:lang w:val="en"/>
              </w:rPr>
              <w:t>D</w:t>
            </w:r>
          </w:p>
        </w:tc>
      </w:tr>
      <w:tr w:rsidR="0026510F" w:rsidRPr="005F3357" w14:paraId="27497F08" w14:textId="77777777" w:rsidTr="00BD1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1360FBFF" w14:textId="3477865A" w:rsidR="0026510F" w:rsidRPr="005F3357" w:rsidRDefault="0026510F" w:rsidP="00BD1A86">
            <w:pPr>
              <w:rPr>
                <w:rFonts w:cstheme="minorHAnsi"/>
                <w:color w:val="44546A" w:themeColor="text2"/>
                <w:szCs w:val="24"/>
              </w:rPr>
            </w:pPr>
            <w:r>
              <w:rPr>
                <w:color w:val="44546A" w:themeColor="text2"/>
                <w:szCs w:val="24"/>
                <w:lang w:val="en"/>
              </w:rPr>
              <w:t>45</w:t>
            </w:r>
          </w:p>
        </w:tc>
        <w:tc>
          <w:tcPr>
            <w:tcW w:w="3420" w:type="dxa"/>
          </w:tcPr>
          <w:p w14:paraId="23E51AFF" w14:textId="459BD4AF" w:rsidR="0026510F" w:rsidRPr="005F3357" w:rsidRDefault="0026510F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>
              <w:rPr>
                <w:color w:val="44546A" w:themeColor="text2"/>
                <w:szCs w:val="24"/>
                <w:lang w:val="en"/>
              </w:rPr>
              <w:t>F</w:t>
            </w:r>
          </w:p>
        </w:tc>
      </w:tr>
    </w:tbl>
    <w:p w14:paraId="348EB771" w14:textId="063B1791" w:rsidR="0026510F" w:rsidRDefault="0026510F" w:rsidP="0026510F">
      <w:pPr>
        <w:rPr>
          <w:rFonts w:cstheme="minorHAnsi"/>
          <w:color w:val="44546A" w:themeColor="text2"/>
          <w:sz w:val="21"/>
        </w:rPr>
      </w:pPr>
    </w:p>
    <w:p w14:paraId="2403CEEC" w14:textId="2E487B98" w:rsidR="0026510F" w:rsidRPr="00EB036A" w:rsidRDefault="0026510F" w:rsidP="00EB036A">
      <w:pPr>
        <w:pStyle w:val="Heading1"/>
        <w:ind w:left="360"/>
        <w:rPr>
          <w:color w:val="44546A" w:themeColor="text2"/>
          <w:lang w:val="en"/>
        </w:rPr>
      </w:pPr>
      <w:bookmarkStart w:id="59" w:name="_Toc166616113"/>
      <w:r w:rsidRPr="00EB036A">
        <w:rPr>
          <w:color w:val="44546A" w:themeColor="text2"/>
          <w:lang w:val="en"/>
        </w:rPr>
        <w:t>Leap Year Checker</w:t>
      </w:r>
      <w:bookmarkEnd w:id="59"/>
    </w:p>
    <w:p w14:paraId="3669D336" w14:textId="517AD369" w:rsidR="0026510F" w:rsidRPr="0026510F" w:rsidRDefault="0026510F" w:rsidP="0026510F">
      <w:pPr>
        <w:rPr>
          <w:rFonts w:cstheme="minorHAnsi"/>
          <w:color w:val="44546A" w:themeColor="text2"/>
          <w:sz w:val="21"/>
        </w:rPr>
      </w:pPr>
      <w:r w:rsidRPr="0026510F">
        <w:rPr>
          <w:rFonts w:cstheme="minorHAnsi"/>
          <w:color w:val="44546A" w:themeColor="text2"/>
          <w:sz w:val="21"/>
        </w:rPr>
        <w:t>Write a console program that takes a year as input and tells the user if it's a leap year or not.</w:t>
      </w:r>
    </w:p>
    <w:p w14:paraId="2DBA4126" w14:textId="21F245D6" w:rsidR="0026510F" w:rsidRDefault="0026510F" w:rsidP="0026510F">
      <w:pPr>
        <w:rPr>
          <w:rFonts w:cstheme="minorHAnsi"/>
          <w:color w:val="44546A" w:themeColor="text2"/>
          <w:sz w:val="21"/>
        </w:rPr>
      </w:pPr>
      <w:r w:rsidRPr="0026510F">
        <w:rPr>
          <w:rFonts w:cstheme="minorHAnsi"/>
          <w:color w:val="44546A" w:themeColor="text2"/>
          <w:sz w:val="21"/>
        </w:rPr>
        <w:t>Note: A leap year is divisible by 4. However, years divisible by 100 are not leap years, unless they are also divisible by 400.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855"/>
        <w:gridCol w:w="3420"/>
      </w:tblGrid>
      <w:tr w:rsidR="0026510F" w:rsidRPr="005F3357" w14:paraId="41E110D0" w14:textId="77777777" w:rsidTr="00BD1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20DC5BB4" w14:textId="77777777" w:rsidR="0026510F" w:rsidRPr="005F3357" w:rsidRDefault="0026510F" w:rsidP="00BD1A86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3420" w:type="dxa"/>
          </w:tcPr>
          <w:p w14:paraId="40B6DA4A" w14:textId="77777777" w:rsidR="0026510F" w:rsidRPr="005F3357" w:rsidRDefault="0026510F" w:rsidP="00BD1A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="0026510F" w:rsidRPr="005F3357" w14:paraId="38EF90E7" w14:textId="77777777" w:rsidTr="00BD1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724EE3C9" w14:textId="5F7FAF0C" w:rsidR="0026510F" w:rsidRPr="005F3357" w:rsidRDefault="0026510F" w:rsidP="00BD1A86">
            <w:pPr>
              <w:rPr>
                <w:rFonts w:cstheme="minorHAnsi"/>
                <w:color w:val="44546A" w:themeColor="text2"/>
                <w:szCs w:val="24"/>
              </w:rPr>
            </w:pPr>
            <w:r>
              <w:rPr>
                <w:color w:val="44546A" w:themeColor="text2"/>
                <w:szCs w:val="24"/>
                <w:lang w:val="en"/>
              </w:rPr>
              <w:t>2020</w:t>
            </w:r>
          </w:p>
        </w:tc>
        <w:tc>
          <w:tcPr>
            <w:tcW w:w="3420" w:type="dxa"/>
          </w:tcPr>
          <w:p w14:paraId="57858942" w14:textId="3418B862" w:rsidR="0026510F" w:rsidRPr="0026510F" w:rsidRDefault="0026510F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It</w:t>
            </w:r>
            <w:r>
              <w:rPr>
                <w:rFonts w:cstheme="minorHAnsi"/>
                <w:color w:val="44546A" w:themeColor="text2"/>
                <w:szCs w:val="24"/>
              </w:rPr>
              <w:t>‘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s a leap year!</w:t>
            </w:r>
          </w:p>
        </w:tc>
      </w:tr>
      <w:tr w:rsidR="0026510F" w:rsidRPr="005F3357" w14:paraId="1B5BF7CE" w14:textId="77777777" w:rsidTr="00BD1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5996C548" w14:textId="20E67EA6" w:rsidR="0026510F" w:rsidRPr="005F3357" w:rsidRDefault="0026510F" w:rsidP="00BD1A86">
            <w:pPr>
              <w:rPr>
                <w:rFonts w:cstheme="minorHAnsi"/>
                <w:color w:val="44546A" w:themeColor="text2"/>
                <w:szCs w:val="24"/>
              </w:rPr>
            </w:pPr>
            <w:r>
              <w:rPr>
                <w:rFonts w:cstheme="minorHAnsi"/>
                <w:color w:val="44546A" w:themeColor="text2"/>
                <w:szCs w:val="24"/>
              </w:rPr>
              <w:t>1900</w:t>
            </w:r>
          </w:p>
        </w:tc>
        <w:tc>
          <w:tcPr>
            <w:tcW w:w="3420" w:type="dxa"/>
          </w:tcPr>
          <w:p w14:paraId="081B536B" w14:textId="08AA54BB" w:rsidR="0026510F" w:rsidRPr="005F3357" w:rsidRDefault="0026510F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26510F">
              <w:rPr>
                <w:color w:val="44546A" w:themeColor="text2"/>
                <w:szCs w:val="24"/>
                <w:lang w:val="en"/>
              </w:rPr>
              <w:t>It</w:t>
            </w:r>
            <w:r>
              <w:rPr>
                <w:color w:val="44546A" w:themeColor="text2"/>
                <w:szCs w:val="24"/>
              </w:rPr>
              <w:t>‘</w:t>
            </w:r>
            <w:r w:rsidRPr="0026510F">
              <w:rPr>
                <w:color w:val="44546A" w:themeColor="text2"/>
                <w:szCs w:val="24"/>
                <w:lang w:val="en"/>
              </w:rPr>
              <w:t>s not a leap year.</w:t>
            </w:r>
          </w:p>
        </w:tc>
      </w:tr>
      <w:tr w:rsidR="0026510F" w:rsidRPr="005F3357" w14:paraId="3B52BBB2" w14:textId="77777777" w:rsidTr="00BD1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323E5BB3" w14:textId="10A8A25E" w:rsidR="0026510F" w:rsidRPr="0026510F" w:rsidRDefault="0026510F" w:rsidP="00BD1A86">
            <w:pPr>
              <w:rPr>
                <w:rFonts w:cstheme="minorHAnsi"/>
                <w:color w:val="44546A" w:themeColor="text2"/>
                <w:szCs w:val="24"/>
              </w:rPr>
            </w:pPr>
            <w:r>
              <w:rPr>
                <w:color w:val="44546A" w:themeColor="text2"/>
                <w:szCs w:val="24"/>
              </w:rPr>
              <w:t>2000</w:t>
            </w:r>
          </w:p>
        </w:tc>
        <w:tc>
          <w:tcPr>
            <w:tcW w:w="3420" w:type="dxa"/>
          </w:tcPr>
          <w:p w14:paraId="1D50AEE8" w14:textId="42211B0E" w:rsidR="0026510F" w:rsidRPr="005F3357" w:rsidRDefault="0026510F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It</w:t>
            </w:r>
            <w:r>
              <w:rPr>
                <w:rFonts w:cstheme="minorHAnsi"/>
                <w:color w:val="44546A" w:themeColor="text2"/>
                <w:szCs w:val="24"/>
              </w:rPr>
              <w:t>‘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s a leap year!</w:t>
            </w:r>
          </w:p>
        </w:tc>
      </w:tr>
      <w:tr w:rsidR="0026510F" w:rsidRPr="005F3357" w14:paraId="4AE2762E" w14:textId="77777777" w:rsidTr="00BD1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6FF76517" w14:textId="3510041E" w:rsidR="0026510F" w:rsidRPr="005F3357" w:rsidRDefault="0026510F" w:rsidP="00BD1A86">
            <w:pPr>
              <w:rPr>
                <w:rFonts w:cstheme="minorHAnsi"/>
                <w:color w:val="44546A" w:themeColor="text2"/>
                <w:szCs w:val="24"/>
              </w:rPr>
            </w:pPr>
            <w:r>
              <w:rPr>
                <w:rFonts w:cstheme="minorHAnsi"/>
                <w:color w:val="44546A" w:themeColor="text2"/>
                <w:szCs w:val="24"/>
              </w:rPr>
              <w:t>2023</w:t>
            </w:r>
          </w:p>
        </w:tc>
        <w:tc>
          <w:tcPr>
            <w:tcW w:w="3420" w:type="dxa"/>
          </w:tcPr>
          <w:p w14:paraId="00EE23DD" w14:textId="5340FE85" w:rsidR="0026510F" w:rsidRPr="0026510F" w:rsidRDefault="0026510F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It</w:t>
            </w:r>
            <w:r>
              <w:rPr>
                <w:rFonts w:cstheme="minorHAnsi"/>
                <w:color w:val="44546A" w:themeColor="text2"/>
                <w:szCs w:val="24"/>
              </w:rPr>
              <w:t>‘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s not a leap year</w:t>
            </w:r>
            <w:r>
              <w:rPr>
                <w:rFonts w:cstheme="minorHAnsi"/>
                <w:color w:val="44546A" w:themeColor="text2"/>
                <w:szCs w:val="24"/>
              </w:rPr>
              <w:t>.</w:t>
            </w:r>
          </w:p>
        </w:tc>
      </w:tr>
      <w:tr w:rsidR="0026510F" w:rsidRPr="005F3357" w14:paraId="73F5597C" w14:textId="77777777" w:rsidTr="00BD1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6CDC9295" w14:textId="0CD4D056" w:rsidR="0026510F" w:rsidRPr="005F3357" w:rsidRDefault="0026510F" w:rsidP="00BD1A86">
            <w:pPr>
              <w:rPr>
                <w:rFonts w:cstheme="minorHAnsi"/>
                <w:color w:val="44546A" w:themeColor="text2"/>
                <w:szCs w:val="24"/>
              </w:rPr>
            </w:pPr>
            <w:r>
              <w:rPr>
                <w:rFonts w:cstheme="minorHAnsi"/>
                <w:color w:val="44546A" w:themeColor="text2"/>
                <w:szCs w:val="24"/>
              </w:rPr>
              <w:t>1600</w:t>
            </w:r>
          </w:p>
        </w:tc>
        <w:tc>
          <w:tcPr>
            <w:tcW w:w="3420" w:type="dxa"/>
          </w:tcPr>
          <w:p w14:paraId="64F05B8F" w14:textId="2B999A33" w:rsidR="0026510F" w:rsidRPr="005F3357" w:rsidRDefault="0026510F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It</w:t>
            </w:r>
            <w:r>
              <w:rPr>
                <w:rFonts w:cstheme="minorHAnsi"/>
                <w:color w:val="44546A" w:themeColor="text2"/>
                <w:szCs w:val="24"/>
              </w:rPr>
              <w:t>‘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s a leap year!</w:t>
            </w:r>
          </w:p>
        </w:tc>
      </w:tr>
    </w:tbl>
    <w:p w14:paraId="666DE44D" w14:textId="2311137B" w:rsidR="0026510F" w:rsidRDefault="0026510F" w:rsidP="0026510F">
      <w:pPr>
        <w:rPr>
          <w:rFonts w:cstheme="minorHAnsi"/>
          <w:color w:val="44546A" w:themeColor="text2"/>
          <w:sz w:val="21"/>
        </w:rPr>
      </w:pPr>
    </w:p>
    <w:p w14:paraId="6125111A" w14:textId="60481870" w:rsidR="0026510F" w:rsidRPr="00EB036A" w:rsidRDefault="0026510F" w:rsidP="00EB036A">
      <w:pPr>
        <w:pStyle w:val="Heading1"/>
        <w:ind w:left="360"/>
        <w:rPr>
          <w:color w:val="44546A" w:themeColor="text2"/>
          <w:lang w:val="en"/>
        </w:rPr>
      </w:pPr>
      <w:bookmarkStart w:id="60" w:name="_Toc166616114"/>
      <w:r w:rsidRPr="00EB036A">
        <w:rPr>
          <w:color w:val="44546A" w:themeColor="text2"/>
          <w:lang w:val="en"/>
        </w:rPr>
        <w:t>Movie Ticket Price</w:t>
      </w:r>
      <w:bookmarkEnd w:id="60"/>
    </w:p>
    <w:p w14:paraId="350DF54B" w14:textId="3C03B3E8" w:rsidR="0026510F" w:rsidRPr="0026510F" w:rsidRDefault="0026510F" w:rsidP="0026510F">
      <w:pPr>
        <w:rPr>
          <w:rFonts w:cstheme="minorHAnsi"/>
          <w:color w:val="44546A" w:themeColor="text2"/>
          <w:sz w:val="21"/>
        </w:rPr>
      </w:pPr>
      <w:r w:rsidRPr="0026510F">
        <w:rPr>
          <w:rFonts w:cstheme="minorHAnsi"/>
          <w:color w:val="44546A" w:themeColor="text2"/>
          <w:sz w:val="21"/>
        </w:rPr>
        <w:t>Write a console program that determines the price of a movie ticket based on age:</w:t>
      </w:r>
    </w:p>
    <w:p w14:paraId="73880281" w14:textId="77777777" w:rsidR="0026510F" w:rsidRPr="00EB036A" w:rsidRDefault="0026510F" w:rsidP="00EB036A">
      <w:pPr>
        <w:pStyle w:val="ListParagraph"/>
        <w:numPr>
          <w:ilvl w:val="0"/>
          <w:numId w:val="30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Child (0-12 years): $5</w:t>
      </w:r>
    </w:p>
    <w:p w14:paraId="43D4FAE9" w14:textId="77777777" w:rsidR="0026510F" w:rsidRPr="00EB036A" w:rsidRDefault="0026510F" w:rsidP="00EB036A">
      <w:pPr>
        <w:pStyle w:val="ListParagraph"/>
        <w:numPr>
          <w:ilvl w:val="0"/>
          <w:numId w:val="30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Teen (13-19 years): $8</w:t>
      </w:r>
    </w:p>
    <w:p w14:paraId="48DE5AC0" w14:textId="020A246E" w:rsidR="0026510F" w:rsidRPr="00EB036A" w:rsidRDefault="0026510F" w:rsidP="00EB036A">
      <w:pPr>
        <w:pStyle w:val="ListParagraph"/>
        <w:numPr>
          <w:ilvl w:val="0"/>
          <w:numId w:val="30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Adult (20+ years): $10</w:t>
      </w:r>
    </w:p>
    <w:p w14:paraId="5A243A98" w14:textId="3AE8C09F" w:rsidR="0026510F" w:rsidRDefault="0026510F" w:rsidP="0026510F">
      <w:pPr>
        <w:rPr>
          <w:rFonts w:cstheme="minorHAnsi"/>
          <w:color w:val="44546A" w:themeColor="text2"/>
          <w:sz w:val="21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855"/>
        <w:gridCol w:w="3420"/>
      </w:tblGrid>
      <w:tr w:rsidR="0026510F" w:rsidRPr="005F3357" w14:paraId="4DF5FAFB" w14:textId="77777777" w:rsidTr="00BD1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41278D29" w14:textId="77777777" w:rsidR="0026510F" w:rsidRPr="005F3357" w:rsidRDefault="0026510F" w:rsidP="00BD1A86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3420" w:type="dxa"/>
          </w:tcPr>
          <w:p w14:paraId="255F2408" w14:textId="77777777" w:rsidR="0026510F" w:rsidRPr="005F3357" w:rsidRDefault="0026510F" w:rsidP="00BD1A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="0026510F" w:rsidRPr="005F3357" w14:paraId="18C03137" w14:textId="77777777" w:rsidTr="00BD1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70AA523C" w14:textId="3F07F6EF" w:rsidR="0026510F" w:rsidRPr="005F3357" w:rsidRDefault="0026510F" w:rsidP="0026510F">
            <w:pPr>
              <w:tabs>
                <w:tab w:val="left" w:pos="1058"/>
              </w:tabs>
              <w:rPr>
                <w:rFonts w:cstheme="minorHAnsi"/>
                <w:color w:val="44546A" w:themeColor="text2"/>
                <w:szCs w:val="24"/>
              </w:rPr>
            </w:pPr>
            <w:r>
              <w:rPr>
                <w:rFonts w:cstheme="minorHAnsi"/>
                <w:color w:val="44546A" w:themeColor="text2"/>
                <w:szCs w:val="24"/>
              </w:rPr>
              <w:t>10</w:t>
            </w:r>
          </w:p>
        </w:tc>
        <w:tc>
          <w:tcPr>
            <w:tcW w:w="3420" w:type="dxa"/>
          </w:tcPr>
          <w:p w14:paraId="5121CCF2" w14:textId="46DA75C1" w:rsidR="0026510F" w:rsidRPr="0026510F" w:rsidRDefault="0026510F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$5</w:t>
            </w:r>
          </w:p>
        </w:tc>
      </w:tr>
      <w:tr w:rsidR="0026510F" w:rsidRPr="005F3357" w14:paraId="2D246D41" w14:textId="77777777" w:rsidTr="00BD1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202CC188" w14:textId="786ACCEC" w:rsidR="0026510F" w:rsidRPr="0026510F" w:rsidRDefault="0026510F" w:rsidP="00BD1A86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16</w:t>
            </w:r>
          </w:p>
        </w:tc>
        <w:tc>
          <w:tcPr>
            <w:tcW w:w="3420" w:type="dxa"/>
          </w:tcPr>
          <w:p w14:paraId="70093ADF" w14:textId="45E45530" w:rsidR="0026510F" w:rsidRPr="005F3357" w:rsidRDefault="0026510F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>
              <w:rPr>
                <w:color w:val="44546A" w:themeColor="text2"/>
                <w:szCs w:val="24"/>
                <w:lang w:val="en"/>
              </w:rPr>
              <w:t>$8</w:t>
            </w:r>
          </w:p>
        </w:tc>
      </w:tr>
      <w:tr w:rsidR="0026510F" w:rsidRPr="005F3357" w14:paraId="2019BE45" w14:textId="77777777" w:rsidTr="00BD1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69803459" w14:textId="588DD8C6" w:rsidR="0026510F" w:rsidRPr="0026510F" w:rsidRDefault="0026510F" w:rsidP="00BD1A86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color w:val="44546A" w:themeColor="text2"/>
                <w:szCs w:val="24"/>
                <w:lang w:val="en-US"/>
              </w:rPr>
              <w:t>25</w:t>
            </w:r>
          </w:p>
        </w:tc>
        <w:tc>
          <w:tcPr>
            <w:tcW w:w="3420" w:type="dxa"/>
          </w:tcPr>
          <w:p w14:paraId="76651D16" w14:textId="63A4F7BD" w:rsidR="0026510F" w:rsidRPr="005F3357" w:rsidRDefault="0026510F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$10</w:t>
            </w:r>
          </w:p>
        </w:tc>
      </w:tr>
      <w:tr w:rsidR="0026510F" w:rsidRPr="005F3357" w14:paraId="3282016C" w14:textId="77777777" w:rsidTr="00BD1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16A5187D" w14:textId="60C854D8" w:rsidR="0026510F" w:rsidRPr="0026510F" w:rsidRDefault="0026510F" w:rsidP="00BD1A86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13</w:t>
            </w:r>
          </w:p>
        </w:tc>
        <w:tc>
          <w:tcPr>
            <w:tcW w:w="3420" w:type="dxa"/>
          </w:tcPr>
          <w:p w14:paraId="56A92875" w14:textId="4AC0FDAD" w:rsidR="0026510F" w:rsidRPr="0026510F" w:rsidRDefault="0026510F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$8</w:t>
            </w:r>
          </w:p>
        </w:tc>
      </w:tr>
    </w:tbl>
    <w:p w14:paraId="68DFA827" w14:textId="77777777" w:rsidR="0026510F" w:rsidRDefault="0026510F" w:rsidP="0026510F">
      <w:pPr>
        <w:rPr>
          <w:rFonts w:cstheme="minorHAnsi"/>
          <w:color w:val="44546A" w:themeColor="text2"/>
          <w:sz w:val="21"/>
        </w:rPr>
      </w:pPr>
    </w:p>
    <w:p w14:paraId="0E3277B8" w14:textId="6742CEC3" w:rsidR="0026510F" w:rsidRPr="00EB036A" w:rsidRDefault="0026510F" w:rsidP="00EB036A">
      <w:pPr>
        <w:pStyle w:val="Heading1"/>
        <w:ind w:left="360"/>
        <w:rPr>
          <w:color w:val="44546A" w:themeColor="text2"/>
          <w:lang w:val="en"/>
        </w:rPr>
      </w:pPr>
      <w:bookmarkStart w:id="61" w:name="_Toc166616115"/>
      <w:r w:rsidRPr="00EB036A">
        <w:rPr>
          <w:color w:val="44546A" w:themeColor="text2"/>
          <w:lang w:val="en"/>
        </w:rPr>
        <w:t>Days in a Month</w:t>
      </w:r>
      <w:bookmarkEnd w:id="61"/>
    </w:p>
    <w:p w14:paraId="0902EC94" w14:textId="6EBD6D2B" w:rsidR="0026510F" w:rsidRDefault="0026510F" w:rsidP="0026510F">
      <w:pPr>
        <w:rPr>
          <w:rFonts w:cstheme="minorHAnsi"/>
          <w:color w:val="44546A" w:themeColor="text2"/>
          <w:sz w:val="21"/>
        </w:rPr>
      </w:pPr>
      <w:r w:rsidRPr="0026510F">
        <w:rPr>
          <w:rFonts w:cstheme="minorHAnsi"/>
          <w:color w:val="44546A" w:themeColor="text2"/>
          <w:sz w:val="21"/>
        </w:rPr>
        <w:t>Write a console program that takes a month number (1 to 12) as input and outputs the number of days in that month. Assume it's not a leap year.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855"/>
        <w:gridCol w:w="3420"/>
      </w:tblGrid>
      <w:tr w:rsidR="0026510F" w:rsidRPr="005F3357" w14:paraId="3A03E2E4" w14:textId="77777777" w:rsidTr="00BD1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7DE8B507" w14:textId="77777777" w:rsidR="0026510F" w:rsidRPr="005F3357" w:rsidRDefault="0026510F" w:rsidP="00BD1A86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3420" w:type="dxa"/>
          </w:tcPr>
          <w:p w14:paraId="6375D1F0" w14:textId="77777777" w:rsidR="0026510F" w:rsidRPr="005F3357" w:rsidRDefault="0026510F" w:rsidP="00BD1A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="0026510F" w:rsidRPr="005F3357" w14:paraId="2F248D80" w14:textId="77777777" w:rsidTr="00BD1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42242496" w14:textId="2ABA1ADA" w:rsidR="0026510F" w:rsidRPr="0026510F" w:rsidRDefault="0026510F" w:rsidP="00BD1A86">
            <w:pPr>
              <w:tabs>
                <w:tab w:val="left" w:pos="1058"/>
              </w:tabs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1</w:t>
            </w:r>
          </w:p>
        </w:tc>
        <w:tc>
          <w:tcPr>
            <w:tcW w:w="3420" w:type="dxa"/>
          </w:tcPr>
          <w:p w14:paraId="7F9C6D93" w14:textId="4D360642" w:rsidR="0026510F" w:rsidRPr="0026510F" w:rsidRDefault="0026510F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31</w:t>
            </w:r>
          </w:p>
        </w:tc>
      </w:tr>
      <w:tr w:rsidR="0026510F" w:rsidRPr="005F3357" w14:paraId="3A1A92EC" w14:textId="77777777" w:rsidTr="00BD1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28552CF6" w14:textId="4F4CB77A" w:rsidR="0026510F" w:rsidRPr="0026510F" w:rsidRDefault="0026510F" w:rsidP="00BD1A86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2</w:t>
            </w:r>
          </w:p>
        </w:tc>
        <w:tc>
          <w:tcPr>
            <w:tcW w:w="3420" w:type="dxa"/>
          </w:tcPr>
          <w:p w14:paraId="66AA9B74" w14:textId="14584510" w:rsidR="0026510F" w:rsidRPr="005F3357" w:rsidRDefault="0026510F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>
              <w:rPr>
                <w:color w:val="44546A" w:themeColor="text2"/>
                <w:szCs w:val="24"/>
                <w:lang w:val="en"/>
              </w:rPr>
              <w:t>28</w:t>
            </w:r>
          </w:p>
        </w:tc>
      </w:tr>
      <w:tr w:rsidR="0026510F" w:rsidRPr="005F3357" w14:paraId="63C03FFE" w14:textId="77777777" w:rsidTr="00BD1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28834326" w14:textId="4F1B83F1" w:rsidR="0026510F" w:rsidRPr="0026510F" w:rsidRDefault="0026510F" w:rsidP="00BD1A86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color w:val="44546A" w:themeColor="text2"/>
                <w:szCs w:val="24"/>
                <w:lang w:val="en-US"/>
              </w:rPr>
              <w:t>4</w:t>
            </w:r>
          </w:p>
        </w:tc>
        <w:tc>
          <w:tcPr>
            <w:tcW w:w="3420" w:type="dxa"/>
          </w:tcPr>
          <w:p w14:paraId="4EB3D35C" w14:textId="79DD70DC" w:rsidR="0026510F" w:rsidRPr="005F3357" w:rsidRDefault="0026510F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30</w:t>
            </w:r>
          </w:p>
        </w:tc>
      </w:tr>
      <w:tr w:rsidR="0026510F" w:rsidRPr="005F3357" w14:paraId="18551B22" w14:textId="77777777" w:rsidTr="00BD1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6163EFBA" w14:textId="05056946" w:rsidR="0026510F" w:rsidRPr="0026510F" w:rsidRDefault="0026510F" w:rsidP="00BD1A86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7</w:t>
            </w:r>
          </w:p>
        </w:tc>
        <w:tc>
          <w:tcPr>
            <w:tcW w:w="3420" w:type="dxa"/>
          </w:tcPr>
          <w:p w14:paraId="51F0A775" w14:textId="4D9D0E66" w:rsidR="0026510F" w:rsidRPr="0026510F" w:rsidRDefault="0026510F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>
              <w:rPr>
                <w:rFonts w:cstheme="minorHAnsi"/>
                <w:color w:val="44546A" w:themeColor="text2"/>
                <w:szCs w:val="24"/>
              </w:rPr>
              <w:t>31</w:t>
            </w:r>
          </w:p>
        </w:tc>
      </w:tr>
    </w:tbl>
    <w:p w14:paraId="387C5A11" w14:textId="77777777" w:rsidR="0026510F" w:rsidRDefault="0026510F" w:rsidP="0026510F">
      <w:pPr>
        <w:rPr>
          <w:rFonts w:cstheme="minorHAnsi"/>
          <w:color w:val="44546A" w:themeColor="text2"/>
          <w:sz w:val="21"/>
        </w:rPr>
      </w:pPr>
    </w:p>
    <w:p w14:paraId="74120A72" w14:textId="1598110D" w:rsidR="0026510F" w:rsidRPr="00EB036A" w:rsidRDefault="0026510F" w:rsidP="00EB036A">
      <w:pPr>
        <w:pStyle w:val="Heading1"/>
        <w:ind w:left="360"/>
        <w:rPr>
          <w:color w:val="44546A" w:themeColor="text2"/>
          <w:lang w:val="en"/>
        </w:rPr>
      </w:pPr>
      <w:bookmarkStart w:id="62" w:name="_Toc166616116"/>
      <w:r w:rsidRPr="00EB036A">
        <w:rPr>
          <w:color w:val="44546A" w:themeColor="text2"/>
          <w:lang w:val="en"/>
        </w:rPr>
        <w:lastRenderedPageBreak/>
        <w:t>University Admissions</w:t>
      </w:r>
      <w:bookmarkEnd w:id="62"/>
    </w:p>
    <w:p w14:paraId="6C642FE7" w14:textId="6588FF15" w:rsidR="0026510F" w:rsidRPr="0026510F" w:rsidRDefault="0026510F" w:rsidP="0026510F">
      <w:pPr>
        <w:rPr>
          <w:rFonts w:cstheme="minorHAnsi"/>
          <w:color w:val="44546A" w:themeColor="text2"/>
          <w:sz w:val="21"/>
        </w:rPr>
      </w:pPr>
      <w:r w:rsidRPr="0026510F">
        <w:rPr>
          <w:rFonts w:cstheme="minorHAnsi"/>
          <w:color w:val="44546A" w:themeColor="text2"/>
          <w:sz w:val="21"/>
        </w:rPr>
        <w:t>Write a console program to determine if a student is admitted to the university based on their score and extracurricular activities:</w:t>
      </w:r>
    </w:p>
    <w:p w14:paraId="5A8EB34B" w14:textId="77777777" w:rsidR="0026510F" w:rsidRPr="00EB036A" w:rsidRDefault="0026510F" w:rsidP="00EB036A">
      <w:pPr>
        <w:pStyle w:val="ListParagraph"/>
        <w:numPr>
          <w:ilvl w:val="0"/>
          <w:numId w:val="29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Score &gt;= 90: Admitted regardless of extracurriculars.</w:t>
      </w:r>
    </w:p>
    <w:p w14:paraId="2F81202F" w14:textId="77777777" w:rsidR="0026510F" w:rsidRPr="00EB036A" w:rsidRDefault="0026510F" w:rsidP="00EB036A">
      <w:pPr>
        <w:pStyle w:val="ListParagraph"/>
        <w:numPr>
          <w:ilvl w:val="0"/>
          <w:numId w:val="29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Score 80-89: Admitted if they have &gt;= 2 extracurriculars.</w:t>
      </w:r>
    </w:p>
    <w:p w14:paraId="05D2CF28" w14:textId="33363A04" w:rsidR="0026510F" w:rsidRPr="00EB036A" w:rsidRDefault="0026510F" w:rsidP="00EB036A">
      <w:pPr>
        <w:pStyle w:val="ListParagraph"/>
        <w:numPr>
          <w:ilvl w:val="0"/>
          <w:numId w:val="29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Score &lt; 80: Not admitted.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855"/>
        <w:gridCol w:w="3420"/>
      </w:tblGrid>
      <w:tr w:rsidR="0026510F" w:rsidRPr="005F3357" w14:paraId="50E7D690" w14:textId="77777777" w:rsidTr="00BD1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720804B3" w14:textId="77777777" w:rsidR="0026510F" w:rsidRPr="005F3357" w:rsidRDefault="0026510F" w:rsidP="00BD1A86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3420" w:type="dxa"/>
          </w:tcPr>
          <w:p w14:paraId="38A945CF" w14:textId="77777777" w:rsidR="0026510F" w:rsidRPr="005F3357" w:rsidRDefault="0026510F" w:rsidP="00BD1A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="0026510F" w:rsidRPr="005F3357" w14:paraId="0D2036DC" w14:textId="77777777" w:rsidTr="00BD1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691F2D46" w14:textId="57D140D8" w:rsidR="0026510F" w:rsidRPr="0026510F" w:rsidRDefault="0026510F" w:rsidP="00440AD0">
            <w:pPr>
              <w:tabs>
                <w:tab w:val="left" w:pos="1058"/>
              </w:tabs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85</w:t>
            </w:r>
            <w:r w:rsidR="00440AD0">
              <w:rPr>
                <w:rFonts w:cstheme="minorHAnsi"/>
                <w:color w:val="44546A" w:themeColor="text2"/>
                <w:szCs w:val="24"/>
                <w:lang w:val="en-US"/>
              </w:rPr>
              <w:t xml:space="preserve">, 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3</w:t>
            </w:r>
          </w:p>
        </w:tc>
        <w:tc>
          <w:tcPr>
            <w:tcW w:w="3420" w:type="dxa"/>
          </w:tcPr>
          <w:p w14:paraId="6C18C3E6" w14:textId="128B1A1E" w:rsidR="0026510F" w:rsidRPr="0026510F" w:rsidRDefault="0026510F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Admitted</w:t>
            </w:r>
          </w:p>
        </w:tc>
      </w:tr>
      <w:tr w:rsidR="0026510F" w:rsidRPr="005F3357" w14:paraId="3B2464B5" w14:textId="77777777" w:rsidTr="00BD1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27E54368" w14:textId="39B9A8DD" w:rsidR="0026510F" w:rsidRPr="0026510F" w:rsidRDefault="0026510F" w:rsidP="00440AD0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88</w:t>
            </w:r>
            <w:r w:rsidR="00440AD0">
              <w:rPr>
                <w:rFonts w:cstheme="minorHAnsi"/>
                <w:color w:val="44546A" w:themeColor="text2"/>
                <w:szCs w:val="24"/>
                <w:lang w:val="en-US"/>
              </w:rPr>
              <w:t xml:space="preserve">, 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1</w:t>
            </w:r>
          </w:p>
        </w:tc>
        <w:tc>
          <w:tcPr>
            <w:tcW w:w="3420" w:type="dxa"/>
          </w:tcPr>
          <w:p w14:paraId="2157AA13" w14:textId="2180BF48" w:rsidR="0026510F" w:rsidRPr="005F3357" w:rsidRDefault="0026510F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>
              <w:rPr>
                <w:color w:val="44546A" w:themeColor="text2"/>
                <w:szCs w:val="24"/>
                <w:lang w:val="en"/>
              </w:rPr>
              <w:t>Not admitted</w:t>
            </w:r>
          </w:p>
        </w:tc>
      </w:tr>
      <w:tr w:rsidR="0026510F" w:rsidRPr="005F3357" w14:paraId="57E6E7FE" w14:textId="77777777" w:rsidTr="00BD1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7E384A5E" w14:textId="3B68B1A3" w:rsidR="0026510F" w:rsidRPr="0026510F" w:rsidRDefault="0026510F" w:rsidP="00440AD0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color w:val="44546A" w:themeColor="text2"/>
                <w:szCs w:val="24"/>
                <w:lang w:val="en-US"/>
              </w:rPr>
              <w:t>91</w:t>
            </w:r>
            <w:r w:rsidR="00440AD0">
              <w:rPr>
                <w:color w:val="44546A" w:themeColor="text2"/>
                <w:szCs w:val="24"/>
                <w:lang w:val="en-US"/>
              </w:rPr>
              <w:t xml:space="preserve">, 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0</w:t>
            </w:r>
          </w:p>
        </w:tc>
        <w:tc>
          <w:tcPr>
            <w:tcW w:w="3420" w:type="dxa"/>
          </w:tcPr>
          <w:p w14:paraId="5089F773" w14:textId="19CD4330" w:rsidR="0026510F" w:rsidRPr="005F3357" w:rsidRDefault="0026510F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Admitted</w:t>
            </w:r>
          </w:p>
        </w:tc>
      </w:tr>
      <w:tr w:rsidR="00440AD0" w:rsidRPr="005F3357" w14:paraId="4BA6F76D" w14:textId="77777777" w:rsidTr="00BD1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66E40852" w14:textId="4EC11519" w:rsidR="00440AD0" w:rsidRDefault="00440AD0" w:rsidP="00440AD0">
            <w:pPr>
              <w:rPr>
                <w:color w:val="44546A" w:themeColor="text2"/>
                <w:szCs w:val="24"/>
                <w:lang w:val="en-US"/>
              </w:rPr>
            </w:pPr>
            <w:r>
              <w:rPr>
                <w:color w:val="44546A" w:themeColor="text2"/>
                <w:szCs w:val="24"/>
                <w:lang w:val="en-US"/>
              </w:rPr>
              <w:t>75, 12</w:t>
            </w:r>
          </w:p>
        </w:tc>
        <w:tc>
          <w:tcPr>
            <w:tcW w:w="3420" w:type="dxa"/>
          </w:tcPr>
          <w:p w14:paraId="55201A8A" w14:textId="5FF5BEEC" w:rsidR="00440AD0" w:rsidRDefault="00440AD0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Not admitted</w:t>
            </w:r>
          </w:p>
        </w:tc>
      </w:tr>
    </w:tbl>
    <w:p w14:paraId="425C8285" w14:textId="729748F3" w:rsidR="0026510F" w:rsidRDefault="0026510F" w:rsidP="0026510F">
      <w:pPr>
        <w:rPr>
          <w:rFonts w:cstheme="minorHAnsi"/>
          <w:color w:val="44546A" w:themeColor="text2"/>
          <w:sz w:val="21"/>
        </w:rPr>
      </w:pPr>
    </w:p>
    <w:p w14:paraId="30D67B2E" w14:textId="44ED4EAA" w:rsidR="0026510F" w:rsidRPr="00EB036A" w:rsidRDefault="0026510F" w:rsidP="00EB036A">
      <w:pPr>
        <w:pStyle w:val="Heading1"/>
        <w:ind w:left="360"/>
        <w:rPr>
          <w:color w:val="44546A" w:themeColor="text2"/>
          <w:lang w:val="en"/>
        </w:rPr>
      </w:pPr>
      <w:bookmarkStart w:id="63" w:name="_Toc166616117"/>
      <w:r w:rsidRPr="00EB036A">
        <w:rPr>
          <w:color w:val="44546A" w:themeColor="text2"/>
          <w:lang w:val="en"/>
        </w:rPr>
        <w:t>Discount Calculator</w:t>
      </w:r>
      <w:bookmarkEnd w:id="63"/>
    </w:p>
    <w:p w14:paraId="0058649D" w14:textId="2F144E0F" w:rsidR="0026510F" w:rsidRPr="0026510F" w:rsidRDefault="0026510F" w:rsidP="0026510F">
      <w:pPr>
        <w:rPr>
          <w:rFonts w:cstheme="minorHAnsi"/>
          <w:color w:val="44546A" w:themeColor="text2"/>
          <w:sz w:val="21"/>
        </w:rPr>
      </w:pPr>
      <w:r w:rsidRPr="0026510F">
        <w:rPr>
          <w:rFonts w:cstheme="minorHAnsi"/>
          <w:color w:val="44546A" w:themeColor="text2"/>
          <w:sz w:val="21"/>
        </w:rPr>
        <w:t>Write a console program that calculates the discount a customer receives based on their age and if they have a membership card:</w:t>
      </w:r>
    </w:p>
    <w:p w14:paraId="5A188704" w14:textId="77777777" w:rsidR="0026510F" w:rsidRPr="0026510F" w:rsidRDefault="0026510F" w:rsidP="0026510F">
      <w:pPr>
        <w:pStyle w:val="ListParagraph"/>
        <w:numPr>
          <w:ilvl w:val="0"/>
          <w:numId w:val="16"/>
        </w:numPr>
        <w:rPr>
          <w:rFonts w:cstheme="minorHAnsi"/>
          <w:color w:val="44546A" w:themeColor="text2"/>
          <w:sz w:val="21"/>
        </w:rPr>
      </w:pPr>
      <w:r w:rsidRPr="0026510F">
        <w:rPr>
          <w:rFonts w:cstheme="minorHAnsi"/>
          <w:color w:val="44546A" w:themeColor="text2"/>
          <w:sz w:val="21"/>
        </w:rPr>
        <w:t>Age &lt; 18: 10% discount.</w:t>
      </w:r>
    </w:p>
    <w:p w14:paraId="7A009631" w14:textId="77777777" w:rsidR="0026510F" w:rsidRPr="0026510F" w:rsidRDefault="0026510F" w:rsidP="0026510F">
      <w:pPr>
        <w:pStyle w:val="ListParagraph"/>
        <w:numPr>
          <w:ilvl w:val="0"/>
          <w:numId w:val="16"/>
        </w:numPr>
        <w:rPr>
          <w:rFonts w:cstheme="minorHAnsi"/>
          <w:color w:val="44546A" w:themeColor="text2"/>
          <w:sz w:val="21"/>
        </w:rPr>
      </w:pPr>
      <w:r w:rsidRPr="0026510F">
        <w:rPr>
          <w:rFonts w:cstheme="minorHAnsi"/>
          <w:color w:val="44546A" w:themeColor="text2"/>
          <w:sz w:val="21"/>
        </w:rPr>
        <w:t>Age 18-64:</w:t>
      </w:r>
    </w:p>
    <w:p w14:paraId="038EDA0E" w14:textId="77777777" w:rsidR="0026510F" w:rsidRPr="0026510F" w:rsidRDefault="0026510F" w:rsidP="0026510F">
      <w:pPr>
        <w:pStyle w:val="ListParagraph"/>
        <w:numPr>
          <w:ilvl w:val="1"/>
          <w:numId w:val="16"/>
        </w:numPr>
        <w:rPr>
          <w:rFonts w:cstheme="minorHAnsi"/>
          <w:color w:val="44546A" w:themeColor="text2"/>
          <w:sz w:val="21"/>
        </w:rPr>
      </w:pPr>
      <w:r w:rsidRPr="0026510F">
        <w:rPr>
          <w:rFonts w:cstheme="minorHAnsi"/>
          <w:color w:val="44546A" w:themeColor="text2"/>
          <w:sz w:val="21"/>
        </w:rPr>
        <w:t>With membership: 20% discount.</w:t>
      </w:r>
    </w:p>
    <w:p w14:paraId="1A4FEF21" w14:textId="77777777" w:rsidR="0026510F" w:rsidRPr="0026510F" w:rsidRDefault="0026510F" w:rsidP="0026510F">
      <w:pPr>
        <w:pStyle w:val="ListParagraph"/>
        <w:numPr>
          <w:ilvl w:val="1"/>
          <w:numId w:val="16"/>
        </w:numPr>
        <w:rPr>
          <w:rFonts w:cstheme="minorHAnsi"/>
          <w:color w:val="44546A" w:themeColor="text2"/>
          <w:sz w:val="21"/>
        </w:rPr>
      </w:pPr>
      <w:r w:rsidRPr="0026510F">
        <w:rPr>
          <w:rFonts w:cstheme="minorHAnsi"/>
          <w:color w:val="44546A" w:themeColor="text2"/>
          <w:sz w:val="21"/>
        </w:rPr>
        <w:t>Without membership: 10% discount.</w:t>
      </w:r>
    </w:p>
    <w:p w14:paraId="5EEF9FC8" w14:textId="39035E5B" w:rsidR="0026510F" w:rsidRDefault="0026510F" w:rsidP="0026510F">
      <w:pPr>
        <w:pStyle w:val="ListParagraph"/>
        <w:numPr>
          <w:ilvl w:val="0"/>
          <w:numId w:val="16"/>
        </w:numPr>
        <w:rPr>
          <w:rFonts w:cstheme="minorHAnsi"/>
          <w:color w:val="44546A" w:themeColor="text2"/>
          <w:sz w:val="21"/>
        </w:rPr>
      </w:pPr>
      <w:r w:rsidRPr="0026510F">
        <w:rPr>
          <w:rFonts w:cstheme="minorHAnsi"/>
          <w:color w:val="44546A" w:themeColor="text2"/>
          <w:sz w:val="21"/>
        </w:rPr>
        <w:t>Age 65+: 30% discount.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855"/>
        <w:gridCol w:w="3420"/>
      </w:tblGrid>
      <w:tr w:rsidR="00EB036A" w:rsidRPr="005F3357" w14:paraId="5BE8FC67" w14:textId="77777777" w:rsidTr="00BD1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332EBD51" w14:textId="77777777" w:rsidR="00EB036A" w:rsidRPr="005F3357" w:rsidRDefault="00EB036A" w:rsidP="00BD1A86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3420" w:type="dxa"/>
          </w:tcPr>
          <w:p w14:paraId="23219F4C" w14:textId="77777777" w:rsidR="00EB036A" w:rsidRPr="005F3357" w:rsidRDefault="00EB036A" w:rsidP="00BD1A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="00EB036A" w:rsidRPr="005F3357" w14:paraId="12AE83A9" w14:textId="77777777" w:rsidTr="00BD1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570D7812" w14:textId="39CE1B91" w:rsidR="00EB036A" w:rsidRPr="00EB036A" w:rsidRDefault="00EB036A" w:rsidP="00440AD0">
            <w:pPr>
              <w:tabs>
                <w:tab w:val="left" w:pos="1058"/>
              </w:tabs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</w:rPr>
              <w:t>20</w:t>
            </w:r>
            <w:r w:rsidR="00440AD0">
              <w:rPr>
                <w:rFonts w:cstheme="minorHAnsi"/>
                <w:color w:val="44546A" w:themeColor="text2"/>
                <w:szCs w:val="24"/>
                <w:lang w:val="en-US"/>
              </w:rPr>
              <w:t>, 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Yes</w:t>
            </w:r>
            <w:r w:rsidR="00440AD0"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</w:p>
        </w:tc>
        <w:tc>
          <w:tcPr>
            <w:tcW w:w="3420" w:type="dxa"/>
          </w:tcPr>
          <w:p w14:paraId="3AC42AE6" w14:textId="683417A8" w:rsidR="00EB036A" w:rsidRPr="0026510F" w:rsidRDefault="00EB036A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 w:rsidRPr="00EB036A">
              <w:rPr>
                <w:rFonts w:cstheme="minorHAnsi"/>
                <w:color w:val="44546A" w:themeColor="text2"/>
                <w:szCs w:val="24"/>
                <w:lang w:val="en-US"/>
              </w:rPr>
              <w:t>20% discount</w:t>
            </w:r>
          </w:p>
        </w:tc>
      </w:tr>
      <w:tr w:rsidR="00EB036A" w:rsidRPr="005F3357" w14:paraId="45579BAA" w14:textId="77777777" w:rsidTr="00BD1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5F4FFB22" w14:textId="65246842" w:rsidR="00EB036A" w:rsidRPr="0026510F" w:rsidRDefault="00EB036A" w:rsidP="00440AD0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15</w:t>
            </w:r>
            <w:r w:rsidR="00440AD0">
              <w:rPr>
                <w:rFonts w:cstheme="minorHAnsi"/>
                <w:color w:val="44546A" w:themeColor="text2"/>
                <w:szCs w:val="24"/>
                <w:lang w:val="en-US"/>
              </w:rPr>
              <w:t>, 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No</w:t>
            </w:r>
            <w:r w:rsidR="00440AD0"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</w:p>
        </w:tc>
        <w:tc>
          <w:tcPr>
            <w:tcW w:w="3420" w:type="dxa"/>
          </w:tcPr>
          <w:p w14:paraId="1A6239FF" w14:textId="3CA94270" w:rsidR="00EB036A" w:rsidRPr="005F3357" w:rsidRDefault="00EB036A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>
              <w:rPr>
                <w:color w:val="44546A" w:themeColor="text2"/>
                <w:szCs w:val="24"/>
                <w:lang w:val="en"/>
              </w:rPr>
              <w:t>1</w:t>
            </w:r>
            <w:r w:rsidRPr="00EB036A">
              <w:rPr>
                <w:color w:val="44546A" w:themeColor="text2"/>
                <w:szCs w:val="24"/>
                <w:lang w:val="en"/>
              </w:rPr>
              <w:t>0% discount</w:t>
            </w:r>
          </w:p>
        </w:tc>
      </w:tr>
      <w:tr w:rsidR="00EB036A" w:rsidRPr="005F3357" w14:paraId="771B2D8C" w14:textId="77777777" w:rsidTr="00BD1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6F14DCAC" w14:textId="68C95E2E" w:rsidR="00EB036A" w:rsidRPr="0026510F" w:rsidRDefault="00EB036A" w:rsidP="00440AD0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color w:val="44546A" w:themeColor="text2"/>
                <w:szCs w:val="24"/>
                <w:lang w:val="en-US"/>
              </w:rPr>
              <w:t>70</w:t>
            </w:r>
            <w:r w:rsidR="00440AD0">
              <w:rPr>
                <w:color w:val="44546A" w:themeColor="text2"/>
                <w:szCs w:val="24"/>
                <w:lang w:val="en-US"/>
              </w:rPr>
              <w:t>, 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No</w:t>
            </w:r>
            <w:r w:rsidR="00440AD0"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</w:p>
        </w:tc>
        <w:tc>
          <w:tcPr>
            <w:tcW w:w="3420" w:type="dxa"/>
          </w:tcPr>
          <w:p w14:paraId="0E6295D8" w14:textId="71C21741" w:rsidR="00EB036A" w:rsidRPr="005F3357" w:rsidRDefault="00EB036A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3</w:t>
            </w:r>
            <w:r w:rsidRPr="00EB036A">
              <w:rPr>
                <w:rFonts w:cstheme="minorHAnsi"/>
                <w:color w:val="44546A" w:themeColor="text2"/>
                <w:szCs w:val="24"/>
                <w:lang w:val="en-US"/>
              </w:rPr>
              <w:t>0% discount</w:t>
            </w:r>
          </w:p>
        </w:tc>
      </w:tr>
    </w:tbl>
    <w:p w14:paraId="514798C8" w14:textId="3E03191E" w:rsidR="0026510F" w:rsidRDefault="0026510F" w:rsidP="0026510F">
      <w:pPr>
        <w:rPr>
          <w:rFonts w:cstheme="minorHAnsi"/>
          <w:color w:val="44546A" w:themeColor="text2"/>
          <w:sz w:val="21"/>
        </w:rPr>
      </w:pPr>
    </w:p>
    <w:p w14:paraId="17E75B28" w14:textId="20380C10" w:rsidR="00EB036A" w:rsidRPr="00EB036A" w:rsidRDefault="00EB036A" w:rsidP="00EB036A">
      <w:pPr>
        <w:pStyle w:val="Heading1"/>
        <w:ind w:left="360"/>
        <w:rPr>
          <w:color w:val="44546A" w:themeColor="text2"/>
          <w:lang w:val="en"/>
        </w:rPr>
      </w:pPr>
      <w:bookmarkStart w:id="64" w:name="_Toc166616118"/>
      <w:r w:rsidRPr="00EB036A">
        <w:rPr>
          <w:color w:val="44546A" w:themeColor="text2"/>
          <w:lang w:val="en"/>
        </w:rPr>
        <w:t>Movie Classification</w:t>
      </w:r>
      <w:bookmarkEnd w:id="64"/>
    </w:p>
    <w:p w14:paraId="4306C6A5" w14:textId="645D68B7" w:rsidR="00EB036A" w:rsidRPr="00EB036A" w:rsidRDefault="00EB036A" w:rsidP="00EB036A">
      <w:p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Determine the movie category a person can watch based on their age:</w:t>
      </w:r>
    </w:p>
    <w:p w14:paraId="75FF8393" w14:textId="77777777" w:rsidR="00EB036A" w:rsidRPr="00EB036A" w:rsidRDefault="00EB036A" w:rsidP="00EB036A">
      <w:pPr>
        <w:pStyle w:val="ListParagraph"/>
        <w:numPr>
          <w:ilvl w:val="0"/>
          <w:numId w:val="27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Age &lt; 13: Only U-rated movies.</w:t>
      </w:r>
    </w:p>
    <w:p w14:paraId="3114086F" w14:textId="28DA939B" w:rsidR="00EB036A" w:rsidRPr="00EB036A" w:rsidRDefault="00EB036A" w:rsidP="00EB036A">
      <w:pPr>
        <w:pStyle w:val="ListParagraph"/>
        <w:numPr>
          <w:ilvl w:val="0"/>
          <w:numId w:val="27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Age 13-17:</w:t>
      </w:r>
      <w:r w:rsidRPr="00EB036A">
        <w:rPr>
          <w:rFonts w:cstheme="minorHAnsi"/>
          <w:color w:val="44546A" w:themeColor="text2"/>
          <w:sz w:val="21"/>
          <w:lang w:val="en-US"/>
        </w:rPr>
        <w:t xml:space="preserve"> </w:t>
      </w:r>
      <w:r w:rsidRPr="00EB036A">
        <w:rPr>
          <w:rFonts w:cstheme="minorHAnsi"/>
          <w:color w:val="44546A" w:themeColor="text2"/>
          <w:sz w:val="21"/>
        </w:rPr>
        <w:t>U and PG-13 rated movies.</w:t>
      </w:r>
    </w:p>
    <w:p w14:paraId="21337AD6" w14:textId="1BC5BF9E" w:rsidR="00EB036A" w:rsidRPr="00EB036A" w:rsidRDefault="00EB036A" w:rsidP="00EB036A">
      <w:pPr>
        <w:pStyle w:val="ListParagraph"/>
        <w:numPr>
          <w:ilvl w:val="0"/>
          <w:numId w:val="27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Age 18+: All movies.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75"/>
        <w:gridCol w:w="6300"/>
      </w:tblGrid>
      <w:tr w:rsidR="00EB036A" w:rsidRPr="005F3357" w14:paraId="7F89A079" w14:textId="77777777" w:rsidTr="00EB03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2136466" w14:textId="77777777" w:rsidR="00EB036A" w:rsidRPr="005F3357" w:rsidRDefault="00EB036A" w:rsidP="00BD1A86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6300" w:type="dxa"/>
          </w:tcPr>
          <w:p w14:paraId="4CFF771E" w14:textId="77777777" w:rsidR="00EB036A" w:rsidRPr="005F3357" w:rsidRDefault="00EB036A" w:rsidP="00BD1A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="00EB036A" w:rsidRPr="005F3357" w14:paraId="0F05FBBB" w14:textId="77777777" w:rsidTr="00EB0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0B166AF" w14:textId="1A25C873" w:rsidR="00EB036A" w:rsidRPr="00EB036A" w:rsidRDefault="00EB036A" w:rsidP="00BD1A86">
            <w:pPr>
              <w:tabs>
                <w:tab w:val="left" w:pos="1058"/>
              </w:tabs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10</w:t>
            </w:r>
          </w:p>
        </w:tc>
        <w:tc>
          <w:tcPr>
            <w:tcW w:w="6300" w:type="dxa"/>
          </w:tcPr>
          <w:p w14:paraId="20BD08C4" w14:textId="2B21841E" w:rsidR="00EB036A" w:rsidRPr="0026510F" w:rsidRDefault="00EB036A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U-rated movies</w:t>
            </w:r>
          </w:p>
        </w:tc>
      </w:tr>
      <w:tr w:rsidR="00EB036A" w:rsidRPr="005F3357" w14:paraId="25A09FCB" w14:textId="77777777" w:rsidTr="00EB0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1449FF7" w14:textId="55517116" w:rsidR="00EB036A" w:rsidRPr="0026510F" w:rsidRDefault="00EB036A" w:rsidP="00BD1A86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16</w:t>
            </w:r>
          </w:p>
        </w:tc>
        <w:tc>
          <w:tcPr>
            <w:tcW w:w="6300" w:type="dxa"/>
          </w:tcPr>
          <w:p w14:paraId="40B973EA" w14:textId="05C1BD1E" w:rsidR="00EB036A" w:rsidRPr="005F3357" w:rsidRDefault="00EB036A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>
              <w:rPr>
                <w:color w:val="44546A" w:themeColor="text2"/>
                <w:szCs w:val="24"/>
                <w:lang w:val="en"/>
              </w:rPr>
              <w:t>U and PG-13 rated movies</w:t>
            </w:r>
          </w:p>
        </w:tc>
      </w:tr>
      <w:tr w:rsidR="00EB036A" w:rsidRPr="005F3357" w14:paraId="3AE4FEF4" w14:textId="77777777" w:rsidTr="00EB0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3A281D1" w14:textId="63A5F359" w:rsidR="00EB036A" w:rsidRPr="0026510F" w:rsidRDefault="00EB036A" w:rsidP="00BD1A86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color w:val="44546A" w:themeColor="text2"/>
                <w:szCs w:val="24"/>
                <w:lang w:val="en-US"/>
              </w:rPr>
              <w:t>21</w:t>
            </w:r>
          </w:p>
        </w:tc>
        <w:tc>
          <w:tcPr>
            <w:tcW w:w="6300" w:type="dxa"/>
          </w:tcPr>
          <w:p w14:paraId="2C5B053F" w14:textId="012D320C" w:rsidR="00EB036A" w:rsidRPr="005F3357" w:rsidRDefault="00EB036A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All movies</w:t>
            </w:r>
          </w:p>
        </w:tc>
      </w:tr>
    </w:tbl>
    <w:p w14:paraId="5998AB38" w14:textId="77777777" w:rsidR="00EB036A" w:rsidRDefault="00EB036A" w:rsidP="00EB036A">
      <w:pPr>
        <w:rPr>
          <w:rFonts w:cstheme="minorHAnsi"/>
          <w:color w:val="44546A" w:themeColor="text2"/>
          <w:sz w:val="21"/>
        </w:rPr>
      </w:pPr>
    </w:p>
    <w:p w14:paraId="0C54E153" w14:textId="50ED7443" w:rsidR="00EB036A" w:rsidRPr="00EB036A" w:rsidRDefault="00EB036A" w:rsidP="00EB036A">
      <w:pPr>
        <w:pStyle w:val="Heading1"/>
        <w:ind w:left="360"/>
        <w:rPr>
          <w:color w:val="44546A" w:themeColor="text2"/>
          <w:lang w:val="en"/>
        </w:rPr>
      </w:pPr>
      <w:bookmarkStart w:id="65" w:name="_Toc166616119"/>
      <w:r w:rsidRPr="00EB036A">
        <w:rPr>
          <w:color w:val="44546A" w:themeColor="text2"/>
          <w:lang w:val="en"/>
        </w:rPr>
        <w:lastRenderedPageBreak/>
        <w:t>Airline Luggage Charges</w:t>
      </w:r>
      <w:bookmarkEnd w:id="65"/>
    </w:p>
    <w:p w14:paraId="3306B5EC" w14:textId="64140C50" w:rsidR="00EB036A" w:rsidRPr="00EB036A" w:rsidRDefault="00EB036A" w:rsidP="00EB036A">
      <w:p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Write a console program that calculates luggage charges based on weight and dimensions:</w:t>
      </w:r>
    </w:p>
    <w:p w14:paraId="237DFD4C" w14:textId="77777777" w:rsidR="00EB036A" w:rsidRPr="00EB036A" w:rsidRDefault="00EB036A" w:rsidP="00EB036A">
      <w:pPr>
        <w:pStyle w:val="ListParagraph"/>
        <w:numPr>
          <w:ilvl w:val="0"/>
          <w:numId w:val="17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If weight &gt; 50kg: $100 overweight fee.</w:t>
      </w:r>
    </w:p>
    <w:p w14:paraId="336B1FEE" w14:textId="77777777" w:rsidR="00EB036A" w:rsidRPr="00EB036A" w:rsidRDefault="00EB036A" w:rsidP="00EB036A">
      <w:pPr>
        <w:pStyle w:val="ListParagraph"/>
        <w:numPr>
          <w:ilvl w:val="0"/>
          <w:numId w:val="17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If the sum of all dimensions (length + width + height) &gt; 158cm:</w:t>
      </w:r>
    </w:p>
    <w:p w14:paraId="2FB4C6B4" w14:textId="77777777" w:rsidR="00EB036A" w:rsidRPr="00EB036A" w:rsidRDefault="00EB036A" w:rsidP="00EB036A">
      <w:pPr>
        <w:pStyle w:val="ListParagraph"/>
        <w:numPr>
          <w:ilvl w:val="1"/>
          <w:numId w:val="17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If the sum exceeds by 1-20cm: $50 oversize fee.</w:t>
      </w:r>
    </w:p>
    <w:p w14:paraId="4537A7AE" w14:textId="77777777" w:rsidR="00EB036A" w:rsidRPr="00EB036A" w:rsidRDefault="00EB036A" w:rsidP="00EB036A">
      <w:pPr>
        <w:pStyle w:val="ListParagraph"/>
        <w:numPr>
          <w:ilvl w:val="1"/>
          <w:numId w:val="17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If the sum exceeds by 21-50cm: $100 oversize fee.</w:t>
      </w:r>
    </w:p>
    <w:p w14:paraId="03289236" w14:textId="77777777" w:rsidR="00EB036A" w:rsidRPr="00EB036A" w:rsidRDefault="00EB036A" w:rsidP="00EB036A">
      <w:pPr>
        <w:pStyle w:val="ListParagraph"/>
        <w:numPr>
          <w:ilvl w:val="1"/>
          <w:numId w:val="17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If the sum exceeds by more than 50cm: $200 oversize fee.</w:t>
      </w:r>
    </w:p>
    <w:p w14:paraId="4091FDEA" w14:textId="6234449C" w:rsidR="00EB036A" w:rsidRPr="00EB036A" w:rsidRDefault="00EB036A" w:rsidP="00EB036A">
      <w:pPr>
        <w:pStyle w:val="ListParagraph"/>
        <w:numPr>
          <w:ilvl w:val="0"/>
          <w:numId w:val="17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If both overweight and oversize: additional $50 handling fee.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155"/>
        <w:gridCol w:w="6120"/>
      </w:tblGrid>
      <w:tr w:rsidR="00EB036A" w:rsidRPr="005F3357" w14:paraId="5D8C761E" w14:textId="77777777" w:rsidTr="00EB03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0ACB384E" w14:textId="77777777" w:rsidR="00EB036A" w:rsidRPr="005F3357" w:rsidRDefault="00EB036A" w:rsidP="00BD1A86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6120" w:type="dxa"/>
          </w:tcPr>
          <w:p w14:paraId="313BC8A0" w14:textId="77777777" w:rsidR="00EB036A" w:rsidRPr="005F3357" w:rsidRDefault="00EB036A" w:rsidP="00BD1A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="00EB036A" w:rsidRPr="005F3357" w14:paraId="2A192FAF" w14:textId="77777777" w:rsidTr="00EB0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28AA3D8C" w14:textId="77777777" w:rsidR="00EB036A" w:rsidRDefault="00EB036A" w:rsidP="00BD1A86">
            <w:pPr>
              <w:tabs>
                <w:tab w:val="left" w:pos="1058"/>
              </w:tabs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52</w:t>
            </w:r>
          </w:p>
          <w:p w14:paraId="709C4E7D" w14:textId="32C10AAB" w:rsidR="00EB036A" w:rsidRPr="00EB036A" w:rsidRDefault="00EB036A" w:rsidP="00BD1A86">
            <w:pPr>
              <w:tabs>
                <w:tab w:val="left" w:pos="1058"/>
              </w:tabs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160</w:t>
            </w:r>
          </w:p>
        </w:tc>
        <w:tc>
          <w:tcPr>
            <w:tcW w:w="6120" w:type="dxa"/>
          </w:tcPr>
          <w:p w14:paraId="377BF956" w14:textId="7652DDCE" w:rsidR="00EB036A" w:rsidRPr="0026510F" w:rsidRDefault="00EB036A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 w:rsidRPr="00EB036A">
              <w:rPr>
                <w:rFonts w:cstheme="minorHAnsi"/>
                <w:color w:val="44546A" w:themeColor="text2"/>
                <w:szCs w:val="24"/>
                <w:lang w:val="en-US"/>
              </w:rPr>
              <w:t>$150 (Overweight + Slightly oversize)</w:t>
            </w:r>
          </w:p>
        </w:tc>
      </w:tr>
      <w:tr w:rsidR="00EB036A" w:rsidRPr="005F3357" w14:paraId="31909786" w14:textId="77777777" w:rsidTr="00EB0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7DF2EF25" w14:textId="77777777" w:rsidR="00EB036A" w:rsidRDefault="00EB036A" w:rsidP="00BD1A86">
            <w:pPr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48</w:t>
            </w:r>
          </w:p>
          <w:p w14:paraId="23472571" w14:textId="1B917F69" w:rsidR="00EB036A" w:rsidRPr="0026510F" w:rsidRDefault="00EB036A" w:rsidP="00BD1A86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180</w:t>
            </w:r>
          </w:p>
        </w:tc>
        <w:tc>
          <w:tcPr>
            <w:tcW w:w="6120" w:type="dxa"/>
          </w:tcPr>
          <w:p w14:paraId="7B7423DC" w14:textId="44AA407D" w:rsidR="00EB036A" w:rsidRPr="005F3357" w:rsidRDefault="00EB036A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EB036A">
              <w:rPr>
                <w:rFonts w:cstheme="minorHAnsi"/>
                <w:color w:val="44546A" w:themeColor="text2"/>
                <w:szCs w:val="24"/>
              </w:rPr>
              <w:t>$100 (Oversize)</w:t>
            </w:r>
          </w:p>
        </w:tc>
      </w:tr>
      <w:tr w:rsidR="00EB036A" w:rsidRPr="005F3357" w14:paraId="1F4AF75B" w14:textId="77777777" w:rsidTr="00EB0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7D2F1972" w14:textId="77777777" w:rsidR="00EB036A" w:rsidRDefault="00EB036A" w:rsidP="00BD1A86">
            <w:pPr>
              <w:rPr>
                <w:b w:val="0"/>
                <w:bCs w:val="0"/>
                <w:color w:val="44546A" w:themeColor="text2"/>
                <w:szCs w:val="24"/>
                <w:lang w:val="en-US"/>
              </w:rPr>
            </w:pPr>
            <w:r w:rsidRPr="00EB036A">
              <w:rPr>
                <w:color w:val="44546A" w:themeColor="text2"/>
                <w:szCs w:val="24"/>
                <w:lang w:val="en-US"/>
              </w:rPr>
              <w:t xml:space="preserve">55 </w:t>
            </w:r>
          </w:p>
          <w:p w14:paraId="1311B90A" w14:textId="469FD805" w:rsidR="00EB036A" w:rsidRPr="0026510F" w:rsidRDefault="00EB036A" w:rsidP="00BD1A86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 w:rsidRPr="00EB036A">
              <w:rPr>
                <w:color w:val="44546A" w:themeColor="text2"/>
                <w:szCs w:val="24"/>
                <w:lang w:val="en-US"/>
              </w:rPr>
              <w:t>190</w:t>
            </w:r>
          </w:p>
        </w:tc>
        <w:tc>
          <w:tcPr>
            <w:tcW w:w="6120" w:type="dxa"/>
          </w:tcPr>
          <w:p w14:paraId="29F46171" w14:textId="175C04ED" w:rsidR="00EB036A" w:rsidRPr="005F3357" w:rsidRDefault="00EB036A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EB036A">
              <w:rPr>
                <w:rFonts w:cstheme="minorHAnsi"/>
                <w:color w:val="44546A" w:themeColor="text2"/>
                <w:szCs w:val="24"/>
                <w:lang w:val="en-US"/>
              </w:rPr>
              <w:t>$250 (Overweight + Oversize + Handling)</w:t>
            </w:r>
          </w:p>
        </w:tc>
      </w:tr>
    </w:tbl>
    <w:p w14:paraId="0A39030B" w14:textId="55BAFFEF" w:rsidR="00EB036A" w:rsidRDefault="00EB036A" w:rsidP="00EB036A">
      <w:pPr>
        <w:rPr>
          <w:rFonts w:cstheme="minorHAnsi"/>
          <w:color w:val="44546A" w:themeColor="text2"/>
          <w:sz w:val="21"/>
        </w:rPr>
      </w:pPr>
    </w:p>
    <w:p w14:paraId="01F94892" w14:textId="2E445B46" w:rsidR="00EB036A" w:rsidRPr="00EB036A" w:rsidRDefault="00EB036A" w:rsidP="00EB036A">
      <w:pPr>
        <w:pStyle w:val="Heading1"/>
        <w:ind w:left="360"/>
        <w:rPr>
          <w:color w:val="44546A" w:themeColor="text2"/>
          <w:lang w:val="en"/>
        </w:rPr>
      </w:pPr>
      <w:bookmarkStart w:id="66" w:name="_Toc166616120"/>
      <w:r w:rsidRPr="00EB036A">
        <w:rPr>
          <w:color w:val="44546A" w:themeColor="text2"/>
          <w:lang w:val="en"/>
        </w:rPr>
        <w:t>Adventure Game: Path Decision</w:t>
      </w:r>
      <w:bookmarkEnd w:id="66"/>
    </w:p>
    <w:p w14:paraId="77559F19" w14:textId="2C5E9A02" w:rsidR="00EB036A" w:rsidRPr="00EB036A" w:rsidRDefault="00EB036A" w:rsidP="00EB036A">
      <w:p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You're designing a text-based adventure game. At a certain point, players have to choose a path based on the tools they have</w:t>
      </w:r>
      <w:r>
        <w:rPr>
          <w:rFonts w:cstheme="minorHAnsi"/>
          <w:color w:val="44546A" w:themeColor="text2"/>
          <w:sz w:val="21"/>
          <w:lang w:val="en-US"/>
        </w:rPr>
        <w:t xml:space="preserve"> in right and left hand</w:t>
      </w:r>
      <w:r w:rsidRPr="00EB036A">
        <w:rPr>
          <w:rFonts w:cstheme="minorHAnsi"/>
          <w:color w:val="44546A" w:themeColor="text2"/>
          <w:sz w:val="21"/>
        </w:rPr>
        <w:t>:</w:t>
      </w:r>
    </w:p>
    <w:p w14:paraId="2AC570C1" w14:textId="77777777" w:rsidR="00EB036A" w:rsidRPr="00EB036A" w:rsidRDefault="00EB036A" w:rsidP="00EB036A">
      <w:pPr>
        <w:pStyle w:val="ListParagraph"/>
        <w:numPr>
          <w:ilvl w:val="0"/>
          <w:numId w:val="18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If they have a 'sword':</w:t>
      </w:r>
    </w:p>
    <w:p w14:paraId="73835A87" w14:textId="77777777" w:rsidR="00EB036A" w:rsidRPr="00EB036A" w:rsidRDefault="00EB036A" w:rsidP="00EB036A">
      <w:pPr>
        <w:pStyle w:val="ListParagraph"/>
        <w:numPr>
          <w:ilvl w:val="1"/>
          <w:numId w:val="18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If they also have a 'shield': Take the path to the castle.</w:t>
      </w:r>
    </w:p>
    <w:p w14:paraId="1134D2A6" w14:textId="77777777" w:rsidR="00EB036A" w:rsidRPr="00EB036A" w:rsidRDefault="00EB036A" w:rsidP="00EB036A">
      <w:pPr>
        <w:pStyle w:val="ListParagraph"/>
        <w:numPr>
          <w:ilvl w:val="1"/>
          <w:numId w:val="18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Else: Take the path to the forest.</w:t>
      </w:r>
    </w:p>
    <w:p w14:paraId="3281E978" w14:textId="77777777" w:rsidR="00EB036A" w:rsidRPr="00EB036A" w:rsidRDefault="00EB036A" w:rsidP="00EB036A">
      <w:pPr>
        <w:pStyle w:val="ListParagraph"/>
        <w:numPr>
          <w:ilvl w:val="0"/>
          <w:numId w:val="18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If they have a 'map':</w:t>
      </w:r>
    </w:p>
    <w:p w14:paraId="3CE67F27" w14:textId="77777777" w:rsidR="00EB036A" w:rsidRPr="00EB036A" w:rsidRDefault="00EB036A" w:rsidP="00EB036A">
      <w:pPr>
        <w:pStyle w:val="ListParagraph"/>
        <w:numPr>
          <w:ilvl w:val="1"/>
          <w:numId w:val="18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If they also have 'coins': Go to the town.</w:t>
      </w:r>
    </w:p>
    <w:p w14:paraId="71A8DDD9" w14:textId="77777777" w:rsidR="00EB036A" w:rsidRPr="00EB036A" w:rsidRDefault="00EB036A" w:rsidP="00EB036A">
      <w:pPr>
        <w:pStyle w:val="ListParagraph"/>
        <w:numPr>
          <w:ilvl w:val="1"/>
          <w:numId w:val="18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Else: Camp at the current spot and prepare for the next day.</w:t>
      </w:r>
    </w:p>
    <w:p w14:paraId="0F6E4CCC" w14:textId="30DC0349" w:rsidR="00EB036A" w:rsidRDefault="00EB036A" w:rsidP="00EB036A">
      <w:pPr>
        <w:pStyle w:val="ListParagraph"/>
        <w:numPr>
          <w:ilvl w:val="0"/>
          <w:numId w:val="18"/>
        </w:numPr>
        <w:rPr>
          <w:rFonts w:cstheme="minorHAnsi"/>
          <w:color w:val="44546A" w:themeColor="text2"/>
          <w:sz w:val="21"/>
        </w:rPr>
      </w:pPr>
      <w:r w:rsidRPr="00EB036A">
        <w:rPr>
          <w:rFonts w:cstheme="minorHAnsi"/>
          <w:color w:val="44546A" w:themeColor="text2"/>
          <w:sz w:val="21"/>
        </w:rPr>
        <w:t>If they don't have any of these tools: Wander aimlessly.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415"/>
        <w:gridCol w:w="4886"/>
      </w:tblGrid>
      <w:tr w:rsidR="00EB036A" w:rsidRPr="005F3357" w14:paraId="202BDB6D" w14:textId="77777777" w:rsidTr="00440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B0F3451" w14:textId="77777777" w:rsidR="00EB036A" w:rsidRPr="005F3357" w:rsidRDefault="00EB036A" w:rsidP="00BD1A86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4886" w:type="dxa"/>
          </w:tcPr>
          <w:p w14:paraId="2156F619" w14:textId="77777777" w:rsidR="00EB036A" w:rsidRPr="005F3357" w:rsidRDefault="00EB036A" w:rsidP="00BD1A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="00EB036A" w:rsidRPr="005F3357" w14:paraId="077D18F4" w14:textId="77777777" w:rsidTr="00440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CC7DA4C" w14:textId="7159DC2B" w:rsidR="00EB036A" w:rsidRPr="00EB036A" w:rsidRDefault="00440AD0" w:rsidP="00440AD0">
            <w:pPr>
              <w:tabs>
                <w:tab w:val="left" w:pos="1058"/>
              </w:tabs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 w:rsidR="00EB036A">
              <w:rPr>
                <w:rFonts w:cstheme="minorHAnsi"/>
                <w:color w:val="44546A" w:themeColor="text2"/>
                <w:szCs w:val="24"/>
                <w:lang w:val="en-US"/>
              </w:rPr>
              <w:t>sword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", "</w:t>
            </w:r>
            <w:r w:rsidR="00EB036A">
              <w:rPr>
                <w:rFonts w:cstheme="minorHAnsi"/>
                <w:color w:val="44546A" w:themeColor="text2"/>
                <w:szCs w:val="24"/>
                <w:lang w:val="en-US"/>
              </w:rPr>
              <w:t>shield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</w:p>
        </w:tc>
        <w:tc>
          <w:tcPr>
            <w:tcW w:w="4886" w:type="dxa"/>
          </w:tcPr>
          <w:p w14:paraId="2A0E73CC" w14:textId="3D8C0DB6" w:rsidR="00EB036A" w:rsidRPr="0026510F" w:rsidRDefault="00EB036A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 w:rsidRPr="00EB036A">
              <w:rPr>
                <w:rFonts w:cstheme="minorHAnsi"/>
                <w:color w:val="44546A" w:themeColor="text2"/>
                <w:szCs w:val="24"/>
                <w:lang w:val="en-US"/>
              </w:rPr>
              <w:t>Path to the castle</w:t>
            </w:r>
          </w:p>
        </w:tc>
      </w:tr>
      <w:tr w:rsidR="00EB036A" w:rsidRPr="005F3357" w14:paraId="40E6BF1E" w14:textId="77777777" w:rsidTr="00440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E9A6C9B" w14:textId="1F604E51" w:rsidR="00EB036A" w:rsidRPr="00EB036A" w:rsidRDefault="00440AD0" w:rsidP="00440AD0">
            <w:pPr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 w:rsidR="00EB036A">
              <w:rPr>
                <w:rFonts w:cstheme="minorHAnsi"/>
                <w:color w:val="44546A" w:themeColor="text2"/>
                <w:szCs w:val="24"/>
                <w:lang w:val="en-US"/>
              </w:rPr>
              <w:t>map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", "</w:t>
            </w:r>
            <w:r w:rsidR="00EB036A">
              <w:rPr>
                <w:rFonts w:cstheme="minorHAnsi"/>
                <w:color w:val="44546A" w:themeColor="text2"/>
                <w:szCs w:val="24"/>
                <w:lang w:val="en-US"/>
              </w:rPr>
              <w:t>coins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</w:p>
        </w:tc>
        <w:tc>
          <w:tcPr>
            <w:tcW w:w="4886" w:type="dxa"/>
          </w:tcPr>
          <w:p w14:paraId="35455BFD" w14:textId="0BEE730B" w:rsidR="00EB036A" w:rsidRPr="005F3357" w:rsidRDefault="00EB036A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EB036A">
              <w:rPr>
                <w:rFonts w:cstheme="minorHAnsi"/>
                <w:color w:val="44546A" w:themeColor="text2"/>
                <w:szCs w:val="24"/>
              </w:rPr>
              <w:t>Go to the town</w:t>
            </w:r>
          </w:p>
        </w:tc>
      </w:tr>
      <w:tr w:rsidR="00EB036A" w:rsidRPr="005F3357" w14:paraId="6AF812A4" w14:textId="77777777" w:rsidTr="00440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5D76645" w14:textId="4CA93418" w:rsidR="00EB036A" w:rsidRPr="0026510F" w:rsidRDefault="00440AD0" w:rsidP="00440AD0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 w:rsidR="00EB036A">
              <w:rPr>
                <w:rFonts w:cstheme="minorHAnsi"/>
                <w:color w:val="44546A" w:themeColor="text2"/>
                <w:szCs w:val="24"/>
                <w:lang w:val="en-US"/>
              </w:rPr>
              <w:t>torch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", "</w:t>
            </w:r>
            <w:r w:rsidR="00EB036A">
              <w:rPr>
                <w:rFonts w:cstheme="minorHAnsi"/>
                <w:color w:val="44546A" w:themeColor="text2"/>
                <w:szCs w:val="24"/>
                <w:lang w:val="en-US"/>
              </w:rPr>
              <w:t>flower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</w:p>
        </w:tc>
        <w:tc>
          <w:tcPr>
            <w:tcW w:w="4886" w:type="dxa"/>
          </w:tcPr>
          <w:p w14:paraId="437B444D" w14:textId="0370C058" w:rsidR="00EB036A" w:rsidRPr="005F3357" w:rsidRDefault="00EB036A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 w:rsidRPr="00EB036A">
              <w:rPr>
                <w:rFonts w:cstheme="minorHAnsi"/>
                <w:color w:val="44546A" w:themeColor="text2"/>
                <w:szCs w:val="24"/>
                <w:lang w:val="en-US"/>
              </w:rPr>
              <w:t>Wander aimlessly</w:t>
            </w:r>
          </w:p>
        </w:tc>
      </w:tr>
      <w:tr w:rsidR="00440AD0" w:rsidRPr="005F3357" w14:paraId="654F41E0" w14:textId="77777777" w:rsidTr="00440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392A795" w14:textId="01731E92" w:rsidR="00440AD0" w:rsidRPr="00440AD0" w:rsidRDefault="00440AD0" w:rsidP="00440AD0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"sword", "pouch"</w:t>
            </w:r>
          </w:p>
        </w:tc>
        <w:tc>
          <w:tcPr>
            <w:tcW w:w="4886" w:type="dxa"/>
          </w:tcPr>
          <w:p w14:paraId="7C33ABB5" w14:textId="14B54CEB" w:rsidR="00440AD0" w:rsidRPr="00EB036A" w:rsidRDefault="00440AD0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Path to the forest</w:t>
            </w:r>
          </w:p>
        </w:tc>
      </w:tr>
      <w:tr w:rsidR="00440AD0" w:rsidRPr="005F3357" w14:paraId="6DC0DDFB" w14:textId="77777777" w:rsidTr="00440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B095697" w14:textId="0B97CF3B" w:rsidR="00440AD0" w:rsidRDefault="00440AD0" w:rsidP="00440AD0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"map", "compass"</w:t>
            </w:r>
          </w:p>
        </w:tc>
        <w:tc>
          <w:tcPr>
            <w:tcW w:w="4886" w:type="dxa"/>
          </w:tcPr>
          <w:p w14:paraId="004B8F30" w14:textId="3B87C47D" w:rsidR="00440AD0" w:rsidRDefault="00440AD0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Camp</w:t>
            </w:r>
          </w:p>
        </w:tc>
      </w:tr>
    </w:tbl>
    <w:p w14:paraId="0376CD82" w14:textId="3B7BCA6F" w:rsidR="00EB036A" w:rsidRDefault="00EB036A" w:rsidP="00EB036A">
      <w:pPr>
        <w:rPr>
          <w:rFonts w:cstheme="minorHAnsi"/>
          <w:color w:val="44546A" w:themeColor="text2"/>
          <w:sz w:val="21"/>
        </w:rPr>
      </w:pPr>
    </w:p>
    <w:p w14:paraId="76C72443" w14:textId="2864765E" w:rsidR="00BD566A" w:rsidRPr="00DF6DF3" w:rsidRDefault="00BD566A" w:rsidP="00DF6DF3">
      <w:pPr>
        <w:pStyle w:val="Heading1"/>
        <w:ind w:left="360"/>
        <w:rPr>
          <w:color w:val="44546A" w:themeColor="text2"/>
          <w:lang w:val="en"/>
        </w:rPr>
      </w:pPr>
      <w:bookmarkStart w:id="67" w:name="_Toc166616121"/>
      <w:r w:rsidRPr="00DF6DF3">
        <w:rPr>
          <w:color w:val="44546A" w:themeColor="text2"/>
          <w:lang w:val="en"/>
        </w:rPr>
        <w:t>Potion Brewing Decision</w:t>
      </w:r>
      <w:bookmarkEnd w:id="67"/>
    </w:p>
    <w:p w14:paraId="0FED1A1D" w14:textId="5E2C8353" w:rsidR="00BD566A" w:rsidRPr="00BD566A" w:rsidRDefault="00BD566A" w:rsidP="00BD566A">
      <w:pPr>
        <w:rPr>
          <w:rFonts w:cstheme="minorHAnsi"/>
          <w:color w:val="44546A" w:themeColor="text2"/>
          <w:sz w:val="21"/>
        </w:rPr>
      </w:pPr>
      <w:r w:rsidRPr="00BD566A">
        <w:rPr>
          <w:rFonts w:cstheme="minorHAnsi"/>
          <w:color w:val="44546A" w:themeColor="text2"/>
          <w:sz w:val="21"/>
        </w:rPr>
        <w:t xml:space="preserve">Players have </w:t>
      </w:r>
      <w:r>
        <w:rPr>
          <w:rFonts w:cstheme="minorHAnsi"/>
          <w:color w:val="44546A" w:themeColor="text2"/>
          <w:sz w:val="21"/>
          <w:lang w:val="en-US"/>
        </w:rPr>
        <w:t xml:space="preserve">2 </w:t>
      </w:r>
      <w:r w:rsidRPr="00BD566A">
        <w:rPr>
          <w:rFonts w:cstheme="minorHAnsi"/>
          <w:color w:val="44546A" w:themeColor="text2"/>
          <w:sz w:val="21"/>
        </w:rPr>
        <w:t>ingredients to brew potions. Decide which potion they can brew:</w:t>
      </w:r>
    </w:p>
    <w:p w14:paraId="160F7300" w14:textId="77777777" w:rsidR="00BD566A" w:rsidRPr="00BD566A" w:rsidRDefault="00BD566A" w:rsidP="00BD566A">
      <w:pPr>
        <w:pStyle w:val="ListParagraph"/>
        <w:numPr>
          <w:ilvl w:val="0"/>
          <w:numId w:val="32"/>
        </w:numPr>
        <w:rPr>
          <w:rFonts w:cstheme="minorHAnsi"/>
          <w:color w:val="44546A" w:themeColor="text2"/>
          <w:sz w:val="21"/>
        </w:rPr>
      </w:pPr>
      <w:r w:rsidRPr="00BD566A">
        <w:rPr>
          <w:rFonts w:cstheme="minorHAnsi"/>
          <w:color w:val="44546A" w:themeColor="text2"/>
          <w:sz w:val="21"/>
        </w:rPr>
        <w:t>If they have 'herbs':</w:t>
      </w:r>
    </w:p>
    <w:p w14:paraId="69BB7DC5" w14:textId="77777777" w:rsidR="00BD566A" w:rsidRPr="00BD566A" w:rsidRDefault="00BD566A" w:rsidP="00BD566A">
      <w:pPr>
        <w:pStyle w:val="ListParagraph"/>
        <w:numPr>
          <w:ilvl w:val="1"/>
          <w:numId w:val="32"/>
        </w:numPr>
        <w:rPr>
          <w:rFonts w:cstheme="minorHAnsi"/>
          <w:color w:val="44546A" w:themeColor="text2"/>
          <w:sz w:val="21"/>
        </w:rPr>
      </w:pPr>
      <w:r w:rsidRPr="00BD566A">
        <w:rPr>
          <w:rFonts w:cstheme="minorHAnsi"/>
          <w:color w:val="44546A" w:themeColor="text2"/>
          <w:sz w:val="21"/>
        </w:rPr>
        <w:t>If they also have 'water': Brew a health potion.</w:t>
      </w:r>
    </w:p>
    <w:p w14:paraId="58D4E64D" w14:textId="77777777" w:rsidR="00BD566A" w:rsidRPr="00BD566A" w:rsidRDefault="00BD566A" w:rsidP="00BD566A">
      <w:pPr>
        <w:pStyle w:val="ListParagraph"/>
        <w:numPr>
          <w:ilvl w:val="1"/>
          <w:numId w:val="32"/>
        </w:numPr>
        <w:rPr>
          <w:rFonts w:cstheme="minorHAnsi"/>
          <w:color w:val="44546A" w:themeColor="text2"/>
          <w:sz w:val="21"/>
        </w:rPr>
      </w:pPr>
      <w:r w:rsidRPr="00BD566A">
        <w:rPr>
          <w:rFonts w:cstheme="minorHAnsi"/>
          <w:color w:val="44546A" w:themeColor="text2"/>
          <w:sz w:val="21"/>
        </w:rPr>
        <w:t>Else if they have 'oil': Brew a stealth potion.</w:t>
      </w:r>
    </w:p>
    <w:p w14:paraId="7A93FBD9" w14:textId="77777777" w:rsidR="00BD566A" w:rsidRPr="00BD566A" w:rsidRDefault="00BD566A" w:rsidP="00BD566A">
      <w:pPr>
        <w:pStyle w:val="ListParagraph"/>
        <w:numPr>
          <w:ilvl w:val="1"/>
          <w:numId w:val="32"/>
        </w:numPr>
        <w:rPr>
          <w:rFonts w:cstheme="minorHAnsi"/>
          <w:color w:val="44546A" w:themeColor="text2"/>
          <w:sz w:val="21"/>
        </w:rPr>
      </w:pPr>
      <w:r w:rsidRPr="00BD566A">
        <w:rPr>
          <w:rFonts w:cstheme="minorHAnsi"/>
          <w:color w:val="44546A" w:themeColor="text2"/>
          <w:sz w:val="21"/>
        </w:rPr>
        <w:t>Else: Brew a minor stamina potion.</w:t>
      </w:r>
    </w:p>
    <w:p w14:paraId="1A31B8E8" w14:textId="77777777" w:rsidR="00BD566A" w:rsidRPr="00BD566A" w:rsidRDefault="00BD566A" w:rsidP="00BD566A">
      <w:pPr>
        <w:pStyle w:val="ListParagraph"/>
        <w:numPr>
          <w:ilvl w:val="0"/>
          <w:numId w:val="32"/>
        </w:numPr>
        <w:rPr>
          <w:rFonts w:cstheme="minorHAnsi"/>
          <w:color w:val="44546A" w:themeColor="text2"/>
          <w:sz w:val="21"/>
        </w:rPr>
      </w:pPr>
      <w:r w:rsidRPr="00BD566A">
        <w:rPr>
          <w:rFonts w:cstheme="minorHAnsi"/>
          <w:color w:val="44546A" w:themeColor="text2"/>
          <w:sz w:val="21"/>
        </w:rPr>
        <w:lastRenderedPageBreak/>
        <w:t>If they have 'berries':</w:t>
      </w:r>
    </w:p>
    <w:p w14:paraId="008F668A" w14:textId="77777777" w:rsidR="00BD566A" w:rsidRPr="00BD566A" w:rsidRDefault="00BD566A" w:rsidP="00BD566A">
      <w:pPr>
        <w:pStyle w:val="ListParagraph"/>
        <w:numPr>
          <w:ilvl w:val="1"/>
          <w:numId w:val="32"/>
        </w:numPr>
        <w:rPr>
          <w:rFonts w:cstheme="minorHAnsi"/>
          <w:color w:val="44546A" w:themeColor="text2"/>
          <w:sz w:val="21"/>
        </w:rPr>
      </w:pPr>
      <w:r w:rsidRPr="00BD566A">
        <w:rPr>
          <w:rFonts w:cstheme="minorHAnsi"/>
          <w:color w:val="44546A" w:themeColor="text2"/>
          <w:sz w:val="21"/>
        </w:rPr>
        <w:t>If they also have 'sugar': Brew a speed potion.</w:t>
      </w:r>
    </w:p>
    <w:p w14:paraId="185D6FD6" w14:textId="77777777" w:rsidR="00BD566A" w:rsidRPr="00BD566A" w:rsidRDefault="00BD566A" w:rsidP="00BD566A">
      <w:pPr>
        <w:pStyle w:val="ListParagraph"/>
        <w:numPr>
          <w:ilvl w:val="1"/>
          <w:numId w:val="32"/>
        </w:numPr>
        <w:rPr>
          <w:rFonts w:cstheme="minorHAnsi"/>
          <w:color w:val="44546A" w:themeColor="text2"/>
          <w:sz w:val="21"/>
        </w:rPr>
      </w:pPr>
      <w:r w:rsidRPr="00BD566A">
        <w:rPr>
          <w:rFonts w:cstheme="minorHAnsi"/>
          <w:color w:val="44546A" w:themeColor="text2"/>
          <w:sz w:val="21"/>
        </w:rPr>
        <w:t>Else: Brew a minor energy potion.</w:t>
      </w:r>
    </w:p>
    <w:p w14:paraId="01DD2CF8" w14:textId="11EAF525" w:rsidR="00BD566A" w:rsidRDefault="00BD566A" w:rsidP="00BD566A">
      <w:pPr>
        <w:pStyle w:val="ListParagraph"/>
        <w:numPr>
          <w:ilvl w:val="0"/>
          <w:numId w:val="32"/>
        </w:numPr>
        <w:rPr>
          <w:rFonts w:cstheme="minorHAnsi"/>
          <w:color w:val="44546A" w:themeColor="text2"/>
          <w:sz w:val="21"/>
        </w:rPr>
      </w:pPr>
      <w:r w:rsidRPr="00BD566A">
        <w:rPr>
          <w:rFonts w:cstheme="minorHAnsi"/>
          <w:color w:val="44546A" w:themeColor="text2"/>
          <w:sz w:val="21"/>
        </w:rPr>
        <w:t>Else: Can't brew any potion.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225"/>
        <w:gridCol w:w="4050"/>
      </w:tblGrid>
      <w:tr w:rsidR="00BD566A" w:rsidRPr="005F3357" w14:paraId="7BFD1A93" w14:textId="77777777" w:rsidTr="00440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3805EDC7" w14:textId="77777777" w:rsidR="00BD566A" w:rsidRPr="005F3357" w:rsidRDefault="00BD566A" w:rsidP="00BD1A86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4050" w:type="dxa"/>
          </w:tcPr>
          <w:p w14:paraId="567FB2D9" w14:textId="77777777" w:rsidR="00BD566A" w:rsidRPr="005F3357" w:rsidRDefault="00BD566A" w:rsidP="00BD1A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="00BD566A" w:rsidRPr="005F3357" w14:paraId="52551233" w14:textId="77777777" w:rsidTr="00440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46F833DD" w14:textId="3A2716A6" w:rsidR="00BD566A" w:rsidRPr="00EB036A" w:rsidRDefault="00440AD0" w:rsidP="00440AD0">
            <w:pPr>
              <w:tabs>
                <w:tab w:val="left" w:pos="1058"/>
              </w:tabs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 w:rsidR="00BD566A">
              <w:rPr>
                <w:rFonts w:cstheme="minorHAnsi"/>
                <w:color w:val="44546A" w:themeColor="text2"/>
                <w:szCs w:val="24"/>
                <w:lang w:val="en-US"/>
              </w:rPr>
              <w:t>herbs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", "</w:t>
            </w:r>
            <w:r w:rsidR="00BD566A"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  <w:t>water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</w:p>
        </w:tc>
        <w:tc>
          <w:tcPr>
            <w:tcW w:w="4050" w:type="dxa"/>
          </w:tcPr>
          <w:p w14:paraId="3AEA874B" w14:textId="333FCDB4" w:rsidR="00BD566A" w:rsidRPr="0026510F" w:rsidRDefault="00BD566A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Health potion</w:t>
            </w:r>
          </w:p>
        </w:tc>
      </w:tr>
      <w:tr w:rsidR="00BD566A" w:rsidRPr="005F3357" w14:paraId="7919A26E" w14:textId="77777777" w:rsidTr="00440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5EF0DD53" w14:textId="7D176930" w:rsidR="00BD566A" w:rsidRPr="00EB036A" w:rsidRDefault="00440AD0" w:rsidP="00440AD0">
            <w:pPr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 w:rsidR="00BD566A">
              <w:rPr>
                <w:rFonts w:cstheme="minorHAnsi"/>
                <w:color w:val="44546A" w:themeColor="text2"/>
                <w:szCs w:val="24"/>
                <w:lang w:val="en-US"/>
              </w:rPr>
              <w:t>herbs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", "</w:t>
            </w:r>
            <w:r w:rsidR="00BD566A"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  <w:t>oil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</w:p>
        </w:tc>
        <w:tc>
          <w:tcPr>
            <w:tcW w:w="4050" w:type="dxa"/>
          </w:tcPr>
          <w:p w14:paraId="5967AB0B" w14:textId="672618C4" w:rsidR="00BD566A" w:rsidRPr="00BD566A" w:rsidRDefault="00BD566A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Stealth potion</w:t>
            </w:r>
          </w:p>
        </w:tc>
      </w:tr>
      <w:tr w:rsidR="00BD566A" w:rsidRPr="005F3357" w14:paraId="3D9C4AE7" w14:textId="77777777" w:rsidTr="00440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32141BCD" w14:textId="062B584B" w:rsidR="00BD566A" w:rsidRPr="0026510F" w:rsidRDefault="00440AD0" w:rsidP="00440AD0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 w:rsidR="00BD566A">
              <w:rPr>
                <w:rFonts w:cstheme="minorHAnsi"/>
                <w:color w:val="44546A" w:themeColor="text2"/>
                <w:szCs w:val="24"/>
                <w:lang w:val="en-US"/>
              </w:rPr>
              <w:t>herbs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", "</w:t>
            </w:r>
            <w:r w:rsidR="00BD566A">
              <w:rPr>
                <w:rFonts w:cstheme="minorHAnsi"/>
                <w:color w:val="44546A" w:themeColor="text2"/>
                <w:szCs w:val="24"/>
                <w:lang w:val="en-US"/>
              </w:rPr>
              <w:t>banana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</w:p>
        </w:tc>
        <w:tc>
          <w:tcPr>
            <w:tcW w:w="4050" w:type="dxa"/>
          </w:tcPr>
          <w:p w14:paraId="487B4F41" w14:textId="78A3A0CA" w:rsidR="00BD566A" w:rsidRPr="005F3357" w:rsidRDefault="00BD566A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Minor stamina potion</w:t>
            </w:r>
          </w:p>
        </w:tc>
      </w:tr>
      <w:tr w:rsidR="00BD566A" w:rsidRPr="005F3357" w14:paraId="24592CA7" w14:textId="77777777" w:rsidTr="00440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0540477C" w14:textId="47E6E07B" w:rsidR="00BD566A" w:rsidRDefault="00440AD0" w:rsidP="00440AD0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 w:rsidR="00BD566A">
              <w:rPr>
                <w:rFonts w:cstheme="minorHAnsi"/>
                <w:color w:val="44546A" w:themeColor="text2"/>
                <w:szCs w:val="24"/>
                <w:lang w:val="en-US"/>
              </w:rPr>
              <w:t>berries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", "</w:t>
            </w:r>
            <w:r w:rsidR="00BD566A">
              <w:rPr>
                <w:rFonts w:cstheme="minorHAnsi"/>
                <w:color w:val="44546A" w:themeColor="text2"/>
                <w:szCs w:val="24"/>
                <w:lang w:val="en-US"/>
              </w:rPr>
              <w:t>sugar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</w:p>
        </w:tc>
        <w:tc>
          <w:tcPr>
            <w:tcW w:w="4050" w:type="dxa"/>
          </w:tcPr>
          <w:p w14:paraId="0E030165" w14:textId="1F3B40C1" w:rsidR="00BD566A" w:rsidRDefault="00BD566A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Speed potion</w:t>
            </w:r>
          </w:p>
        </w:tc>
      </w:tr>
      <w:tr w:rsidR="00BD566A" w:rsidRPr="005F3357" w14:paraId="3F0C3088" w14:textId="77777777" w:rsidTr="00440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63BA81A3" w14:textId="7F3EA11A" w:rsidR="00BD566A" w:rsidRDefault="00440AD0" w:rsidP="00440AD0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 w:rsidR="00BD566A">
              <w:rPr>
                <w:rFonts w:cstheme="minorHAnsi"/>
                <w:color w:val="44546A" w:themeColor="text2"/>
                <w:szCs w:val="24"/>
                <w:lang w:val="en-US"/>
              </w:rPr>
              <w:t>berries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", "</w:t>
            </w:r>
            <w:r w:rsidR="00BD566A">
              <w:rPr>
                <w:rFonts w:cstheme="minorHAnsi"/>
                <w:color w:val="44546A" w:themeColor="text2"/>
                <w:szCs w:val="24"/>
                <w:lang w:val="en-US"/>
              </w:rPr>
              <w:t>banana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</w:p>
        </w:tc>
        <w:tc>
          <w:tcPr>
            <w:tcW w:w="4050" w:type="dxa"/>
          </w:tcPr>
          <w:p w14:paraId="050C2C4D" w14:textId="73724519" w:rsidR="00BD566A" w:rsidRDefault="00BD566A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Minor energy potion</w:t>
            </w:r>
          </w:p>
        </w:tc>
      </w:tr>
      <w:tr w:rsidR="00BD566A" w:rsidRPr="005F3357" w14:paraId="553254AE" w14:textId="77777777" w:rsidTr="00440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54A902A7" w14:textId="20B75B28" w:rsidR="00BD566A" w:rsidRDefault="00440AD0" w:rsidP="00440AD0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 w:rsidR="00BD566A">
              <w:rPr>
                <w:rFonts w:cstheme="minorHAnsi"/>
                <w:color w:val="44546A" w:themeColor="text2"/>
                <w:szCs w:val="24"/>
                <w:lang w:val="en-US"/>
              </w:rPr>
              <w:t>herbs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", "</w:t>
            </w:r>
            <w:r w:rsidR="00BD566A">
              <w:rPr>
                <w:rFonts w:cstheme="minorHAnsi"/>
                <w:color w:val="44546A" w:themeColor="text2"/>
                <w:szCs w:val="24"/>
                <w:lang w:val="en-US"/>
              </w:rPr>
              <w:t>sugar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</w:p>
        </w:tc>
        <w:tc>
          <w:tcPr>
            <w:tcW w:w="4050" w:type="dxa"/>
          </w:tcPr>
          <w:p w14:paraId="72D7A06C" w14:textId="7626FC3E" w:rsidR="00BD566A" w:rsidRDefault="00BD566A" w:rsidP="00BD5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Minor stamina potion</w:t>
            </w:r>
          </w:p>
        </w:tc>
      </w:tr>
      <w:tr w:rsidR="00440AD0" w:rsidRPr="005F3357" w14:paraId="4516E569" w14:textId="77777777" w:rsidTr="00440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14:paraId="7A1CEE74" w14:textId="6715C325" w:rsidR="00440AD0" w:rsidRDefault="00440AD0" w:rsidP="00440AD0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"sugar", "</w:t>
            </w:r>
            <w:r w:rsidR="00F2546A">
              <w:rPr>
                <w:rFonts w:cstheme="minorHAnsi"/>
                <w:color w:val="44546A" w:themeColor="text2"/>
                <w:szCs w:val="24"/>
                <w:lang w:val="en-US"/>
              </w:rPr>
              <w:t>salt"</w:t>
            </w:r>
          </w:p>
        </w:tc>
        <w:tc>
          <w:tcPr>
            <w:tcW w:w="4050" w:type="dxa"/>
          </w:tcPr>
          <w:p w14:paraId="42F4D186" w14:textId="38712A00" w:rsidR="00440AD0" w:rsidRDefault="00F2546A" w:rsidP="00BD5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No potion</w:t>
            </w:r>
          </w:p>
        </w:tc>
      </w:tr>
    </w:tbl>
    <w:p w14:paraId="7DCB55A5" w14:textId="50A7D141" w:rsidR="00BD566A" w:rsidRDefault="00BD566A" w:rsidP="00BD566A">
      <w:pPr>
        <w:rPr>
          <w:rFonts w:cstheme="minorHAnsi"/>
          <w:color w:val="44546A" w:themeColor="text2"/>
          <w:sz w:val="21"/>
        </w:rPr>
      </w:pPr>
    </w:p>
    <w:p w14:paraId="511398D5" w14:textId="184D081A" w:rsidR="00BD566A" w:rsidRPr="00DF6DF3" w:rsidRDefault="00BD566A" w:rsidP="00DF6DF3">
      <w:pPr>
        <w:pStyle w:val="Heading1"/>
        <w:ind w:left="360"/>
        <w:rPr>
          <w:color w:val="44546A" w:themeColor="text2"/>
          <w:lang w:val="en"/>
        </w:rPr>
      </w:pPr>
      <w:bookmarkStart w:id="68" w:name="_Toc166616122"/>
      <w:r w:rsidRPr="00DF6DF3">
        <w:rPr>
          <w:color w:val="44546A" w:themeColor="text2"/>
          <w:lang w:val="en"/>
        </w:rPr>
        <w:t>Survival in the Wilderness</w:t>
      </w:r>
      <w:bookmarkEnd w:id="68"/>
    </w:p>
    <w:p w14:paraId="11416DA0" w14:textId="4B88904A" w:rsidR="00BD566A" w:rsidRPr="00BD566A" w:rsidRDefault="00BD566A" w:rsidP="00BD566A">
      <w:pPr>
        <w:rPr>
          <w:rFonts w:cstheme="minorHAnsi"/>
          <w:color w:val="44546A" w:themeColor="text2"/>
          <w:sz w:val="21"/>
        </w:rPr>
      </w:pPr>
      <w:r>
        <w:rPr>
          <w:rFonts w:cstheme="minorHAnsi"/>
          <w:color w:val="44546A" w:themeColor="text2"/>
          <w:sz w:val="21"/>
          <w:lang w:val="en-US"/>
        </w:rPr>
        <w:t>P</w:t>
      </w:r>
      <w:r w:rsidRPr="00BD566A">
        <w:rPr>
          <w:rFonts w:cstheme="minorHAnsi"/>
          <w:color w:val="44546A" w:themeColor="text2"/>
          <w:sz w:val="21"/>
        </w:rPr>
        <w:t>layers need to decide on their course of action based on time of day, environment, and items:</w:t>
      </w:r>
    </w:p>
    <w:p w14:paraId="1617591C" w14:textId="77777777" w:rsidR="00BD566A" w:rsidRPr="00BD566A" w:rsidRDefault="00BD566A" w:rsidP="00BD566A">
      <w:pPr>
        <w:pStyle w:val="ListParagraph"/>
        <w:numPr>
          <w:ilvl w:val="0"/>
          <w:numId w:val="33"/>
        </w:numPr>
        <w:rPr>
          <w:rFonts w:cstheme="minorHAnsi"/>
          <w:color w:val="44546A" w:themeColor="text2"/>
          <w:sz w:val="21"/>
        </w:rPr>
      </w:pPr>
      <w:r w:rsidRPr="00BD566A">
        <w:rPr>
          <w:rFonts w:cstheme="minorHAnsi"/>
          <w:color w:val="44546A" w:themeColor="text2"/>
          <w:sz w:val="21"/>
        </w:rPr>
        <w:t>If it's 'day':</w:t>
      </w:r>
    </w:p>
    <w:p w14:paraId="18C253AD" w14:textId="77777777" w:rsidR="00BD566A" w:rsidRPr="00BD566A" w:rsidRDefault="00BD566A" w:rsidP="00BD566A">
      <w:pPr>
        <w:pStyle w:val="ListParagraph"/>
        <w:numPr>
          <w:ilvl w:val="1"/>
          <w:numId w:val="33"/>
        </w:numPr>
        <w:rPr>
          <w:rFonts w:cstheme="minorHAnsi"/>
          <w:color w:val="44546A" w:themeColor="text2"/>
          <w:sz w:val="21"/>
        </w:rPr>
      </w:pPr>
      <w:r w:rsidRPr="00BD566A">
        <w:rPr>
          <w:rFonts w:cstheme="minorHAnsi"/>
          <w:color w:val="44546A" w:themeColor="text2"/>
          <w:sz w:val="21"/>
        </w:rPr>
        <w:t>If they're in a 'forest':</w:t>
      </w:r>
    </w:p>
    <w:p w14:paraId="7210D8C7" w14:textId="77777777" w:rsidR="00BD566A" w:rsidRPr="00BD566A" w:rsidRDefault="00BD566A" w:rsidP="00BD566A">
      <w:pPr>
        <w:pStyle w:val="ListParagraph"/>
        <w:numPr>
          <w:ilvl w:val="2"/>
          <w:numId w:val="33"/>
        </w:numPr>
        <w:rPr>
          <w:rFonts w:cstheme="minorHAnsi"/>
          <w:color w:val="44546A" w:themeColor="text2"/>
          <w:sz w:val="21"/>
        </w:rPr>
      </w:pPr>
      <w:r w:rsidRPr="00BD566A">
        <w:rPr>
          <w:rFonts w:cstheme="minorHAnsi"/>
          <w:color w:val="44546A" w:themeColor="text2"/>
          <w:sz w:val="21"/>
        </w:rPr>
        <w:t>If they have 'knife': Hunt for food.</w:t>
      </w:r>
    </w:p>
    <w:p w14:paraId="0B594EB2" w14:textId="77777777" w:rsidR="00BD566A" w:rsidRPr="00BD566A" w:rsidRDefault="00BD566A" w:rsidP="00BD566A">
      <w:pPr>
        <w:pStyle w:val="ListParagraph"/>
        <w:numPr>
          <w:ilvl w:val="2"/>
          <w:numId w:val="33"/>
        </w:numPr>
        <w:rPr>
          <w:rFonts w:cstheme="minorHAnsi"/>
          <w:color w:val="44546A" w:themeColor="text2"/>
          <w:sz w:val="21"/>
        </w:rPr>
      </w:pPr>
      <w:r w:rsidRPr="00BD566A">
        <w:rPr>
          <w:rFonts w:cstheme="minorHAnsi"/>
          <w:color w:val="44546A" w:themeColor="text2"/>
          <w:sz w:val="21"/>
        </w:rPr>
        <w:t>Else if they have 'container': Collect berries.</w:t>
      </w:r>
    </w:p>
    <w:p w14:paraId="7C2CB4A3" w14:textId="77777777" w:rsidR="00BD566A" w:rsidRPr="00BD566A" w:rsidRDefault="00BD566A" w:rsidP="00BD566A">
      <w:pPr>
        <w:pStyle w:val="ListParagraph"/>
        <w:numPr>
          <w:ilvl w:val="2"/>
          <w:numId w:val="33"/>
        </w:numPr>
        <w:rPr>
          <w:rFonts w:cstheme="minorHAnsi"/>
          <w:color w:val="44546A" w:themeColor="text2"/>
          <w:sz w:val="21"/>
        </w:rPr>
      </w:pPr>
      <w:r w:rsidRPr="00BD566A">
        <w:rPr>
          <w:rFonts w:cstheme="minorHAnsi"/>
          <w:color w:val="44546A" w:themeColor="text2"/>
          <w:sz w:val="21"/>
        </w:rPr>
        <w:t>Else: Explore.</w:t>
      </w:r>
    </w:p>
    <w:p w14:paraId="5A1AD756" w14:textId="77777777" w:rsidR="00BD566A" w:rsidRPr="00BD566A" w:rsidRDefault="00BD566A" w:rsidP="00BD566A">
      <w:pPr>
        <w:pStyle w:val="ListParagraph"/>
        <w:numPr>
          <w:ilvl w:val="1"/>
          <w:numId w:val="33"/>
        </w:numPr>
        <w:rPr>
          <w:rFonts w:cstheme="minorHAnsi"/>
          <w:color w:val="44546A" w:themeColor="text2"/>
          <w:sz w:val="21"/>
        </w:rPr>
      </w:pPr>
      <w:r w:rsidRPr="00BD566A">
        <w:rPr>
          <w:rFonts w:cstheme="minorHAnsi"/>
          <w:color w:val="44546A" w:themeColor="text2"/>
          <w:sz w:val="21"/>
        </w:rPr>
        <w:t>If they're in a 'desert':</w:t>
      </w:r>
    </w:p>
    <w:p w14:paraId="52C3DD7A" w14:textId="77777777" w:rsidR="00BD566A" w:rsidRPr="00BD566A" w:rsidRDefault="00BD566A" w:rsidP="00BD566A">
      <w:pPr>
        <w:pStyle w:val="ListParagraph"/>
        <w:numPr>
          <w:ilvl w:val="2"/>
          <w:numId w:val="33"/>
        </w:numPr>
        <w:rPr>
          <w:rFonts w:cstheme="minorHAnsi"/>
          <w:color w:val="44546A" w:themeColor="text2"/>
          <w:sz w:val="21"/>
        </w:rPr>
      </w:pPr>
      <w:r w:rsidRPr="00BD566A">
        <w:rPr>
          <w:rFonts w:cstheme="minorHAnsi"/>
          <w:color w:val="44546A" w:themeColor="text2"/>
          <w:sz w:val="21"/>
        </w:rPr>
        <w:t>If they have 'hat': Search for water.</w:t>
      </w:r>
    </w:p>
    <w:p w14:paraId="3F1465FD" w14:textId="77777777" w:rsidR="00BD566A" w:rsidRPr="00BD566A" w:rsidRDefault="00BD566A" w:rsidP="00BD566A">
      <w:pPr>
        <w:pStyle w:val="ListParagraph"/>
        <w:numPr>
          <w:ilvl w:val="2"/>
          <w:numId w:val="33"/>
        </w:numPr>
        <w:rPr>
          <w:rFonts w:cstheme="minorHAnsi"/>
          <w:color w:val="44546A" w:themeColor="text2"/>
          <w:sz w:val="21"/>
        </w:rPr>
      </w:pPr>
      <w:r w:rsidRPr="00BD566A">
        <w:rPr>
          <w:rFonts w:cstheme="minorHAnsi"/>
          <w:color w:val="44546A" w:themeColor="text2"/>
          <w:sz w:val="21"/>
        </w:rPr>
        <w:t>Else: Find shade.</w:t>
      </w:r>
    </w:p>
    <w:p w14:paraId="0C997E7E" w14:textId="77777777" w:rsidR="00BD566A" w:rsidRPr="00BD566A" w:rsidRDefault="00BD566A" w:rsidP="00BD566A">
      <w:pPr>
        <w:pStyle w:val="ListParagraph"/>
        <w:numPr>
          <w:ilvl w:val="0"/>
          <w:numId w:val="33"/>
        </w:numPr>
        <w:rPr>
          <w:rFonts w:cstheme="minorHAnsi"/>
          <w:color w:val="44546A" w:themeColor="text2"/>
          <w:sz w:val="21"/>
        </w:rPr>
      </w:pPr>
      <w:r w:rsidRPr="00BD566A">
        <w:rPr>
          <w:rFonts w:cstheme="minorHAnsi"/>
          <w:color w:val="44546A" w:themeColor="text2"/>
          <w:sz w:val="21"/>
        </w:rPr>
        <w:t>If it's 'night':</w:t>
      </w:r>
    </w:p>
    <w:p w14:paraId="77966A9B" w14:textId="77777777" w:rsidR="00BD566A" w:rsidRPr="00BD566A" w:rsidRDefault="00BD566A" w:rsidP="00BD566A">
      <w:pPr>
        <w:pStyle w:val="ListParagraph"/>
        <w:numPr>
          <w:ilvl w:val="1"/>
          <w:numId w:val="33"/>
        </w:numPr>
        <w:rPr>
          <w:rFonts w:cstheme="minorHAnsi"/>
          <w:color w:val="44546A" w:themeColor="text2"/>
          <w:sz w:val="21"/>
        </w:rPr>
      </w:pPr>
      <w:r w:rsidRPr="00BD566A">
        <w:rPr>
          <w:rFonts w:cstheme="minorHAnsi"/>
          <w:color w:val="44546A" w:themeColor="text2"/>
          <w:sz w:val="21"/>
        </w:rPr>
        <w:t>If they're in a 'forest':</w:t>
      </w:r>
    </w:p>
    <w:p w14:paraId="6084BD69" w14:textId="77777777" w:rsidR="00BD566A" w:rsidRPr="00BD566A" w:rsidRDefault="00BD566A" w:rsidP="00BD566A">
      <w:pPr>
        <w:pStyle w:val="ListParagraph"/>
        <w:numPr>
          <w:ilvl w:val="2"/>
          <w:numId w:val="33"/>
        </w:numPr>
        <w:rPr>
          <w:rFonts w:cstheme="minorHAnsi"/>
          <w:color w:val="44546A" w:themeColor="text2"/>
          <w:sz w:val="21"/>
        </w:rPr>
      </w:pPr>
      <w:r w:rsidRPr="00BD566A">
        <w:rPr>
          <w:rFonts w:cstheme="minorHAnsi"/>
          <w:color w:val="44546A" w:themeColor="text2"/>
          <w:sz w:val="21"/>
        </w:rPr>
        <w:t>If they have 'firestarter': Make a campfire.</w:t>
      </w:r>
    </w:p>
    <w:p w14:paraId="5F633DC8" w14:textId="77777777" w:rsidR="00BD566A" w:rsidRPr="00BD566A" w:rsidRDefault="00BD566A" w:rsidP="00BD566A">
      <w:pPr>
        <w:pStyle w:val="ListParagraph"/>
        <w:numPr>
          <w:ilvl w:val="2"/>
          <w:numId w:val="33"/>
        </w:numPr>
        <w:rPr>
          <w:rFonts w:cstheme="minorHAnsi"/>
          <w:color w:val="44546A" w:themeColor="text2"/>
          <w:sz w:val="21"/>
        </w:rPr>
      </w:pPr>
      <w:r w:rsidRPr="00BD566A">
        <w:rPr>
          <w:rFonts w:cstheme="minorHAnsi"/>
          <w:color w:val="44546A" w:themeColor="text2"/>
          <w:sz w:val="21"/>
        </w:rPr>
        <w:t>Else: Climb a tree for safety.</w:t>
      </w:r>
    </w:p>
    <w:p w14:paraId="7D461D49" w14:textId="77777777" w:rsidR="00BD566A" w:rsidRPr="00BD566A" w:rsidRDefault="00BD566A" w:rsidP="00BD566A">
      <w:pPr>
        <w:pStyle w:val="ListParagraph"/>
        <w:numPr>
          <w:ilvl w:val="1"/>
          <w:numId w:val="33"/>
        </w:numPr>
        <w:rPr>
          <w:rFonts w:cstheme="minorHAnsi"/>
          <w:color w:val="44546A" w:themeColor="text2"/>
          <w:sz w:val="21"/>
        </w:rPr>
      </w:pPr>
      <w:r w:rsidRPr="00BD566A">
        <w:rPr>
          <w:rFonts w:cstheme="minorHAnsi"/>
          <w:color w:val="44546A" w:themeColor="text2"/>
          <w:sz w:val="21"/>
        </w:rPr>
        <w:t>If they're in a 'desert':</w:t>
      </w:r>
    </w:p>
    <w:p w14:paraId="05DE6E7D" w14:textId="77777777" w:rsidR="00BD566A" w:rsidRPr="00BD566A" w:rsidRDefault="00BD566A" w:rsidP="00BD566A">
      <w:pPr>
        <w:pStyle w:val="ListParagraph"/>
        <w:numPr>
          <w:ilvl w:val="2"/>
          <w:numId w:val="33"/>
        </w:numPr>
        <w:rPr>
          <w:rFonts w:cstheme="minorHAnsi"/>
          <w:color w:val="44546A" w:themeColor="text2"/>
          <w:sz w:val="21"/>
        </w:rPr>
      </w:pPr>
      <w:r w:rsidRPr="00BD566A">
        <w:rPr>
          <w:rFonts w:cstheme="minorHAnsi"/>
          <w:color w:val="44546A" w:themeColor="text2"/>
          <w:sz w:val="21"/>
        </w:rPr>
        <w:t>If they have 'blanket': Sleep.</w:t>
      </w:r>
    </w:p>
    <w:p w14:paraId="5E3C7994" w14:textId="511451E1" w:rsidR="00BD566A" w:rsidRDefault="00BD566A" w:rsidP="00BD566A">
      <w:pPr>
        <w:pStyle w:val="ListParagraph"/>
        <w:numPr>
          <w:ilvl w:val="2"/>
          <w:numId w:val="33"/>
        </w:numPr>
        <w:rPr>
          <w:rFonts w:cstheme="minorHAnsi"/>
          <w:color w:val="44546A" w:themeColor="text2"/>
          <w:sz w:val="21"/>
        </w:rPr>
      </w:pPr>
      <w:r w:rsidRPr="00BD566A">
        <w:rPr>
          <w:rFonts w:cstheme="minorHAnsi"/>
          <w:color w:val="44546A" w:themeColor="text2"/>
          <w:sz w:val="21"/>
        </w:rPr>
        <w:t>Else: Keep moving to stay warm.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495"/>
        <w:gridCol w:w="3780"/>
      </w:tblGrid>
      <w:tr w:rsidR="00BD566A" w:rsidRPr="005F3357" w14:paraId="73083458" w14:textId="77777777" w:rsidTr="00F254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22178B22" w14:textId="77777777" w:rsidR="00BD566A" w:rsidRPr="005F3357" w:rsidRDefault="00BD566A" w:rsidP="00BD1A86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3780" w:type="dxa"/>
          </w:tcPr>
          <w:p w14:paraId="7C415FE1" w14:textId="77777777" w:rsidR="00BD566A" w:rsidRPr="005F3357" w:rsidRDefault="00BD566A" w:rsidP="00BD1A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="00BD566A" w:rsidRPr="005F3357" w14:paraId="72AC1612" w14:textId="77777777" w:rsidTr="00F25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016C3AAB" w14:textId="61B742BC" w:rsidR="00BD566A" w:rsidRPr="00EB036A" w:rsidRDefault="00F2546A" w:rsidP="00F2546A">
            <w:pPr>
              <w:tabs>
                <w:tab w:val="left" w:pos="1058"/>
              </w:tabs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 w:rsidR="00BD566A" w:rsidRPr="00BD566A">
              <w:rPr>
                <w:rFonts w:cstheme="minorHAnsi"/>
                <w:color w:val="44546A" w:themeColor="text2"/>
                <w:szCs w:val="24"/>
                <w:lang w:val="en-US"/>
              </w:rPr>
              <w:t>day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", "</w:t>
            </w:r>
            <w:r w:rsidR="00BD566A" w:rsidRPr="00BD566A">
              <w:rPr>
                <w:rFonts w:cstheme="minorHAnsi"/>
                <w:color w:val="44546A" w:themeColor="text2"/>
                <w:szCs w:val="24"/>
                <w:lang w:val="en-US"/>
              </w:rPr>
              <w:t>forest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", "</w:t>
            </w:r>
            <w:r w:rsidR="00BD566A" w:rsidRPr="00BD566A">
              <w:rPr>
                <w:rFonts w:cstheme="minorHAnsi"/>
                <w:color w:val="44546A" w:themeColor="text2"/>
                <w:szCs w:val="24"/>
                <w:lang w:val="en-US"/>
              </w:rPr>
              <w:t>knife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</w:p>
        </w:tc>
        <w:tc>
          <w:tcPr>
            <w:tcW w:w="3780" w:type="dxa"/>
          </w:tcPr>
          <w:p w14:paraId="3013623A" w14:textId="743D69CA" w:rsidR="00BD566A" w:rsidRPr="0026510F" w:rsidRDefault="00BD566A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 w:rsidRPr="00BD566A">
              <w:rPr>
                <w:rFonts w:cstheme="minorHAnsi"/>
                <w:color w:val="44546A" w:themeColor="text2"/>
                <w:szCs w:val="24"/>
                <w:lang w:val="en-US"/>
              </w:rPr>
              <w:t>Hunt for food</w:t>
            </w:r>
          </w:p>
        </w:tc>
      </w:tr>
      <w:tr w:rsidR="00BD566A" w:rsidRPr="005F3357" w14:paraId="3C56E8EE" w14:textId="77777777" w:rsidTr="00F25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4457E2A6" w14:textId="75CB8B3A" w:rsidR="00BD566A" w:rsidRPr="00EB036A" w:rsidRDefault="00F2546A" w:rsidP="00F2546A">
            <w:pPr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 w:rsidR="00BD566A">
              <w:rPr>
                <w:rFonts w:cstheme="minorHAnsi"/>
                <w:color w:val="44546A" w:themeColor="text2"/>
                <w:szCs w:val="24"/>
                <w:lang w:val="en-US"/>
              </w:rPr>
              <w:t>day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", "</w:t>
            </w:r>
            <w:r w:rsidR="00BD566A"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  <w:t>forest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", "</w:t>
            </w:r>
            <w:r w:rsidR="00BD566A"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  <w:t>container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</w:p>
        </w:tc>
        <w:tc>
          <w:tcPr>
            <w:tcW w:w="3780" w:type="dxa"/>
          </w:tcPr>
          <w:p w14:paraId="7A9EE227" w14:textId="0D504383" w:rsidR="00BD566A" w:rsidRPr="00BD566A" w:rsidRDefault="00BD566A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Collect berries</w:t>
            </w:r>
          </w:p>
        </w:tc>
      </w:tr>
      <w:tr w:rsidR="00BD566A" w:rsidRPr="005F3357" w14:paraId="0256B6F8" w14:textId="77777777" w:rsidTr="00F25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5044BE1C" w14:textId="19D508FE" w:rsidR="00BD566A" w:rsidRPr="00BD566A" w:rsidRDefault="00F2546A" w:rsidP="00F2546A">
            <w:pPr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 w:rsidR="00BD566A">
              <w:rPr>
                <w:rFonts w:cstheme="minorHAnsi"/>
                <w:color w:val="44546A" w:themeColor="text2"/>
                <w:szCs w:val="24"/>
                <w:lang w:val="en-US"/>
              </w:rPr>
              <w:t>night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", "</w:t>
            </w:r>
            <w:r w:rsidR="00BD566A">
              <w:rPr>
                <w:rFonts w:cstheme="minorHAnsi"/>
                <w:color w:val="44546A" w:themeColor="text2"/>
                <w:szCs w:val="24"/>
                <w:lang w:val="en-US"/>
              </w:rPr>
              <w:t>forest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", "</w:t>
            </w:r>
            <w:r w:rsidR="00BD566A">
              <w:rPr>
                <w:rFonts w:cstheme="minorHAnsi"/>
                <w:color w:val="44546A" w:themeColor="text2"/>
                <w:szCs w:val="24"/>
                <w:lang w:val="en-US"/>
              </w:rPr>
              <w:t>firestarter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</w:p>
        </w:tc>
        <w:tc>
          <w:tcPr>
            <w:tcW w:w="3780" w:type="dxa"/>
          </w:tcPr>
          <w:p w14:paraId="783E1FCB" w14:textId="4A383BC8" w:rsidR="00BD566A" w:rsidRPr="005F3357" w:rsidRDefault="00BD566A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Make a campfire</w:t>
            </w:r>
          </w:p>
        </w:tc>
      </w:tr>
      <w:tr w:rsidR="00F2546A" w:rsidRPr="005F3357" w14:paraId="3388AE59" w14:textId="77777777" w:rsidTr="00F25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1F56E8F6" w14:textId="2B494DF9" w:rsidR="00F2546A" w:rsidRDefault="00F2546A" w:rsidP="00F2546A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"day", "</w:t>
            </w:r>
            <w:r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  <w:t>forest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", "</w:t>
            </w:r>
            <w:r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  <w:t>bag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</w:p>
        </w:tc>
        <w:tc>
          <w:tcPr>
            <w:tcW w:w="3780" w:type="dxa"/>
          </w:tcPr>
          <w:p w14:paraId="6433D53F" w14:textId="25FC0D59" w:rsidR="00F2546A" w:rsidRDefault="00F2546A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Explore</w:t>
            </w:r>
          </w:p>
        </w:tc>
      </w:tr>
      <w:tr w:rsidR="00BD566A" w:rsidRPr="005F3357" w14:paraId="58A20545" w14:textId="77777777" w:rsidTr="00F25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08CE52B7" w14:textId="6519F8C0" w:rsidR="00BD566A" w:rsidRDefault="00F2546A" w:rsidP="00F2546A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 w:rsidR="00BD566A">
              <w:rPr>
                <w:rFonts w:cstheme="minorHAnsi"/>
                <w:color w:val="44546A" w:themeColor="text2"/>
                <w:szCs w:val="24"/>
                <w:lang w:val="en-US"/>
              </w:rPr>
              <w:t>night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", "</w:t>
            </w:r>
            <w:r w:rsidR="00BD566A">
              <w:rPr>
                <w:rFonts w:cstheme="minorHAnsi"/>
                <w:color w:val="44546A" w:themeColor="text2"/>
                <w:szCs w:val="24"/>
                <w:lang w:val="en-US"/>
              </w:rPr>
              <w:t>desert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", "</w:t>
            </w:r>
            <w:r w:rsidR="00BD566A">
              <w:rPr>
                <w:rFonts w:cstheme="minorHAnsi"/>
                <w:color w:val="44546A" w:themeColor="text2"/>
                <w:szCs w:val="24"/>
                <w:lang w:val="en-US"/>
              </w:rPr>
              <w:t>blanket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</w:p>
        </w:tc>
        <w:tc>
          <w:tcPr>
            <w:tcW w:w="3780" w:type="dxa"/>
          </w:tcPr>
          <w:p w14:paraId="6E47EED3" w14:textId="69710F56" w:rsidR="00BD566A" w:rsidRDefault="00BD566A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Sleep</w:t>
            </w:r>
          </w:p>
        </w:tc>
      </w:tr>
      <w:tr w:rsidR="00BD566A" w:rsidRPr="005F3357" w14:paraId="6488C5F1" w14:textId="77777777" w:rsidTr="00F25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53AE726F" w14:textId="17737CCA" w:rsidR="00BD566A" w:rsidRDefault="00F2546A" w:rsidP="00F2546A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 w:rsidR="00BD566A">
              <w:rPr>
                <w:rFonts w:cstheme="minorHAnsi"/>
                <w:color w:val="44546A" w:themeColor="text2"/>
                <w:szCs w:val="24"/>
                <w:lang w:val="en-US"/>
              </w:rPr>
              <w:t>day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", "</w:t>
            </w:r>
            <w:r w:rsidR="00BD566A">
              <w:rPr>
                <w:rFonts w:cstheme="minorHAnsi"/>
                <w:color w:val="44546A" w:themeColor="text2"/>
                <w:szCs w:val="24"/>
                <w:lang w:val="en-US"/>
              </w:rPr>
              <w:t>desert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", "</w:t>
            </w:r>
            <w:r w:rsidR="00BD566A">
              <w:rPr>
                <w:rFonts w:cstheme="minorHAnsi"/>
                <w:color w:val="44546A" w:themeColor="text2"/>
                <w:szCs w:val="24"/>
                <w:lang w:val="en-US"/>
              </w:rPr>
              <w:t>hat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</w:p>
        </w:tc>
        <w:tc>
          <w:tcPr>
            <w:tcW w:w="3780" w:type="dxa"/>
          </w:tcPr>
          <w:p w14:paraId="6668FB97" w14:textId="0F3AD695" w:rsidR="00BD566A" w:rsidRDefault="00BD566A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Search for water</w:t>
            </w:r>
          </w:p>
        </w:tc>
      </w:tr>
      <w:tr w:rsidR="00BD566A" w:rsidRPr="005F3357" w14:paraId="325060DF" w14:textId="77777777" w:rsidTr="00F25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25EA246A" w14:textId="5BD3D535" w:rsidR="00BD566A" w:rsidRDefault="00F2546A" w:rsidP="00F2546A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  <w:r w:rsidR="00BD566A">
              <w:rPr>
                <w:rFonts w:cstheme="minorHAnsi"/>
                <w:color w:val="44546A" w:themeColor="text2"/>
                <w:szCs w:val="24"/>
                <w:lang w:val="en-US"/>
              </w:rPr>
              <w:t>night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", "</w:t>
            </w:r>
            <w:r w:rsidR="00BD566A">
              <w:rPr>
                <w:rFonts w:cstheme="minorHAnsi"/>
                <w:color w:val="44546A" w:themeColor="text2"/>
                <w:szCs w:val="24"/>
                <w:lang w:val="en-US"/>
              </w:rPr>
              <w:t>desert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", "</w:t>
            </w:r>
            <w:r w:rsidR="00BD566A">
              <w:rPr>
                <w:rFonts w:cstheme="minorHAnsi"/>
                <w:color w:val="44546A" w:themeColor="text2"/>
                <w:szCs w:val="24"/>
                <w:lang w:val="en-US"/>
              </w:rPr>
              <w:t>sword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</w:p>
        </w:tc>
        <w:tc>
          <w:tcPr>
            <w:tcW w:w="3780" w:type="dxa"/>
          </w:tcPr>
          <w:p w14:paraId="2283B8AC" w14:textId="500255C9" w:rsidR="00BD566A" w:rsidRDefault="00BD566A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Keep moving to stay warm</w:t>
            </w:r>
          </w:p>
        </w:tc>
      </w:tr>
      <w:tr w:rsidR="00F2546A" w:rsidRPr="005F3357" w14:paraId="2C543616" w14:textId="77777777" w:rsidTr="00F25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1117E44B" w14:textId="284CDBF8" w:rsidR="00F2546A" w:rsidRDefault="00F2546A" w:rsidP="00F2546A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"night", "forest", "hat"</w:t>
            </w:r>
          </w:p>
        </w:tc>
        <w:tc>
          <w:tcPr>
            <w:tcW w:w="3780" w:type="dxa"/>
          </w:tcPr>
          <w:p w14:paraId="5C9DC9D1" w14:textId="156E79B0" w:rsidR="00F2546A" w:rsidRDefault="00F2546A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Climb on a tree</w:t>
            </w:r>
          </w:p>
        </w:tc>
      </w:tr>
    </w:tbl>
    <w:p w14:paraId="4701879C" w14:textId="77777777" w:rsidR="00DF6DF3" w:rsidRDefault="00DF6DF3" w:rsidP="00BD566A">
      <w:pPr>
        <w:rPr>
          <w:rFonts w:cstheme="minorHAnsi"/>
          <w:color w:val="44546A" w:themeColor="text2"/>
          <w:sz w:val="21"/>
        </w:rPr>
      </w:pPr>
    </w:p>
    <w:p w14:paraId="13960D44" w14:textId="3ABE331D" w:rsidR="00BD566A" w:rsidRPr="00DF6DF3" w:rsidRDefault="00DF6DF3" w:rsidP="00DF6DF3">
      <w:pPr>
        <w:pStyle w:val="Heading1"/>
        <w:ind w:left="360"/>
        <w:rPr>
          <w:color w:val="44546A" w:themeColor="text2"/>
          <w:lang w:val="en"/>
        </w:rPr>
      </w:pPr>
      <w:bookmarkStart w:id="69" w:name="_Toc166616123"/>
      <w:r w:rsidRPr="00DF6DF3">
        <w:rPr>
          <w:color w:val="44546A" w:themeColor="text2"/>
          <w:lang w:val="en"/>
        </w:rPr>
        <w:lastRenderedPageBreak/>
        <w:t>Climate Zone Identifier</w:t>
      </w:r>
      <w:bookmarkEnd w:id="69"/>
    </w:p>
    <w:p w14:paraId="66B64072" w14:textId="22CCBB54" w:rsidR="00DF6DF3" w:rsidRPr="00DF6DF3" w:rsidRDefault="00DF6DF3" w:rsidP="00DF6DF3">
      <w:pPr>
        <w:rPr>
          <w:rFonts w:cstheme="minorHAnsi"/>
          <w:color w:val="44546A" w:themeColor="text2"/>
          <w:sz w:val="21"/>
        </w:rPr>
      </w:pPr>
      <w:r w:rsidRPr="00DF6DF3">
        <w:rPr>
          <w:rFonts w:cstheme="minorHAnsi"/>
          <w:color w:val="44546A" w:themeColor="text2"/>
          <w:sz w:val="21"/>
        </w:rPr>
        <w:t>Different areas on Earth have specific climate zones based on latitude. The first line contains a latitude value (between -90 and 90). The second line contains either "N" for Northern Hemisphere or "S" for Southern Hemisphere. The application should identify the climate zone.</w:t>
      </w:r>
    </w:p>
    <w:p w14:paraId="78D33DC9" w14:textId="77777777" w:rsidR="00DF6DF3" w:rsidRPr="00DF6DF3" w:rsidRDefault="00DF6DF3" w:rsidP="00DF6DF3">
      <w:pPr>
        <w:pStyle w:val="ListParagraph"/>
        <w:numPr>
          <w:ilvl w:val="0"/>
          <w:numId w:val="36"/>
        </w:numPr>
        <w:rPr>
          <w:rFonts w:cstheme="minorHAnsi"/>
          <w:color w:val="44546A" w:themeColor="text2"/>
          <w:sz w:val="21"/>
        </w:rPr>
      </w:pPr>
      <w:r w:rsidRPr="00DF6DF3">
        <w:rPr>
          <w:rFonts w:cstheme="minorHAnsi"/>
          <w:color w:val="44546A" w:themeColor="text2"/>
          <w:sz w:val="21"/>
        </w:rPr>
        <w:t>Arctic Zone: greater than 66.5° (N/S)</w:t>
      </w:r>
    </w:p>
    <w:p w14:paraId="5AF64932" w14:textId="77777777" w:rsidR="00DF6DF3" w:rsidRPr="00DF6DF3" w:rsidRDefault="00DF6DF3" w:rsidP="00DF6DF3">
      <w:pPr>
        <w:pStyle w:val="ListParagraph"/>
        <w:numPr>
          <w:ilvl w:val="0"/>
          <w:numId w:val="36"/>
        </w:numPr>
        <w:rPr>
          <w:rFonts w:cstheme="minorHAnsi"/>
          <w:color w:val="44546A" w:themeColor="text2"/>
          <w:sz w:val="21"/>
        </w:rPr>
      </w:pPr>
      <w:r w:rsidRPr="00DF6DF3">
        <w:rPr>
          <w:rFonts w:cstheme="minorHAnsi"/>
          <w:color w:val="44546A" w:themeColor="text2"/>
          <w:sz w:val="21"/>
        </w:rPr>
        <w:t>Temperate Zone: between 23.5° and 66.5° (N/S)</w:t>
      </w:r>
    </w:p>
    <w:p w14:paraId="3562E2B3" w14:textId="77777777" w:rsidR="00DF6DF3" w:rsidRPr="00DF6DF3" w:rsidRDefault="00DF6DF3" w:rsidP="00DF6DF3">
      <w:pPr>
        <w:pStyle w:val="ListParagraph"/>
        <w:numPr>
          <w:ilvl w:val="0"/>
          <w:numId w:val="36"/>
        </w:numPr>
        <w:rPr>
          <w:rFonts w:cstheme="minorHAnsi"/>
          <w:color w:val="44546A" w:themeColor="text2"/>
          <w:sz w:val="21"/>
        </w:rPr>
      </w:pPr>
      <w:r w:rsidRPr="00DF6DF3">
        <w:rPr>
          <w:rFonts w:cstheme="minorHAnsi"/>
          <w:color w:val="44546A" w:themeColor="text2"/>
          <w:sz w:val="21"/>
        </w:rPr>
        <w:t>Tropic Zone: between 0° and 23.5° (N/S)</w:t>
      </w:r>
    </w:p>
    <w:p w14:paraId="2DBBA18C" w14:textId="64381B38" w:rsidR="00DF6DF3" w:rsidRDefault="00DF6DF3" w:rsidP="00DF6DF3">
      <w:pPr>
        <w:pStyle w:val="ListParagraph"/>
        <w:numPr>
          <w:ilvl w:val="0"/>
          <w:numId w:val="36"/>
        </w:numPr>
        <w:rPr>
          <w:rFonts w:cstheme="minorHAnsi"/>
          <w:color w:val="44546A" w:themeColor="text2"/>
          <w:sz w:val="21"/>
        </w:rPr>
      </w:pPr>
      <w:r w:rsidRPr="00DF6DF3">
        <w:rPr>
          <w:rFonts w:cstheme="minorHAnsi"/>
          <w:color w:val="44546A" w:themeColor="text2"/>
          <w:sz w:val="21"/>
        </w:rPr>
        <w:t>Equator: exactly 0°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155"/>
        <w:gridCol w:w="6120"/>
      </w:tblGrid>
      <w:tr w:rsidR="00DF6DF3" w:rsidRPr="005F3357" w14:paraId="718D94AB" w14:textId="77777777" w:rsidTr="00BD1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504E309C" w14:textId="77777777" w:rsidR="00DF6DF3" w:rsidRPr="005F3357" w:rsidRDefault="00DF6DF3" w:rsidP="00BD1A86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6120" w:type="dxa"/>
          </w:tcPr>
          <w:p w14:paraId="62ABBD64" w14:textId="77777777" w:rsidR="00DF6DF3" w:rsidRPr="005F3357" w:rsidRDefault="00DF6DF3" w:rsidP="00BD1A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="00DF6DF3" w:rsidRPr="005F3357" w14:paraId="6EE99629" w14:textId="77777777" w:rsidTr="00BD1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204C1982" w14:textId="4B85CFE3" w:rsidR="00DF6DF3" w:rsidRPr="00DF6DF3" w:rsidRDefault="00DF6DF3" w:rsidP="00F2546A">
            <w:pPr>
              <w:tabs>
                <w:tab w:val="left" w:pos="1058"/>
              </w:tabs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</w:rPr>
              <w:t>70</w:t>
            </w:r>
            <w:r w:rsidR="00F2546A">
              <w:rPr>
                <w:rFonts w:cstheme="minorHAnsi"/>
                <w:color w:val="44546A" w:themeColor="text2"/>
                <w:szCs w:val="24"/>
                <w:lang w:val="en-US"/>
              </w:rPr>
              <w:t>, 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N</w:t>
            </w:r>
            <w:r w:rsidR="00F2546A"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</w:p>
        </w:tc>
        <w:tc>
          <w:tcPr>
            <w:tcW w:w="6120" w:type="dxa"/>
          </w:tcPr>
          <w:p w14:paraId="227B4A99" w14:textId="178A386C" w:rsidR="00DF6DF3" w:rsidRPr="0026510F" w:rsidRDefault="00DF6DF3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Arctic Zone</w:t>
            </w:r>
          </w:p>
        </w:tc>
      </w:tr>
      <w:tr w:rsidR="00DF6DF3" w:rsidRPr="005F3357" w14:paraId="0C244351" w14:textId="77777777" w:rsidTr="00BD1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71844677" w14:textId="241DFF43" w:rsidR="00DF6DF3" w:rsidRPr="00EB036A" w:rsidRDefault="00DF6DF3" w:rsidP="00F2546A">
            <w:pPr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45</w:t>
            </w:r>
            <w:r w:rsidR="00F2546A">
              <w:rPr>
                <w:rFonts w:cstheme="minorHAnsi"/>
                <w:color w:val="44546A" w:themeColor="text2"/>
                <w:szCs w:val="24"/>
                <w:lang w:val="en-US"/>
              </w:rPr>
              <w:t>, 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S</w:t>
            </w:r>
            <w:r w:rsidR="00F2546A"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</w:p>
        </w:tc>
        <w:tc>
          <w:tcPr>
            <w:tcW w:w="6120" w:type="dxa"/>
          </w:tcPr>
          <w:p w14:paraId="7A9047ED" w14:textId="656A591F" w:rsidR="00DF6DF3" w:rsidRPr="00BD566A" w:rsidRDefault="00DF6DF3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Temperate Zone</w:t>
            </w:r>
          </w:p>
        </w:tc>
      </w:tr>
      <w:tr w:rsidR="00DF6DF3" w:rsidRPr="005F3357" w14:paraId="7F45D17F" w14:textId="77777777" w:rsidTr="00BD1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47E2398D" w14:textId="65DEEAFC" w:rsidR="00DF6DF3" w:rsidRPr="00BD566A" w:rsidRDefault="00DF6DF3" w:rsidP="00F2546A">
            <w:pPr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10</w:t>
            </w:r>
            <w:r w:rsidR="00F2546A">
              <w:rPr>
                <w:rFonts w:cstheme="minorHAnsi"/>
                <w:color w:val="44546A" w:themeColor="text2"/>
                <w:szCs w:val="24"/>
                <w:lang w:val="en-US"/>
              </w:rPr>
              <w:t>, 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N</w:t>
            </w:r>
            <w:r w:rsidR="00F2546A"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</w:p>
        </w:tc>
        <w:tc>
          <w:tcPr>
            <w:tcW w:w="6120" w:type="dxa"/>
          </w:tcPr>
          <w:p w14:paraId="4CC6BCCD" w14:textId="0F6D53CE" w:rsidR="00DF6DF3" w:rsidRPr="005F3357" w:rsidRDefault="00DF6DF3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Tropic Zone</w:t>
            </w:r>
          </w:p>
        </w:tc>
      </w:tr>
      <w:tr w:rsidR="00DF6DF3" w:rsidRPr="005F3357" w14:paraId="11AB2446" w14:textId="77777777" w:rsidTr="00BD1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3032605D" w14:textId="481A058C" w:rsidR="00DF6DF3" w:rsidRDefault="00DF6DF3" w:rsidP="00F2546A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0</w:t>
            </w:r>
            <w:r w:rsidR="00F2546A">
              <w:rPr>
                <w:rFonts w:cstheme="minorHAnsi"/>
                <w:color w:val="44546A" w:themeColor="text2"/>
                <w:szCs w:val="24"/>
                <w:lang w:val="en-US"/>
              </w:rPr>
              <w:t>, 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N</w:t>
            </w:r>
            <w:r w:rsidR="00F2546A"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</w:p>
        </w:tc>
        <w:tc>
          <w:tcPr>
            <w:tcW w:w="6120" w:type="dxa"/>
          </w:tcPr>
          <w:p w14:paraId="17A78BCE" w14:textId="50FE8750" w:rsidR="00DF6DF3" w:rsidRDefault="00DF6DF3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Equator</w:t>
            </w:r>
          </w:p>
        </w:tc>
      </w:tr>
      <w:tr w:rsidR="00DF6DF3" w:rsidRPr="005F3357" w14:paraId="57718F0C" w14:textId="77777777" w:rsidTr="00BD1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1B66559D" w14:textId="0A345C0C" w:rsidR="00DF6DF3" w:rsidRDefault="00DF6DF3" w:rsidP="00F2546A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-85</w:t>
            </w:r>
            <w:r w:rsidR="00F2546A">
              <w:rPr>
                <w:rFonts w:cstheme="minorHAnsi"/>
                <w:color w:val="44546A" w:themeColor="text2"/>
                <w:szCs w:val="24"/>
                <w:lang w:val="en-US"/>
              </w:rPr>
              <w:t>, 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S</w:t>
            </w:r>
            <w:r w:rsidR="00F2546A"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</w:p>
        </w:tc>
        <w:tc>
          <w:tcPr>
            <w:tcW w:w="6120" w:type="dxa"/>
          </w:tcPr>
          <w:p w14:paraId="3FEF392F" w14:textId="57BCD863" w:rsidR="00DF6DF3" w:rsidRDefault="00DF6DF3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Arctic Zone</w:t>
            </w:r>
          </w:p>
        </w:tc>
      </w:tr>
    </w:tbl>
    <w:p w14:paraId="58DB084D" w14:textId="77777777" w:rsidR="00DF6DF3" w:rsidRDefault="00DF6DF3" w:rsidP="00DF6DF3">
      <w:pPr>
        <w:rPr>
          <w:rFonts w:cstheme="minorHAnsi"/>
          <w:color w:val="44546A" w:themeColor="text2"/>
          <w:sz w:val="21"/>
        </w:rPr>
      </w:pPr>
    </w:p>
    <w:p w14:paraId="577923A9" w14:textId="65DA52A1" w:rsidR="00DF6DF3" w:rsidRPr="00DF6DF3" w:rsidRDefault="00DF6DF3" w:rsidP="00DF6DF3">
      <w:pPr>
        <w:pStyle w:val="Heading1"/>
        <w:ind w:left="360"/>
        <w:rPr>
          <w:color w:val="44546A" w:themeColor="text2"/>
          <w:lang w:val="en"/>
        </w:rPr>
      </w:pPr>
      <w:bookmarkStart w:id="70" w:name="_Toc166616124"/>
      <w:r w:rsidRPr="00DF6DF3">
        <w:rPr>
          <w:color w:val="44546A" w:themeColor="text2"/>
          <w:lang w:val="en"/>
        </w:rPr>
        <w:t>Architectural Era Identifier</w:t>
      </w:r>
      <w:bookmarkEnd w:id="70"/>
    </w:p>
    <w:p w14:paraId="2FC17910" w14:textId="2DB6E6A6" w:rsidR="00DF6DF3" w:rsidRPr="00DF6DF3" w:rsidRDefault="00DF6DF3" w:rsidP="00DF6DF3">
      <w:pPr>
        <w:rPr>
          <w:rFonts w:cstheme="minorHAnsi"/>
          <w:color w:val="44546A" w:themeColor="text2"/>
          <w:sz w:val="21"/>
        </w:rPr>
      </w:pPr>
      <w:r w:rsidRPr="00DF6DF3">
        <w:rPr>
          <w:rFonts w:cstheme="minorHAnsi"/>
          <w:color w:val="44546A" w:themeColor="text2"/>
          <w:sz w:val="21"/>
        </w:rPr>
        <w:t>Different eras in history had specific architectural styles. The first line contains the year a building was constructed. The second line contains the primary material used in the building ("wood", "stone", or "steel"). The application should attempt to guess the architectural era.</w:t>
      </w:r>
    </w:p>
    <w:p w14:paraId="2C4E1A81" w14:textId="77777777" w:rsidR="00DF6DF3" w:rsidRPr="00DF6DF3" w:rsidRDefault="00DF6DF3" w:rsidP="00DF6DF3">
      <w:pPr>
        <w:pStyle w:val="ListParagraph"/>
        <w:numPr>
          <w:ilvl w:val="0"/>
          <w:numId w:val="37"/>
        </w:numPr>
        <w:rPr>
          <w:rFonts w:cstheme="minorHAnsi"/>
          <w:color w:val="44546A" w:themeColor="text2"/>
          <w:sz w:val="21"/>
        </w:rPr>
      </w:pPr>
      <w:r w:rsidRPr="00DF6DF3">
        <w:rPr>
          <w:rFonts w:cstheme="minorHAnsi"/>
          <w:color w:val="44546A" w:themeColor="text2"/>
          <w:sz w:val="21"/>
        </w:rPr>
        <w:t>Ancient: year &lt; 500 and material = "stone"</w:t>
      </w:r>
    </w:p>
    <w:p w14:paraId="4B5B8979" w14:textId="77777777" w:rsidR="00DF6DF3" w:rsidRPr="00DF6DF3" w:rsidRDefault="00DF6DF3" w:rsidP="00DF6DF3">
      <w:pPr>
        <w:pStyle w:val="ListParagraph"/>
        <w:numPr>
          <w:ilvl w:val="0"/>
          <w:numId w:val="37"/>
        </w:numPr>
        <w:rPr>
          <w:rFonts w:cstheme="minorHAnsi"/>
          <w:color w:val="44546A" w:themeColor="text2"/>
          <w:sz w:val="21"/>
        </w:rPr>
      </w:pPr>
      <w:r w:rsidRPr="00DF6DF3">
        <w:rPr>
          <w:rFonts w:cstheme="minorHAnsi"/>
          <w:color w:val="44546A" w:themeColor="text2"/>
          <w:sz w:val="21"/>
        </w:rPr>
        <w:t>Medieval: year between 500 and 1500 and material = "stone"</w:t>
      </w:r>
    </w:p>
    <w:p w14:paraId="11B5D328" w14:textId="77777777" w:rsidR="00DF6DF3" w:rsidRPr="00DF6DF3" w:rsidRDefault="00DF6DF3" w:rsidP="00DF6DF3">
      <w:pPr>
        <w:pStyle w:val="ListParagraph"/>
        <w:numPr>
          <w:ilvl w:val="0"/>
          <w:numId w:val="37"/>
        </w:numPr>
        <w:rPr>
          <w:rFonts w:cstheme="minorHAnsi"/>
          <w:color w:val="44546A" w:themeColor="text2"/>
          <w:sz w:val="21"/>
        </w:rPr>
      </w:pPr>
      <w:r w:rsidRPr="00DF6DF3">
        <w:rPr>
          <w:rFonts w:cstheme="minorHAnsi"/>
          <w:color w:val="44546A" w:themeColor="text2"/>
          <w:sz w:val="21"/>
        </w:rPr>
        <w:t>Colonial: year between 1500 and 1800 and material = "wood"</w:t>
      </w:r>
    </w:p>
    <w:p w14:paraId="0772641A" w14:textId="77777777" w:rsidR="00DF6DF3" w:rsidRPr="00DF6DF3" w:rsidRDefault="00DF6DF3" w:rsidP="00DF6DF3">
      <w:pPr>
        <w:pStyle w:val="ListParagraph"/>
        <w:numPr>
          <w:ilvl w:val="0"/>
          <w:numId w:val="37"/>
        </w:numPr>
        <w:rPr>
          <w:rFonts w:cstheme="minorHAnsi"/>
          <w:color w:val="44546A" w:themeColor="text2"/>
          <w:sz w:val="21"/>
        </w:rPr>
      </w:pPr>
      <w:r w:rsidRPr="00DF6DF3">
        <w:rPr>
          <w:rFonts w:cstheme="minorHAnsi"/>
          <w:color w:val="44546A" w:themeColor="text2"/>
          <w:sz w:val="21"/>
        </w:rPr>
        <w:t>Industrial: year between 1800 and 1900 and material = "steel"</w:t>
      </w:r>
    </w:p>
    <w:p w14:paraId="4A76E042" w14:textId="77777777" w:rsidR="00DF6DF3" w:rsidRPr="00DF6DF3" w:rsidRDefault="00DF6DF3" w:rsidP="00DF6DF3">
      <w:pPr>
        <w:pStyle w:val="ListParagraph"/>
        <w:numPr>
          <w:ilvl w:val="0"/>
          <w:numId w:val="37"/>
        </w:numPr>
        <w:rPr>
          <w:rFonts w:cstheme="minorHAnsi"/>
          <w:color w:val="44546A" w:themeColor="text2"/>
          <w:sz w:val="21"/>
        </w:rPr>
      </w:pPr>
      <w:r w:rsidRPr="00DF6DF3">
        <w:rPr>
          <w:rFonts w:cstheme="minorHAnsi"/>
          <w:color w:val="44546A" w:themeColor="text2"/>
          <w:sz w:val="21"/>
        </w:rPr>
        <w:t>Modern: year &gt; 1900 and material = "steel"</w:t>
      </w:r>
    </w:p>
    <w:p w14:paraId="03A0D078" w14:textId="4F85BCCA" w:rsidR="00DF6DF3" w:rsidRDefault="00DF6DF3" w:rsidP="00DF6DF3">
      <w:pPr>
        <w:pStyle w:val="ListParagraph"/>
        <w:numPr>
          <w:ilvl w:val="0"/>
          <w:numId w:val="37"/>
        </w:numPr>
        <w:rPr>
          <w:rFonts w:cstheme="minorHAnsi"/>
          <w:color w:val="44546A" w:themeColor="text2"/>
          <w:sz w:val="21"/>
        </w:rPr>
      </w:pPr>
      <w:r w:rsidRPr="00DF6DF3">
        <w:rPr>
          <w:rFonts w:cstheme="minorHAnsi"/>
          <w:color w:val="44546A" w:themeColor="text2"/>
          <w:sz w:val="21"/>
        </w:rPr>
        <w:t>Uncertain: Any other combinations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495"/>
        <w:gridCol w:w="3780"/>
      </w:tblGrid>
      <w:tr w:rsidR="00DF6DF3" w:rsidRPr="005F3357" w14:paraId="02E0288A" w14:textId="77777777" w:rsidTr="00F254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4BC263EC" w14:textId="77777777" w:rsidR="00DF6DF3" w:rsidRPr="005F3357" w:rsidRDefault="00DF6DF3" w:rsidP="00BD1A86">
            <w:pPr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Input</w:t>
            </w:r>
          </w:p>
        </w:tc>
        <w:tc>
          <w:tcPr>
            <w:tcW w:w="3780" w:type="dxa"/>
          </w:tcPr>
          <w:p w14:paraId="7B8044E6" w14:textId="77777777" w:rsidR="00DF6DF3" w:rsidRPr="005F3357" w:rsidRDefault="00DF6DF3" w:rsidP="00BD1A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 w:val="32"/>
                <w:szCs w:val="32"/>
              </w:rPr>
            </w:pPr>
            <w:r w:rsidRPr="005F3357">
              <w:rPr>
                <w:color w:val="44546A" w:themeColor="text2"/>
                <w:sz w:val="32"/>
                <w:szCs w:val="32"/>
                <w:lang w:val="en"/>
              </w:rPr>
              <w:t>Output</w:t>
            </w:r>
          </w:p>
        </w:tc>
      </w:tr>
      <w:tr w:rsidR="00DF6DF3" w:rsidRPr="005F3357" w14:paraId="1AA44163" w14:textId="77777777" w:rsidTr="00F25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020F58E7" w14:textId="35C0C542" w:rsidR="00DF6DF3" w:rsidRPr="00DF6DF3" w:rsidRDefault="00DF6DF3" w:rsidP="00F2546A">
            <w:pPr>
              <w:tabs>
                <w:tab w:val="left" w:pos="1058"/>
              </w:tabs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300</w:t>
            </w:r>
            <w:r w:rsidR="00F2546A">
              <w:rPr>
                <w:rFonts w:cstheme="minorHAnsi"/>
                <w:color w:val="44546A" w:themeColor="text2"/>
                <w:szCs w:val="24"/>
                <w:lang w:val="en-US"/>
              </w:rPr>
              <w:t>, 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stone</w:t>
            </w:r>
            <w:r w:rsidR="00F2546A"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</w:p>
        </w:tc>
        <w:tc>
          <w:tcPr>
            <w:tcW w:w="3780" w:type="dxa"/>
          </w:tcPr>
          <w:p w14:paraId="21D244C0" w14:textId="64680C63" w:rsidR="00DF6DF3" w:rsidRPr="0026510F" w:rsidRDefault="00DF6DF3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Ancient</w:t>
            </w:r>
          </w:p>
        </w:tc>
      </w:tr>
      <w:tr w:rsidR="00DF6DF3" w:rsidRPr="005F3357" w14:paraId="0E560D90" w14:textId="77777777" w:rsidTr="00F25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39D59E4D" w14:textId="2336FF7F" w:rsidR="00DF6DF3" w:rsidRPr="00EB036A" w:rsidRDefault="00DF6DF3" w:rsidP="00F2546A">
            <w:pPr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1500</w:t>
            </w:r>
            <w:r w:rsidR="00F2546A">
              <w:rPr>
                <w:rFonts w:cstheme="minorHAnsi"/>
                <w:color w:val="44546A" w:themeColor="text2"/>
                <w:szCs w:val="24"/>
                <w:lang w:val="en-US"/>
              </w:rPr>
              <w:t>, 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wood</w:t>
            </w:r>
            <w:r w:rsidR="00F2546A"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</w:p>
        </w:tc>
        <w:tc>
          <w:tcPr>
            <w:tcW w:w="3780" w:type="dxa"/>
          </w:tcPr>
          <w:p w14:paraId="5326B0B6" w14:textId="7E829079" w:rsidR="00DF6DF3" w:rsidRPr="00BD566A" w:rsidRDefault="00DF6DF3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Colonial</w:t>
            </w:r>
          </w:p>
        </w:tc>
      </w:tr>
      <w:tr w:rsidR="00DF6DF3" w:rsidRPr="005F3357" w14:paraId="1207FCEA" w14:textId="77777777" w:rsidTr="00F25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092CB8BD" w14:textId="6F2D8887" w:rsidR="00DF6DF3" w:rsidRPr="00BD566A" w:rsidRDefault="00DF6DF3" w:rsidP="00F2546A">
            <w:pPr>
              <w:rPr>
                <w:rFonts w:cstheme="minorHAnsi"/>
                <w:b w:val="0"/>
                <w:bCs w:val="0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1500</w:t>
            </w:r>
            <w:r w:rsidR="00F2546A">
              <w:rPr>
                <w:rFonts w:cstheme="minorHAnsi"/>
                <w:color w:val="44546A" w:themeColor="text2"/>
                <w:szCs w:val="24"/>
                <w:lang w:val="en-US"/>
              </w:rPr>
              <w:t>, 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stone</w:t>
            </w:r>
            <w:r w:rsidR="00F2546A"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</w:p>
        </w:tc>
        <w:tc>
          <w:tcPr>
            <w:tcW w:w="3780" w:type="dxa"/>
          </w:tcPr>
          <w:p w14:paraId="13B7ECE6" w14:textId="4AA1FA4D" w:rsidR="00DF6DF3" w:rsidRPr="005F3357" w:rsidRDefault="00DF6DF3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Medieval</w:t>
            </w:r>
          </w:p>
        </w:tc>
      </w:tr>
      <w:tr w:rsidR="00DF6DF3" w:rsidRPr="005F3357" w14:paraId="3B31CBFA" w14:textId="77777777" w:rsidTr="00F25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22E2A23B" w14:textId="3136266D" w:rsidR="00DF6DF3" w:rsidRDefault="00DF6DF3" w:rsidP="00F2546A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 w:rsidRPr="00DF6DF3">
              <w:rPr>
                <w:rFonts w:cstheme="minorHAnsi"/>
                <w:color w:val="44546A" w:themeColor="text2"/>
                <w:szCs w:val="24"/>
                <w:lang w:val="en-US"/>
              </w:rPr>
              <w:t>2000</w:t>
            </w:r>
            <w:r w:rsidR="00F2546A">
              <w:rPr>
                <w:rFonts w:cstheme="minorHAnsi"/>
                <w:color w:val="44546A" w:themeColor="text2"/>
                <w:szCs w:val="24"/>
                <w:lang w:val="en-US"/>
              </w:rPr>
              <w:t>, 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steel</w:t>
            </w:r>
            <w:r w:rsidR="00F2546A"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</w:p>
        </w:tc>
        <w:tc>
          <w:tcPr>
            <w:tcW w:w="3780" w:type="dxa"/>
          </w:tcPr>
          <w:p w14:paraId="6B7679F6" w14:textId="11CFBB98" w:rsidR="00DF6DF3" w:rsidRDefault="00DF6DF3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Modern</w:t>
            </w:r>
          </w:p>
        </w:tc>
      </w:tr>
      <w:tr w:rsidR="00DF6DF3" w:rsidRPr="005F3357" w14:paraId="06FC4921" w14:textId="77777777" w:rsidTr="00F25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25252500" w14:textId="3F8A8144" w:rsidR="00DF6DF3" w:rsidRDefault="00DF6DF3" w:rsidP="00F2546A">
            <w:pPr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1100</w:t>
            </w:r>
            <w:r w:rsidR="00F2546A">
              <w:rPr>
                <w:rFonts w:cstheme="minorHAnsi"/>
                <w:color w:val="44546A" w:themeColor="text2"/>
                <w:szCs w:val="24"/>
                <w:lang w:val="en-US"/>
              </w:rPr>
              <w:t>, "</w:t>
            </w:r>
            <w:r>
              <w:rPr>
                <w:rFonts w:cstheme="minorHAnsi"/>
                <w:color w:val="44546A" w:themeColor="text2"/>
                <w:szCs w:val="24"/>
                <w:lang w:val="en-US"/>
              </w:rPr>
              <w:t>wood</w:t>
            </w:r>
            <w:r w:rsidR="00F2546A">
              <w:rPr>
                <w:rFonts w:cstheme="minorHAnsi"/>
                <w:color w:val="44546A" w:themeColor="text2"/>
                <w:szCs w:val="24"/>
                <w:lang w:val="en-US"/>
              </w:rPr>
              <w:t>"</w:t>
            </w:r>
          </w:p>
        </w:tc>
        <w:tc>
          <w:tcPr>
            <w:tcW w:w="3780" w:type="dxa"/>
          </w:tcPr>
          <w:p w14:paraId="1D094081" w14:textId="3F6A6141" w:rsidR="00DF6DF3" w:rsidRDefault="00DF6DF3" w:rsidP="00BD1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4546A" w:themeColor="text2"/>
                <w:szCs w:val="24"/>
                <w:lang w:val="en-US"/>
              </w:rPr>
            </w:pPr>
            <w:r>
              <w:rPr>
                <w:rFonts w:cstheme="minorHAnsi"/>
                <w:color w:val="44546A" w:themeColor="text2"/>
                <w:szCs w:val="24"/>
                <w:lang w:val="en-US"/>
              </w:rPr>
              <w:t>Uncertain</w:t>
            </w:r>
          </w:p>
        </w:tc>
      </w:tr>
    </w:tbl>
    <w:p w14:paraId="58A87303" w14:textId="77777777" w:rsidR="00DF6DF3" w:rsidRPr="00DF6DF3" w:rsidRDefault="00DF6DF3" w:rsidP="00DF6DF3">
      <w:pPr>
        <w:rPr>
          <w:rFonts w:cstheme="minorHAnsi"/>
          <w:color w:val="44546A" w:themeColor="text2"/>
          <w:sz w:val="21"/>
        </w:rPr>
      </w:pPr>
    </w:p>
    <w:sectPr w:rsidR="00DF6DF3" w:rsidRPr="00DF6DF3" w:rsidSect="00F056B1">
      <w:headerReference w:type="default" r:id="rId15"/>
      <w:footerReference w:type="default" r:id="rId16"/>
      <w:pgSz w:w="11906" w:h="16838" w:code="9"/>
      <w:pgMar w:top="1702" w:right="720" w:bottom="1418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A11194" w14:textId="77777777" w:rsidR="00D00BD9" w:rsidRDefault="00D00BD9" w:rsidP="005C51EB">
      <w:pPr>
        <w:spacing w:after="0" w:line="240" w:lineRule="auto"/>
      </w:pPr>
      <w:r>
        <w:rPr>
          <w:lang w:val="en"/>
        </w:rPr>
        <w:separator/>
      </w:r>
    </w:p>
  </w:endnote>
  <w:endnote w:type="continuationSeparator" w:id="0">
    <w:p w14:paraId="3C6121B3" w14:textId="77777777" w:rsidR="00D00BD9" w:rsidRDefault="00D00BD9" w:rsidP="005C51EB">
      <w:pPr>
        <w:spacing w:after="0" w:line="240" w:lineRule="auto"/>
      </w:pPr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 Condensed Light">
    <w:charset w:val="00"/>
    <w:family w:val="auto"/>
    <w:pitch w:val="variable"/>
    <w:sig w:usb0="E0000AFF" w:usb1="5000217F" w:usb2="00000021" w:usb3="00000000" w:csb0="0000019F" w:csb1="00000000"/>
  </w:font>
  <w:font w:name="Montserrat">
    <w:altName w:val="Times New Roman"/>
    <w:charset w:val="00"/>
    <w:family w:val="auto"/>
    <w:pitch w:val="variable"/>
    <w:sig w:usb0="00000001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C3CA97" w14:textId="77777777" w:rsidR="00B94F19" w:rsidRDefault="00B94F19">
    <w:pPr>
      <w:pStyle w:val="Footer"/>
    </w:pP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6B2C1F7" wp14:editId="12C7CCA4">
              <wp:simplePos x="0" y="0"/>
              <wp:positionH relativeFrom="column">
                <wp:posOffset>45720</wp:posOffset>
              </wp:positionH>
              <wp:positionV relativeFrom="paragraph">
                <wp:posOffset>93980</wp:posOffset>
              </wp:positionV>
              <wp:extent cx="2360930" cy="29527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295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6E07BA" w14:textId="77777777" w:rsidR="00B94F19" w:rsidRPr="002A3478" w:rsidRDefault="00B94F19">
                          <w:pPr>
                            <w:rPr>
                              <w:rFonts w:ascii="Montserrat" w:hAnsi="Montserrat"/>
                              <w:color w:val="12093D"/>
                              <w:sz w:val="18"/>
                              <w:lang w:val="en-US"/>
                            </w:rPr>
                          </w:pPr>
                          <w:r w:rsidRPr="002A3478">
                            <w:rPr>
                              <w:color w:val="12093D"/>
                              <w:sz w:val="18"/>
                              <w:lang w:val="en"/>
                            </w:rPr>
                            <w:t>sirma.com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B2C1F7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3.6pt;margin-top:7.4pt;width:185.9pt;height:23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" filled="f" stroked="f">
              <v:textbox>
                <w:txbxContent>
                  <w:p w14:paraId="0C6E07BA" w14:textId="77777777" w:rsidR="00B94F19" w:rsidRPr="002A3478" w:rsidRDefault="00B94F19">
                    <w:pPr>
                      <w:rPr>
                        <w:rFonts w:ascii="Montserrat" w:hAnsi="Montserrat"/>
                        <w:color w:val="12093D"/>
                        <w:sz w:val="18"/>
                        <w:lang w:val="en-US"/>
                      </w:rPr>
                    </w:pPr>
                    <w:r w:rsidRPr="002A3478">
                      <w:rPr>
                        <w:color w:val="12093D"/>
                        <w:sz w:val="18"/>
                        <w:lang w:val="en"/>
                      </w:rPr>
                      <w:t>sirma.com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845E2D" w14:textId="77777777" w:rsidR="00D00BD9" w:rsidRDefault="00D00BD9" w:rsidP="005C51EB">
      <w:pPr>
        <w:spacing w:after="0" w:line="240" w:lineRule="auto"/>
      </w:pPr>
      <w:r>
        <w:rPr>
          <w:lang w:val="en"/>
        </w:rPr>
        <w:separator/>
      </w:r>
    </w:p>
  </w:footnote>
  <w:footnote w:type="continuationSeparator" w:id="0">
    <w:p w14:paraId="23FCACCE" w14:textId="77777777" w:rsidR="00D00BD9" w:rsidRDefault="00D00BD9" w:rsidP="005C51EB">
      <w:pPr>
        <w:spacing w:after="0" w:line="240" w:lineRule="auto"/>
      </w:pPr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8F685C" w14:textId="77777777" w:rsidR="005C51EB" w:rsidRDefault="00166336">
    <w:pPr>
      <w:pStyle w:val="Header"/>
    </w:pP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391AD43" wp14:editId="76B0A726">
              <wp:simplePos x="0" y="0"/>
              <wp:positionH relativeFrom="margin">
                <wp:align>right</wp:align>
              </wp:positionH>
              <wp:positionV relativeFrom="paragraph">
                <wp:posOffset>-133985</wp:posOffset>
              </wp:positionV>
              <wp:extent cx="3599815" cy="661670"/>
              <wp:effectExtent l="0" t="0" r="0" b="5080"/>
              <wp:wrapSquare wrapText="bothSides"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9815" cy="6616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60273FE" w14:textId="77777777" w:rsidR="006F0845" w:rsidRPr="00166336" w:rsidRDefault="00110929" w:rsidP="00323286">
                          <w:pPr>
                            <w:tabs>
                              <w:tab w:val="left" w:pos="284"/>
                              <w:tab w:val="left" w:pos="2160"/>
                              <w:tab w:val="left" w:pos="2430"/>
                            </w:tabs>
                            <w:spacing w:after="0" w:line="280" w:lineRule="exact"/>
                            <w:rPr>
                              <w:rFonts w:ascii="Montserrat" w:hAnsi="Montserrat"/>
                              <w:color w:val="12093D"/>
                              <w:sz w:val="16"/>
                              <w:lang w:val="en-US"/>
                            </w:rPr>
                          </w:pPr>
                          <w:r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>e:</w:t>
                          </w:r>
                          <w:r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ab/>
                          </w:r>
                          <w:r w:rsidR="00B94F19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>office@sirma.bg</w:t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ab/>
                          </w:r>
                          <w:r w:rsidR="006F0845"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>a:</w:t>
                          </w:r>
                          <w:r w:rsidR="006F0845"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ab/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>135 Tsarigradsko Shosse, blvd.</w:t>
                          </w:r>
                        </w:p>
                        <w:p w14:paraId="77288487" w14:textId="77777777" w:rsidR="00B94F19" w:rsidRPr="00166336" w:rsidRDefault="00110929" w:rsidP="00323286">
                          <w:pPr>
                            <w:tabs>
                              <w:tab w:val="left" w:pos="284"/>
                              <w:tab w:val="left" w:pos="2160"/>
                              <w:tab w:val="left" w:pos="2430"/>
                            </w:tabs>
                            <w:spacing w:after="0" w:line="280" w:lineRule="exact"/>
                            <w:rPr>
                              <w:rFonts w:ascii="Montserrat" w:hAnsi="Montserrat"/>
                              <w:color w:val="12093D"/>
                              <w:sz w:val="16"/>
                              <w:lang w:val="en-US"/>
                            </w:rPr>
                          </w:pPr>
                          <w:r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>m:</w:t>
                          </w:r>
                          <w:r w:rsidR="006F0845"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ab/>
                          </w:r>
                          <w:r w:rsidR="00B94F19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>+359 2 9768310</w:t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ab/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ab/>
                            <w:t>1784 Sofia, Bulgaria</w:t>
                          </w:r>
                        </w:p>
                        <w:p w14:paraId="68712427" w14:textId="77777777" w:rsidR="00B94F19" w:rsidRPr="00166336" w:rsidRDefault="00B94F19" w:rsidP="00166336">
                          <w:pPr>
                            <w:tabs>
                              <w:tab w:val="left" w:pos="2340"/>
                              <w:tab w:val="left" w:pos="2610"/>
                            </w:tabs>
                            <w:rPr>
                              <w:rFonts w:ascii="Montserrat" w:hAnsi="Montserrat"/>
                              <w:color w:val="12093D"/>
                              <w:lang w:val="en-US"/>
                            </w:rPr>
                          </w:pPr>
                        </w:p>
                        <w:p w14:paraId="5784E8C6" w14:textId="77777777" w:rsidR="00B94F19" w:rsidRPr="00166336" w:rsidRDefault="00B94F19" w:rsidP="00166336">
                          <w:pPr>
                            <w:tabs>
                              <w:tab w:val="left" w:pos="2340"/>
                              <w:tab w:val="left" w:pos="2610"/>
                            </w:tabs>
                            <w:rPr>
                              <w:rFonts w:ascii="Montserrat" w:hAnsi="Montserrat"/>
                              <w:color w:val="12093D"/>
                              <w:lang w:val="en-US"/>
                            </w:rPr>
                          </w:pPr>
                        </w:p>
                        <w:p w14:paraId="20E2D065" w14:textId="77777777" w:rsidR="00B94F19" w:rsidRPr="00166336" w:rsidRDefault="00B94F19" w:rsidP="00166336">
                          <w:pPr>
                            <w:tabs>
                              <w:tab w:val="left" w:pos="2340"/>
                              <w:tab w:val="left" w:pos="2610"/>
                            </w:tabs>
                            <w:rPr>
                              <w:rFonts w:ascii="Montserrat" w:hAnsi="Montserrat"/>
                              <w:color w:val="12093D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91AD43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232.25pt;margin-top:-10.55pt;width:283.45pt;height:52.1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" filled="f" stroked="f">
              <v:textbox>
                <w:txbxContent>
                  <w:p w14:paraId="160273FE" w14:textId="77777777" w:rsidR="006F0845" w:rsidRPr="00166336" w:rsidRDefault="00110929" w:rsidP="00323286">
                    <w:pPr>
                      <w:tabs>
                        <w:tab w:val="left" w:pos="284"/>
                        <w:tab w:val="left" w:pos="2160"/>
                        <w:tab w:val="left" w:pos="2430"/>
                      </w:tabs>
                      <w:spacing w:after="0" w:line="280" w:lineRule="exact"/>
                      <w:rPr>
                        <w:rFonts w:ascii="Montserrat" w:hAnsi="Montserrat"/>
                        <w:color w:val="12093D"/>
                        <w:sz w:val="16"/>
                        <w:lang w:val="en-US"/>
                      </w:rPr>
                    </w:pPr>
                    <w:r w:rsidRPr="00166336">
                      <w:rPr>
                        <w:color w:val="98A6B8"/>
                        <w:sz w:val="16"/>
                        <w:lang w:val="en"/>
                      </w:rPr>
                      <w:t>e:</w:t>
                    </w:r>
                    <w:r w:rsidRPr="00166336">
                      <w:rPr>
                        <w:color w:val="98A6B8"/>
                        <w:sz w:val="16"/>
                        <w:lang w:val="en"/>
                      </w:rPr>
                      <w:tab/>
                    </w:r>
                    <w:r w:rsidR="00B94F19" w:rsidRPr="00166336">
                      <w:rPr>
                        <w:color w:val="12093D"/>
                        <w:sz w:val="16"/>
                        <w:lang w:val="en"/>
                      </w:rPr>
                      <w:t>office@sirma.bg</w:t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ab/>
                    </w:r>
                    <w:r w:rsidR="006F0845" w:rsidRPr="00166336">
                      <w:rPr>
                        <w:color w:val="98A6B8"/>
                        <w:sz w:val="16"/>
                        <w:lang w:val="en"/>
                      </w:rPr>
                      <w:t>a:</w:t>
                    </w:r>
                    <w:r w:rsidR="006F0845" w:rsidRPr="00166336">
                      <w:rPr>
                        <w:color w:val="98A6B8"/>
                        <w:sz w:val="16"/>
                        <w:lang w:val="en"/>
                      </w:rPr>
                      <w:tab/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>135 Tsarigradsko Shosse, blvd.</w:t>
                    </w:r>
                  </w:p>
                  <w:p w14:paraId="77288487" w14:textId="77777777" w:rsidR="00B94F19" w:rsidRPr="00166336" w:rsidRDefault="00110929" w:rsidP="00323286">
                    <w:pPr>
                      <w:tabs>
                        <w:tab w:val="left" w:pos="284"/>
                        <w:tab w:val="left" w:pos="2160"/>
                        <w:tab w:val="left" w:pos="2430"/>
                      </w:tabs>
                      <w:spacing w:after="0" w:line="280" w:lineRule="exact"/>
                      <w:rPr>
                        <w:rFonts w:ascii="Montserrat" w:hAnsi="Montserrat"/>
                        <w:color w:val="12093D"/>
                        <w:sz w:val="16"/>
                        <w:lang w:val="en-US"/>
                      </w:rPr>
                    </w:pPr>
                    <w:r w:rsidRPr="00166336">
                      <w:rPr>
                        <w:color w:val="98A6B8"/>
                        <w:sz w:val="16"/>
                        <w:lang w:val="en"/>
                      </w:rPr>
                      <w:t>m:</w:t>
                    </w:r>
                    <w:r w:rsidR="006F0845" w:rsidRPr="00166336">
                      <w:rPr>
                        <w:color w:val="98A6B8"/>
                        <w:sz w:val="16"/>
                        <w:lang w:val="en"/>
                      </w:rPr>
                      <w:tab/>
                    </w:r>
                    <w:r w:rsidR="00B94F19" w:rsidRPr="00166336">
                      <w:rPr>
                        <w:color w:val="12093D"/>
                        <w:sz w:val="16"/>
                        <w:lang w:val="en"/>
                      </w:rPr>
                      <w:t>+359 2 9768310</w:t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ab/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ab/>
                      <w:t>1784 Sofia, Bulgaria</w:t>
                    </w:r>
                  </w:p>
                  <w:p w14:paraId="68712427" w14:textId="77777777" w:rsidR="00B94F19" w:rsidRPr="00166336" w:rsidRDefault="00B94F19" w:rsidP="00166336">
                    <w:pPr>
                      <w:tabs>
                        <w:tab w:val="left" w:pos="2340"/>
                        <w:tab w:val="left" w:pos="2610"/>
                      </w:tabs>
                      <w:rPr>
                        <w:rFonts w:ascii="Montserrat" w:hAnsi="Montserrat"/>
                        <w:color w:val="12093D"/>
                        <w:lang w:val="en-US"/>
                      </w:rPr>
                    </w:pPr>
                  </w:p>
                  <w:p w14:paraId="5784E8C6" w14:textId="77777777" w:rsidR="00B94F19" w:rsidRPr="00166336" w:rsidRDefault="00B94F19" w:rsidP="00166336">
                    <w:pPr>
                      <w:tabs>
                        <w:tab w:val="left" w:pos="2340"/>
                        <w:tab w:val="left" w:pos="2610"/>
                      </w:tabs>
                      <w:rPr>
                        <w:rFonts w:ascii="Montserrat" w:hAnsi="Montserrat"/>
                        <w:color w:val="12093D"/>
                        <w:lang w:val="en-US"/>
                      </w:rPr>
                    </w:pPr>
                  </w:p>
                  <w:p w14:paraId="20E2D065" w14:textId="77777777" w:rsidR="00B94F19" w:rsidRPr="00166336" w:rsidRDefault="00B94F19" w:rsidP="00166336">
                    <w:pPr>
                      <w:tabs>
                        <w:tab w:val="left" w:pos="2340"/>
                        <w:tab w:val="left" w:pos="2610"/>
                      </w:tabs>
                      <w:rPr>
                        <w:rFonts w:ascii="Montserrat" w:hAnsi="Montserrat"/>
                        <w:color w:val="12093D"/>
                        <w:lang w:val="en-US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6F0845"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72094567" wp14:editId="68B87022">
          <wp:simplePos x="0" y="0"/>
          <wp:positionH relativeFrom="page">
            <wp:align>right</wp:align>
          </wp:positionH>
          <wp:positionV relativeFrom="paragraph">
            <wp:posOffset>-441940</wp:posOffset>
          </wp:positionV>
          <wp:extent cx="7546348" cy="10679033"/>
          <wp:effectExtent l="0" t="0" r="0" b="8255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irma---Letterhead---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6348" cy="106790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D3A79"/>
    <w:multiLevelType w:val="hybridMultilevel"/>
    <w:tmpl w:val="FEA80198"/>
    <w:lvl w:ilvl="0" w:tplc="55D8BA10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1168C"/>
    <w:multiLevelType w:val="hybridMultilevel"/>
    <w:tmpl w:val="640ED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C690B"/>
    <w:multiLevelType w:val="hybridMultilevel"/>
    <w:tmpl w:val="3C74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7064D"/>
    <w:multiLevelType w:val="hybridMultilevel"/>
    <w:tmpl w:val="D7C2B258"/>
    <w:lvl w:ilvl="0" w:tplc="55D8BA10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C5DFB"/>
    <w:multiLevelType w:val="hybridMultilevel"/>
    <w:tmpl w:val="5958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C4F37"/>
    <w:multiLevelType w:val="hybridMultilevel"/>
    <w:tmpl w:val="8C0C1F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076848"/>
    <w:multiLevelType w:val="hybridMultilevel"/>
    <w:tmpl w:val="AE4E6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E0787E"/>
    <w:multiLevelType w:val="hybridMultilevel"/>
    <w:tmpl w:val="B65C69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B631D2"/>
    <w:multiLevelType w:val="hybridMultilevel"/>
    <w:tmpl w:val="F904C0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7A0A31"/>
    <w:multiLevelType w:val="hybridMultilevel"/>
    <w:tmpl w:val="49BE69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273CAB"/>
    <w:multiLevelType w:val="hybridMultilevel"/>
    <w:tmpl w:val="525AC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50085C"/>
    <w:multiLevelType w:val="hybridMultilevel"/>
    <w:tmpl w:val="B3AA34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9A4B0C"/>
    <w:multiLevelType w:val="hybridMultilevel"/>
    <w:tmpl w:val="B2A86ACC"/>
    <w:lvl w:ilvl="0" w:tplc="B576E880">
      <w:start w:val="1"/>
      <w:numFmt w:val="decimal"/>
      <w:pStyle w:val="Heading1"/>
      <w:lvlText w:val="%1."/>
      <w:lvlJc w:val="left"/>
      <w:pPr>
        <w:ind w:left="29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90" w:hanging="360"/>
      </w:pPr>
    </w:lvl>
    <w:lvl w:ilvl="2" w:tplc="0409001B" w:tentative="1">
      <w:start w:val="1"/>
      <w:numFmt w:val="lowerRoman"/>
      <w:lvlText w:val="%3."/>
      <w:lvlJc w:val="right"/>
      <w:pPr>
        <w:ind w:left="-270" w:hanging="180"/>
      </w:pPr>
    </w:lvl>
    <w:lvl w:ilvl="3" w:tplc="0409000F" w:tentative="1">
      <w:start w:val="1"/>
      <w:numFmt w:val="decimal"/>
      <w:lvlText w:val="%4."/>
      <w:lvlJc w:val="left"/>
      <w:pPr>
        <w:ind w:left="450" w:hanging="360"/>
      </w:pPr>
    </w:lvl>
    <w:lvl w:ilvl="4" w:tplc="04090019" w:tentative="1">
      <w:start w:val="1"/>
      <w:numFmt w:val="lowerLetter"/>
      <w:lvlText w:val="%5."/>
      <w:lvlJc w:val="left"/>
      <w:pPr>
        <w:ind w:left="1170" w:hanging="360"/>
      </w:pPr>
    </w:lvl>
    <w:lvl w:ilvl="5" w:tplc="0409001B" w:tentative="1">
      <w:start w:val="1"/>
      <w:numFmt w:val="lowerRoman"/>
      <w:lvlText w:val="%6."/>
      <w:lvlJc w:val="right"/>
      <w:pPr>
        <w:ind w:left="1890" w:hanging="180"/>
      </w:pPr>
    </w:lvl>
    <w:lvl w:ilvl="6" w:tplc="0409000F" w:tentative="1">
      <w:start w:val="1"/>
      <w:numFmt w:val="decimal"/>
      <w:lvlText w:val="%7."/>
      <w:lvlJc w:val="left"/>
      <w:pPr>
        <w:ind w:left="2610" w:hanging="360"/>
      </w:pPr>
    </w:lvl>
    <w:lvl w:ilvl="7" w:tplc="04090019" w:tentative="1">
      <w:start w:val="1"/>
      <w:numFmt w:val="lowerLetter"/>
      <w:lvlText w:val="%8."/>
      <w:lvlJc w:val="left"/>
      <w:pPr>
        <w:ind w:left="3330" w:hanging="360"/>
      </w:pPr>
    </w:lvl>
    <w:lvl w:ilvl="8" w:tplc="0409001B" w:tentative="1">
      <w:start w:val="1"/>
      <w:numFmt w:val="lowerRoman"/>
      <w:lvlText w:val="%9."/>
      <w:lvlJc w:val="right"/>
      <w:pPr>
        <w:ind w:left="4050" w:hanging="180"/>
      </w:pPr>
    </w:lvl>
  </w:abstractNum>
  <w:abstractNum w:abstractNumId="13" w15:restartNumberingAfterBreak="0">
    <w:nsid w:val="36C03159"/>
    <w:multiLevelType w:val="hybridMultilevel"/>
    <w:tmpl w:val="ADCE57D2"/>
    <w:lvl w:ilvl="0" w:tplc="55D8BA10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172960"/>
    <w:multiLevelType w:val="hybridMultilevel"/>
    <w:tmpl w:val="F5AA077C"/>
    <w:lvl w:ilvl="0" w:tplc="55D8BA10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C77B43"/>
    <w:multiLevelType w:val="hybridMultilevel"/>
    <w:tmpl w:val="22768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980DF4"/>
    <w:multiLevelType w:val="hybridMultilevel"/>
    <w:tmpl w:val="FA8455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491FB4"/>
    <w:multiLevelType w:val="hybridMultilevel"/>
    <w:tmpl w:val="F1ECAC54"/>
    <w:lvl w:ilvl="0" w:tplc="55D8BA10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2C2478"/>
    <w:multiLevelType w:val="hybridMultilevel"/>
    <w:tmpl w:val="6B760B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9D3BD2"/>
    <w:multiLevelType w:val="hybridMultilevel"/>
    <w:tmpl w:val="337A3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FE63FC"/>
    <w:multiLevelType w:val="hybridMultilevel"/>
    <w:tmpl w:val="076AE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EE1047"/>
    <w:multiLevelType w:val="hybridMultilevel"/>
    <w:tmpl w:val="66B6C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2C1CC9"/>
    <w:multiLevelType w:val="hybridMultilevel"/>
    <w:tmpl w:val="ADC87F76"/>
    <w:lvl w:ilvl="0" w:tplc="55D8BA10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793DFE"/>
    <w:multiLevelType w:val="hybridMultilevel"/>
    <w:tmpl w:val="E648DE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DE415D"/>
    <w:multiLevelType w:val="hybridMultilevel"/>
    <w:tmpl w:val="90C08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AA263B"/>
    <w:multiLevelType w:val="hybridMultilevel"/>
    <w:tmpl w:val="B4AA5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1"/>
  </w:num>
  <w:num w:numId="4">
    <w:abstractNumId w:val="18"/>
  </w:num>
  <w:num w:numId="5">
    <w:abstractNumId w:val="23"/>
  </w:num>
  <w:num w:numId="6">
    <w:abstractNumId w:val="7"/>
  </w:num>
  <w:num w:numId="7">
    <w:abstractNumId w:val="22"/>
  </w:num>
  <w:num w:numId="8">
    <w:abstractNumId w:val="13"/>
  </w:num>
  <w:num w:numId="9">
    <w:abstractNumId w:val="0"/>
  </w:num>
  <w:num w:numId="10">
    <w:abstractNumId w:val="17"/>
  </w:num>
  <w:num w:numId="11">
    <w:abstractNumId w:val="14"/>
  </w:num>
  <w:num w:numId="12">
    <w:abstractNumId w:val="16"/>
  </w:num>
  <w:num w:numId="13">
    <w:abstractNumId w:val="3"/>
  </w:num>
  <w:num w:numId="14">
    <w:abstractNumId w:val="9"/>
  </w:num>
  <w:num w:numId="15">
    <w:abstractNumId w:val="8"/>
  </w:num>
  <w:num w:numId="16">
    <w:abstractNumId w:val="1"/>
  </w:num>
  <w:num w:numId="17">
    <w:abstractNumId w:val="19"/>
  </w:num>
  <w:num w:numId="18">
    <w:abstractNumId w:val="10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24"/>
  </w:num>
  <w:num w:numId="28">
    <w:abstractNumId w:val="12"/>
  </w:num>
  <w:num w:numId="29">
    <w:abstractNumId w:val="2"/>
  </w:num>
  <w:num w:numId="30">
    <w:abstractNumId w:val="15"/>
  </w:num>
  <w:num w:numId="31">
    <w:abstractNumId w:val="4"/>
  </w:num>
  <w:num w:numId="32">
    <w:abstractNumId w:val="21"/>
  </w:num>
  <w:num w:numId="33">
    <w:abstractNumId w:val="25"/>
  </w:num>
  <w:num w:numId="34">
    <w:abstractNumId w:val="12"/>
  </w:num>
  <w:num w:numId="35">
    <w:abstractNumId w:val="12"/>
  </w:num>
  <w:num w:numId="36">
    <w:abstractNumId w:val="20"/>
  </w:num>
  <w:num w:numId="37">
    <w:abstractNumId w:val="6"/>
  </w:num>
  <w:num w:numId="38">
    <w:abstractNumId w:val="12"/>
  </w:num>
  <w:num w:numId="39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514"/>
    <w:rsid w:val="00044E62"/>
    <w:rsid w:val="00077C2F"/>
    <w:rsid w:val="000D6227"/>
    <w:rsid w:val="000F39EE"/>
    <w:rsid w:val="00110929"/>
    <w:rsid w:val="001279A7"/>
    <w:rsid w:val="00163414"/>
    <w:rsid w:val="00166336"/>
    <w:rsid w:val="00182735"/>
    <w:rsid w:val="001D3DAB"/>
    <w:rsid w:val="00223CBD"/>
    <w:rsid w:val="00224329"/>
    <w:rsid w:val="00261B13"/>
    <w:rsid w:val="0026510F"/>
    <w:rsid w:val="002928C8"/>
    <w:rsid w:val="002A3478"/>
    <w:rsid w:val="002A3535"/>
    <w:rsid w:val="002F6EE8"/>
    <w:rsid w:val="00323286"/>
    <w:rsid w:val="00336990"/>
    <w:rsid w:val="00357C94"/>
    <w:rsid w:val="00433B3A"/>
    <w:rsid w:val="00434B11"/>
    <w:rsid w:val="00440AD0"/>
    <w:rsid w:val="004A0BA7"/>
    <w:rsid w:val="004B2AE6"/>
    <w:rsid w:val="004F0497"/>
    <w:rsid w:val="005B214B"/>
    <w:rsid w:val="005B68FA"/>
    <w:rsid w:val="005C51EB"/>
    <w:rsid w:val="005F3357"/>
    <w:rsid w:val="00603126"/>
    <w:rsid w:val="00662966"/>
    <w:rsid w:val="00695342"/>
    <w:rsid w:val="006A1346"/>
    <w:rsid w:val="006A551F"/>
    <w:rsid w:val="006F0845"/>
    <w:rsid w:val="007079E0"/>
    <w:rsid w:val="00760A5C"/>
    <w:rsid w:val="00780636"/>
    <w:rsid w:val="007824E5"/>
    <w:rsid w:val="007F144A"/>
    <w:rsid w:val="00804D82"/>
    <w:rsid w:val="008166FB"/>
    <w:rsid w:val="00820263"/>
    <w:rsid w:val="0083685F"/>
    <w:rsid w:val="00836915"/>
    <w:rsid w:val="008466AA"/>
    <w:rsid w:val="00854D26"/>
    <w:rsid w:val="00857C7E"/>
    <w:rsid w:val="00875D71"/>
    <w:rsid w:val="008B4EB7"/>
    <w:rsid w:val="008E3485"/>
    <w:rsid w:val="00967A90"/>
    <w:rsid w:val="009C7514"/>
    <w:rsid w:val="00A30ABC"/>
    <w:rsid w:val="00A31355"/>
    <w:rsid w:val="00A5013E"/>
    <w:rsid w:val="00A84F75"/>
    <w:rsid w:val="00A979FB"/>
    <w:rsid w:val="00AB4096"/>
    <w:rsid w:val="00B13585"/>
    <w:rsid w:val="00B3433B"/>
    <w:rsid w:val="00B74B47"/>
    <w:rsid w:val="00B83238"/>
    <w:rsid w:val="00B83637"/>
    <w:rsid w:val="00B94F19"/>
    <w:rsid w:val="00BA2682"/>
    <w:rsid w:val="00BB1242"/>
    <w:rsid w:val="00BD566A"/>
    <w:rsid w:val="00BE5C36"/>
    <w:rsid w:val="00BE753A"/>
    <w:rsid w:val="00BF6184"/>
    <w:rsid w:val="00C04102"/>
    <w:rsid w:val="00C2141E"/>
    <w:rsid w:val="00C36A85"/>
    <w:rsid w:val="00C42CE7"/>
    <w:rsid w:val="00C67C9B"/>
    <w:rsid w:val="00C8571B"/>
    <w:rsid w:val="00C85B2B"/>
    <w:rsid w:val="00D00BD9"/>
    <w:rsid w:val="00D5503B"/>
    <w:rsid w:val="00D65610"/>
    <w:rsid w:val="00DA1634"/>
    <w:rsid w:val="00DC643F"/>
    <w:rsid w:val="00DE1256"/>
    <w:rsid w:val="00DF6DF3"/>
    <w:rsid w:val="00E03201"/>
    <w:rsid w:val="00E13A3E"/>
    <w:rsid w:val="00E23FA5"/>
    <w:rsid w:val="00E31D2F"/>
    <w:rsid w:val="00E32005"/>
    <w:rsid w:val="00E95081"/>
    <w:rsid w:val="00E96085"/>
    <w:rsid w:val="00EA0AD9"/>
    <w:rsid w:val="00EA2310"/>
    <w:rsid w:val="00EB036A"/>
    <w:rsid w:val="00F056B1"/>
    <w:rsid w:val="00F2546A"/>
    <w:rsid w:val="00F460BB"/>
    <w:rsid w:val="00F4747E"/>
    <w:rsid w:val="00F9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05E35A1"/>
  <w15:chartTrackingRefBased/>
  <w15:docId w15:val="{1E550491-C492-4F25-8004-B025ECA44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551F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551F"/>
    <w:pPr>
      <w:keepNext/>
      <w:keepLines/>
      <w:numPr>
        <w:numId w:val="1"/>
      </w:numPr>
      <w:spacing w:before="240" w:after="240" w:line="276" w:lineRule="auto"/>
      <w:jc w:val="center"/>
      <w:outlineLvl w:val="0"/>
    </w:pPr>
    <w:rPr>
      <w:rFonts w:eastAsiaTheme="majorEastAsia" w:cstheme="majorBidi"/>
      <w:b/>
      <w:color w:val="2E74B5" w:themeColor="accent1" w:themeShade="BF"/>
      <w:sz w:val="28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342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35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3485"/>
    <w:pPr>
      <w:keepNext/>
      <w:keepLines/>
      <w:spacing w:before="80" w:after="0" w:line="240" w:lineRule="auto"/>
      <w:outlineLvl w:val="3"/>
    </w:pPr>
    <w:rPr>
      <w:rFonts w:asciiTheme="minorHAnsi" w:eastAsiaTheme="majorEastAsia" w:hAnsiTheme="minorHAnsi" w:cstheme="majorBidi"/>
      <w:i/>
      <w:iCs/>
      <w:color w:val="ED7D31" w:themeColor="accent2"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348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348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48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48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48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1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1EB"/>
  </w:style>
  <w:style w:type="paragraph" w:styleId="Footer">
    <w:name w:val="footer"/>
    <w:basedOn w:val="Normal"/>
    <w:link w:val="FooterChar"/>
    <w:uiPriority w:val="99"/>
    <w:unhideWhenUsed/>
    <w:rsid w:val="005C51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1EB"/>
  </w:style>
  <w:style w:type="character" w:styleId="Hyperlink">
    <w:name w:val="Hyperlink"/>
    <w:basedOn w:val="DefaultParagraphFont"/>
    <w:uiPriority w:val="99"/>
    <w:unhideWhenUsed/>
    <w:rsid w:val="00B94F1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A551F"/>
    <w:rPr>
      <w:rFonts w:ascii="Verdana" w:eastAsiaTheme="majorEastAsia" w:hAnsi="Verdana" w:cstheme="majorBidi"/>
      <w:b/>
      <w:color w:val="2E74B5" w:themeColor="accent1" w:themeShade="BF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95342"/>
    <w:rPr>
      <w:rFonts w:ascii="Verdana" w:eastAsiaTheme="majorEastAsia" w:hAnsi="Verdana" w:cstheme="majorBidi"/>
      <w:b/>
      <w:color w:val="2E74B5" w:themeColor="accent1" w:themeShade="BF"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EA0AD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474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4747E"/>
    <w:rPr>
      <w:rFonts w:eastAsiaTheme="minorEastAsia"/>
      <w:color w:val="5A5A5A" w:themeColor="text1" w:themeTint="A5"/>
      <w:spacing w:val="15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474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47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94AA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4B11"/>
    <w:pPr>
      <w:tabs>
        <w:tab w:val="left" w:pos="660"/>
        <w:tab w:val="right" w:leader="dot" w:pos="1004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4AA4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F94A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D5503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03B"/>
    <w:rPr>
      <w:i/>
      <w:iCs/>
      <w:color w:val="404040" w:themeColor="text1" w:themeTint="BF"/>
    </w:rPr>
  </w:style>
  <w:style w:type="paragraph" w:customStyle="1" w:styleId="code">
    <w:name w:val="code"/>
    <w:basedOn w:val="Quote"/>
    <w:link w:val="codeChar"/>
    <w:qFormat/>
    <w:rsid w:val="00D5503B"/>
    <w:pPr>
      <w:jc w:val="left"/>
    </w:pPr>
    <w:rPr>
      <w:rFonts w:ascii="Consolas" w:hAnsi="Consolas"/>
      <w:i w:val="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135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odeChar">
    <w:name w:val="code Char"/>
    <w:basedOn w:val="QuoteChar"/>
    <w:link w:val="code"/>
    <w:rsid w:val="00D5503B"/>
    <w:rPr>
      <w:rFonts w:ascii="Consolas" w:hAnsi="Consolas"/>
      <w:i w:val="0"/>
      <w:iCs/>
      <w:color w:val="404040" w:themeColor="text1" w:themeTint="BF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34B11"/>
    <w:pPr>
      <w:spacing w:after="100"/>
      <w:ind w:left="440"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434B11"/>
    <w:rPr>
      <w:rFonts w:ascii="Verdana" w:hAnsi="Verdana"/>
    </w:rPr>
  </w:style>
  <w:style w:type="paragraph" w:customStyle="1" w:styleId="Info2">
    <w:name w:val="Info 2"/>
    <w:basedOn w:val="Normal"/>
    <w:qFormat/>
    <w:rsid w:val="00434B11"/>
    <w:pPr>
      <w:spacing w:after="240" w:line="240" w:lineRule="auto"/>
    </w:pPr>
    <w:rPr>
      <w:rFonts w:ascii="Roboto Condensed Light" w:eastAsia="Times New Roman" w:hAnsi="Roboto Condensed Light" w:cstheme="minorHAnsi"/>
      <w:i/>
      <w:color w:val="44546A" w:themeColor="text2"/>
      <w:szCs w:val="24"/>
    </w:rPr>
  </w:style>
  <w:style w:type="table" w:styleId="GridTable1Light-Accent2">
    <w:name w:val="Grid Table 1 Light Accent 2"/>
    <w:basedOn w:val="TableNormal"/>
    <w:uiPriority w:val="46"/>
    <w:rsid w:val="00434B11"/>
    <w:pPr>
      <w:spacing w:after="0" w:line="240" w:lineRule="auto"/>
    </w:pPr>
    <w:rPr>
      <w:sz w:val="21"/>
      <w:szCs w:val="21"/>
      <w:lang w:val="en-US"/>
    </w:rPr>
    <w:tblPr>
      <w:tblStyleRowBandSize w:val="1"/>
      <w:tblStyleColBandSize w:val="1"/>
      <w:tblInd w:w="0" w:type="nil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B83637"/>
    <w:rPr>
      <w:color w:val="808080"/>
    </w:rPr>
  </w:style>
  <w:style w:type="table" w:styleId="GridTable1Light-Accent1">
    <w:name w:val="Grid Table 1 Light Accent 1"/>
    <w:basedOn w:val="TableNormal"/>
    <w:uiPriority w:val="46"/>
    <w:rsid w:val="00967A9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967A9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4Char">
    <w:name w:val="Heading 4 Char"/>
    <w:basedOn w:val="DefaultParagraphFont"/>
    <w:link w:val="Heading4"/>
    <w:uiPriority w:val="9"/>
    <w:rsid w:val="008E3485"/>
    <w:rPr>
      <w:rFonts w:eastAsiaTheme="majorEastAsia" w:cstheme="majorBidi"/>
      <w:i/>
      <w:iCs/>
      <w:color w:val="ED7D31" w:themeColor="accent2"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8E3485"/>
    <w:rPr>
      <w:rFonts w:asciiTheme="majorHAnsi" w:eastAsiaTheme="majorEastAsia" w:hAnsiTheme="majorHAnsi" w:cstheme="majorBidi"/>
      <w:color w:val="C45911" w:themeColor="accent2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8E3485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485"/>
    <w:rPr>
      <w:rFonts w:asciiTheme="majorHAnsi" w:eastAsiaTheme="majorEastAsia" w:hAnsiTheme="majorHAnsi" w:cstheme="majorBidi"/>
      <w:b/>
      <w:bCs/>
      <w:color w:val="833C0B" w:themeColor="accent2" w:themeShade="8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485"/>
    <w:rPr>
      <w:rFonts w:asciiTheme="majorHAnsi" w:eastAsiaTheme="majorEastAsia" w:hAnsiTheme="majorHAnsi" w:cstheme="majorBidi"/>
      <w:color w:val="833C0B" w:themeColor="accent2" w:themeShade="80"/>
      <w:sz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485"/>
    <w:rPr>
      <w:rFonts w:asciiTheme="majorHAnsi" w:eastAsiaTheme="majorEastAsia" w:hAnsiTheme="majorHAnsi" w:cstheme="majorBidi"/>
      <w:i/>
      <w:iCs/>
      <w:color w:val="833C0B" w:themeColor="accent2" w:themeShade="80"/>
      <w:sz w:val="24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3485"/>
    <w:pPr>
      <w:spacing w:line="240" w:lineRule="auto"/>
    </w:pPr>
    <w:rPr>
      <w:rFonts w:asciiTheme="minorHAnsi" w:eastAsiaTheme="minorEastAsia" w:hAnsiTheme="minorHAnsi"/>
      <w:b/>
      <w:bCs/>
      <w:color w:val="404040" w:themeColor="text1" w:themeTint="BF"/>
      <w:sz w:val="16"/>
      <w:szCs w:val="16"/>
      <w:lang w:val="en-US"/>
    </w:rPr>
  </w:style>
  <w:style w:type="character" w:styleId="Strong">
    <w:name w:val="Strong"/>
    <w:basedOn w:val="DefaultParagraphFont"/>
    <w:uiPriority w:val="22"/>
    <w:qFormat/>
    <w:rsid w:val="008E3485"/>
    <w:rPr>
      <w:b/>
      <w:bCs/>
    </w:rPr>
  </w:style>
  <w:style w:type="character" w:styleId="Emphasis">
    <w:name w:val="Emphasis"/>
    <w:basedOn w:val="DefaultParagraphFont"/>
    <w:uiPriority w:val="20"/>
    <w:qFormat/>
    <w:rsid w:val="008E3485"/>
    <w:rPr>
      <w:i/>
      <w:iCs/>
      <w:color w:val="000000" w:themeColor="text1"/>
    </w:rPr>
  </w:style>
  <w:style w:type="paragraph" w:styleId="NoSpacing">
    <w:name w:val="No Spacing"/>
    <w:uiPriority w:val="1"/>
    <w:qFormat/>
    <w:rsid w:val="008E3485"/>
    <w:pPr>
      <w:spacing w:after="0" w:line="240" w:lineRule="auto"/>
    </w:pPr>
    <w:rPr>
      <w:rFonts w:eastAsiaTheme="minorEastAsia"/>
      <w:sz w:val="21"/>
      <w:szCs w:val="21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485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485"/>
    <w:rPr>
      <w:rFonts w:asciiTheme="majorHAnsi" w:eastAsiaTheme="majorEastAsia" w:hAnsiTheme="majorHAnsi" w:cstheme="majorBidi"/>
      <w:sz w:val="24"/>
      <w:szCs w:val="24"/>
      <w:lang w:val="en-US"/>
    </w:rPr>
  </w:style>
  <w:style w:type="character" w:styleId="SubtleEmphasis">
    <w:name w:val="Subtle Emphasis"/>
    <w:basedOn w:val="DefaultParagraphFont"/>
    <w:uiPriority w:val="19"/>
    <w:qFormat/>
    <w:rsid w:val="008E348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E3485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E348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E348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E3485"/>
    <w:rPr>
      <w:b/>
      <w:bCs/>
      <w:caps w:val="0"/>
      <w:smallCaps/>
      <w:spacing w:val="0"/>
    </w:rPr>
  </w:style>
  <w:style w:type="character" w:customStyle="1" w:styleId="normaltextrun">
    <w:name w:val="normaltextrun"/>
    <w:basedOn w:val="DefaultParagraphFont"/>
    <w:rsid w:val="008E3485"/>
  </w:style>
  <w:style w:type="paragraph" w:customStyle="1" w:styleId="StyleInfo">
    <w:name w:val="Style Info"/>
    <w:basedOn w:val="Normal"/>
    <w:qFormat/>
    <w:rsid w:val="008E3485"/>
    <w:pPr>
      <w:framePr w:wrap="around" w:vAnchor="text" w:hAnchor="text" w:y="1"/>
      <w:pBdr>
        <w:top w:val="single" w:sz="4" w:space="1" w:color="E7E6E6" w:themeColor="background2"/>
        <w:left w:val="single" w:sz="4" w:space="4" w:color="E7E6E6" w:themeColor="background2"/>
        <w:bottom w:val="single" w:sz="4" w:space="1" w:color="E7E6E6" w:themeColor="background2"/>
        <w:right w:val="single" w:sz="4" w:space="4" w:color="E7E6E6" w:themeColor="background2"/>
      </w:pBdr>
      <w:spacing w:after="240" w:line="240" w:lineRule="auto"/>
    </w:pPr>
    <w:rPr>
      <w:rFonts w:asciiTheme="minorHAnsi" w:eastAsia="Times New Roman" w:hAnsiTheme="minorHAnsi" w:cstheme="minorHAnsi"/>
      <w:i/>
      <w:color w:val="E7E6E6" w:themeColor="background2"/>
      <w:sz w:val="24"/>
      <w:szCs w:val="24"/>
      <w:lang w:val="en-US"/>
    </w:rPr>
  </w:style>
  <w:style w:type="paragraph" w:customStyle="1" w:styleId="Example">
    <w:name w:val="Example"/>
    <w:basedOn w:val="Normal"/>
    <w:qFormat/>
    <w:rsid w:val="008E3485"/>
    <w:pPr>
      <w:framePr w:wrap="around" w:vAnchor="text" w:hAnchor="text" w:y="1"/>
      <w:pBdr>
        <w:top w:val="dashed" w:sz="4" w:space="1" w:color="44546A" w:themeColor="text2"/>
        <w:left w:val="dashed" w:sz="4" w:space="4" w:color="44546A" w:themeColor="text2"/>
        <w:bottom w:val="dashed" w:sz="4" w:space="1" w:color="44546A" w:themeColor="text2"/>
        <w:right w:val="dashed" w:sz="4" w:space="4" w:color="44546A" w:themeColor="text2"/>
      </w:pBdr>
      <w:shd w:val="clear" w:color="auto" w:fill="DEE3EA"/>
      <w:spacing w:line="276" w:lineRule="auto"/>
    </w:pPr>
    <w:rPr>
      <w:rFonts w:asciiTheme="minorHAnsi" w:eastAsiaTheme="minorEastAsia" w:hAnsiTheme="minorHAnsi" w:cstheme="minorHAnsi"/>
      <w:i/>
      <w:color w:val="44546A" w:themeColor="text2"/>
      <w:sz w:val="24"/>
      <w:szCs w:val="21"/>
      <w:lang w:val="en-US"/>
    </w:rPr>
  </w:style>
  <w:style w:type="table" w:styleId="TableGrid">
    <w:name w:val="Table Grid"/>
    <w:basedOn w:val="TableNormal"/>
    <w:uiPriority w:val="59"/>
    <w:rsid w:val="008E3485"/>
    <w:pPr>
      <w:spacing w:after="0" w:line="240" w:lineRule="auto"/>
    </w:pPr>
    <w:rPr>
      <w:sz w:val="21"/>
      <w:szCs w:val="21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0">
    <w:name w:val="Code"/>
    <w:basedOn w:val="Normal"/>
    <w:link w:val="CodeChar0"/>
    <w:qFormat/>
    <w:rsid w:val="008E3485"/>
    <w:pPr>
      <w:spacing w:before="80" w:after="120" w:line="276" w:lineRule="auto"/>
    </w:pPr>
    <w:rPr>
      <w:rFonts w:ascii="Consolas" w:hAnsi="Consolas"/>
      <w:b/>
      <w:noProof/>
    </w:rPr>
  </w:style>
  <w:style w:type="character" w:customStyle="1" w:styleId="CodeChar0">
    <w:name w:val="Code Char"/>
    <w:basedOn w:val="DefaultParagraphFont"/>
    <w:link w:val="Code0"/>
    <w:rsid w:val="008E3485"/>
    <w:rPr>
      <w:rFonts w:ascii="Consolas" w:hAnsi="Consolas"/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google.com/search?q=modulo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google.com/search?q=js+print+number+with+leading+zero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mchill\Downloads\Sirma%20-%20Letterhead%20-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20C02-BD29-4F3F-AC0F-4CE107E27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Sirma - Letterhead -1.dotx</Template>
  <TotalTime>338</TotalTime>
  <Pages>18</Pages>
  <Words>3143</Words>
  <Characters>17921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Momchill Zarev</dc:creator>
  <cp:keywords/>
  <dc:description/>
  <cp:lastModifiedBy>Windows User</cp:lastModifiedBy>
  <cp:revision>6</cp:revision>
  <cp:lastPrinted>2023-02-01T10:01:00Z</cp:lastPrinted>
  <dcterms:created xsi:type="dcterms:W3CDTF">2023-09-02T09:31:00Z</dcterms:created>
  <dcterms:modified xsi:type="dcterms:W3CDTF">2024-07-07T20:32:00Z</dcterms:modified>
  <cp:category/>
</cp:coreProperties>
</file>