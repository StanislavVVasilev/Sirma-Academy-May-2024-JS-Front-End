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0B127" w14:textId="77777777" w:rsidR="00804D82" w:rsidRPr="00F955DE" w:rsidRDefault="00804D82" w:rsidP="00F94AA4">
      <w:pPr>
        <w:pStyle w:val="Title"/>
        <w:rPr>
          <w:color w:val="44546A" w:themeColor="text2"/>
          <w:lang w:val="en-US"/>
        </w:rPr>
      </w:pPr>
    </w:p>
    <w:p w14:paraId="4F968B6B" w14:textId="77777777" w:rsidR="00F955DE" w:rsidRDefault="00F955DE" w:rsidP="00F955DE">
      <w:pPr>
        <w:pStyle w:val="TOCHeading"/>
        <w:numPr>
          <w:ilvl w:val="0"/>
          <w:numId w:val="0"/>
        </w:numPr>
        <w:jc w:val="left"/>
        <w:rPr>
          <w:rFonts w:asciiTheme="majorHAnsi" w:hAnsiTheme="majorHAnsi"/>
          <w:b w:val="0"/>
          <w:color w:val="44546A" w:themeColor="text2"/>
          <w:spacing w:val="-10"/>
          <w:kern w:val="28"/>
          <w:sz w:val="56"/>
          <w:szCs w:val="56"/>
        </w:rPr>
      </w:pPr>
      <w:r w:rsidRPr="00F955DE">
        <w:rPr>
          <w:rFonts w:asciiTheme="majorHAnsi" w:hAnsiTheme="majorHAnsi"/>
          <w:b w:val="0"/>
          <w:color w:val="44546A" w:themeColor="text2"/>
          <w:spacing w:val="-10"/>
          <w:kern w:val="28"/>
          <w:sz w:val="56"/>
          <w:szCs w:val="56"/>
        </w:rPr>
        <w:t>Git - Exercises</w:t>
      </w:r>
    </w:p>
    <w:sdt>
      <w:sdtPr>
        <w:rPr>
          <w:rFonts w:asciiTheme="minorHAnsi" w:eastAsiaTheme="minorHAnsi" w:hAnsiTheme="minorHAnsi" w:cstheme="minorBidi"/>
          <w:b w:val="0"/>
          <w:color w:val="44546A" w:themeColor="text2"/>
          <w:sz w:val="22"/>
          <w:szCs w:val="22"/>
          <w:lang w:val="bg-BG"/>
        </w:rPr>
        <w:id w:val="1149869060"/>
        <w:docPartObj>
          <w:docPartGallery w:val="Table of Contents"/>
          <w:docPartUnique/>
        </w:docPartObj>
      </w:sdtPr>
      <w:sdtEndPr>
        <w:rPr>
          <w:rFonts w:ascii="Verdana" w:hAnsi="Verdana"/>
          <w:bCs/>
          <w:noProof/>
        </w:rPr>
      </w:sdtEndPr>
      <w:sdtContent>
        <w:p w14:paraId="78794D5A" w14:textId="1BD82F2D" w:rsidR="00C36A85" w:rsidRPr="00F955DE" w:rsidRDefault="00C36A85" w:rsidP="00F955DE">
          <w:pPr>
            <w:pStyle w:val="TOCHeading"/>
            <w:numPr>
              <w:ilvl w:val="0"/>
              <w:numId w:val="0"/>
            </w:numPr>
            <w:jc w:val="left"/>
            <w:rPr>
              <w:color w:val="44546A" w:themeColor="text2"/>
            </w:rPr>
          </w:pPr>
          <w:r w:rsidRPr="00F955DE">
            <w:rPr>
              <w:color w:val="44546A" w:themeColor="text2"/>
            </w:rPr>
            <w:t>Contents</w:t>
          </w:r>
        </w:p>
        <w:p w14:paraId="3397D2E2" w14:textId="60D7F769" w:rsidR="00F955DE" w:rsidRPr="00F955DE" w:rsidRDefault="00C36A85">
          <w:pPr>
            <w:pStyle w:val="TOC1"/>
            <w:rPr>
              <w:rFonts w:asciiTheme="minorHAnsi" w:eastAsiaTheme="minorEastAsia" w:hAnsiTheme="minorHAnsi"/>
              <w:noProof/>
              <w:color w:val="44546A" w:themeColor="text2"/>
              <w:lang w:val="en-US"/>
            </w:rPr>
          </w:pPr>
          <w:r w:rsidRPr="00F955DE">
            <w:rPr>
              <w:color w:val="44546A" w:themeColor="text2"/>
            </w:rPr>
            <w:fldChar w:fldCharType="begin"/>
          </w:r>
          <w:r w:rsidRPr="00F955DE">
            <w:rPr>
              <w:color w:val="44546A" w:themeColor="text2"/>
            </w:rPr>
            <w:instrText xml:space="preserve"> TOC \o "1-3" \h \z \u </w:instrText>
          </w:r>
          <w:r w:rsidRPr="00F955DE">
            <w:rPr>
              <w:color w:val="44546A" w:themeColor="text2"/>
            </w:rPr>
            <w:fldChar w:fldCharType="separate"/>
          </w:r>
          <w:hyperlink w:anchor="_Toc148524846" w:history="1">
            <w:r w:rsidR="00F955DE" w:rsidRPr="00F955DE">
              <w:rPr>
                <w:rStyle w:val="Hyperlink"/>
                <w:noProof/>
                <w:color w:val="44546A" w:themeColor="text2"/>
              </w:rPr>
              <w:t>1.</w:t>
            </w:r>
            <w:r w:rsidR="00F955DE" w:rsidRPr="00F955DE">
              <w:rPr>
                <w:rFonts w:asciiTheme="minorHAnsi" w:eastAsiaTheme="minorEastAsia" w:hAnsiTheme="minorHAnsi"/>
                <w:noProof/>
                <w:color w:val="44546A" w:themeColor="text2"/>
                <w:lang w:val="en-US"/>
              </w:rPr>
              <w:tab/>
            </w:r>
            <w:r w:rsidR="00F955DE" w:rsidRPr="00F955DE">
              <w:rPr>
                <w:rStyle w:val="Hyperlink"/>
                <w:bCs/>
                <w:noProof/>
                <w:color w:val="44546A" w:themeColor="text2"/>
              </w:rPr>
              <w:t>Adding Files to the Repository</w:t>
            </w:r>
            <w:r w:rsidR="00F955DE" w:rsidRPr="00F955DE">
              <w:rPr>
                <w:noProof/>
                <w:webHidden/>
                <w:color w:val="44546A" w:themeColor="text2"/>
              </w:rPr>
              <w:tab/>
            </w:r>
            <w:r w:rsidR="00F955DE" w:rsidRPr="00F955DE">
              <w:rPr>
                <w:noProof/>
                <w:webHidden/>
                <w:color w:val="44546A" w:themeColor="text2"/>
              </w:rPr>
              <w:fldChar w:fldCharType="begin"/>
            </w:r>
            <w:r w:rsidR="00F955DE" w:rsidRPr="00F955DE">
              <w:rPr>
                <w:noProof/>
                <w:webHidden/>
                <w:color w:val="44546A" w:themeColor="text2"/>
              </w:rPr>
              <w:instrText xml:space="preserve"> PAGEREF _Toc148524846 \h </w:instrText>
            </w:r>
            <w:r w:rsidR="00F955DE" w:rsidRPr="00F955DE">
              <w:rPr>
                <w:noProof/>
                <w:webHidden/>
                <w:color w:val="44546A" w:themeColor="text2"/>
              </w:rPr>
            </w:r>
            <w:r w:rsidR="00F955DE" w:rsidRPr="00F955DE">
              <w:rPr>
                <w:noProof/>
                <w:webHidden/>
                <w:color w:val="44546A" w:themeColor="text2"/>
              </w:rPr>
              <w:fldChar w:fldCharType="separate"/>
            </w:r>
            <w:r w:rsidR="00F955DE" w:rsidRPr="00F955DE">
              <w:rPr>
                <w:noProof/>
                <w:webHidden/>
                <w:color w:val="44546A" w:themeColor="text2"/>
              </w:rPr>
              <w:t>1</w:t>
            </w:r>
            <w:r w:rsidR="00F955DE" w:rsidRPr="00F955DE">
              <w:rPr>
                <w:noProof/>
                <w:webHidden/>
                <w:color w:val="44546A" w:themeColor="text2"/>
              </w:rPr>
              <w:fldChar w:fldCharType="end"/>
            </w:r>
          </w:hyperlink>
        </w:p>
        <w:p w14:paraId="6281EF0F" w14:textId="59F4C4BC" w:rsidR="00F955DE" w:rsidRPr="00F955DE" w:rsidRDefault="00F955DE">
          <w:pPr>
            <w:pStyle w:val="TOC1"/>
            <w:rPr>
              <w:rFonts w:asciiTheme="minorHAnsi" w:eastAsiaTheme="minorEastAsia" w:hAnsiTheme="minorHAnsi"/>
              <w:noProof/>
              <w:color w:val="44546A" w:themeColor="text2"/>
              <w:lang w:val="en-US"/>
            </w:rPr>
          </w:pPr>
          <w:hyperlink w:anchor="_Toc148524847" w:history="1">
            <w:r w:rsidRPr="00F955DE">
              <w:rPr>
                <w:rStyle w:val="Hyperlink"/>
                <w:noProof/>
                <w:color w:val="44546A" w:themeColor="text2"/>
              </w:rPr>
              <w:t>2.</w:t>
            </w:r>
            <w:r w:rsidRPr="00F955DE">
              <w:rPr>
                <w:rFonts w:asciiTheme="minorHAnsi" w:eastAsiaTheme="minorEastAsia" w:hAnsiTheme="minorHAnsi"/>
                <w:noProof/>
                <w:color w:val="44546A" w:themeColor="text2"/>
                <w:lang w:val="en-US"/>
              </w:rPr>
              <w:tab/>
            </w:r>
            <w:r w:rsidRPr="00F955DE">
              <w:rPr>
                <w:rStyle w:val="Hyperlink"/>
                <w:noProof/>
                <w:color w:val="44546A" w:themeColor="text2"/>
              </w:rPr>
              <w:t>Basic Commit</w:t>
            </w:r>
            <w:r w:rsidRPr="00F955DE">
              <w:rPr>
                <w:noProof/>
                <w:webHidden/>
                <w:color w:val="44546A" w:themeColor="text2"/>
              </w:rPr>
              <w:tab/>
            </w:r>
            <w:r w:rsidRPr="00F955DE">
              <w:rPr>
                <w:noProof/>
                <w:webHidden/>
                <w:color w:val="44546A" w:themeColor="text2"/>
              </w:rPr>
              <w:fldChar w:fldCharType="begin"/>
            </w:r>
            <w:r w:rsidRPr="00F955DE">
              <w:rPr>
                <w:noProof/>
                <w:webHidden/>
                <w:color w:val="44546A" w:themeColor="text2"/>
              </w:rPr>
              <w:instrText xml:space="preserve"> PAGEREF _Toc148524847 \h </w:instrText>
            </w:r>
            <w:r w:rsidRPr="00F955DE">
              <w:rPr>
                <w:noProof/>
                <w:webHidden/>
                <w:color w:val="44546A" w:themeColor="text2"/>
              </w:rPr>
            </w:r>
            <w:r w:rsidRPr="00F955DE">
              <w:rPr>
                <w:noProof/>
                <w:webHidden/>
                <w:color w:val="44546A" w:themeColor="text2"/>
              </w:rPr>
              <w:fldChar w:fldCharType="separate"/>
            </w:r>
            <w:r w:rsidRPr="00F955DE">
              <w:rPr>
                <w:noProof/>
                <w:webHidden/>
                <w:color w:val="44546A" w:themeColor="text2"/>
              </w:rPr>
              <w:t>2</w:t>
            </w:r>
            <w:r w:rsidRPr="00F955DE">
              <w:rPr>
                <w:noProof/>
                <w:webHidden/>
                <w:color w:val="44546A" w:themeColor="text2"/>
              </w:rPr>
              <w:fldChar w:fldCharType="end"/>
            </w:r>
          </w:hyperlink>
        </w:p>
        <w:p w14:paraId="2DBCECD0" w14:textId="4A63BA3B" w:rsidR="00F955DE" w:rsidRPr="00F955DE" w:rsidRDefault="00F955DE">
          <w:pPr>
            <w:pStyle w:val="TOC1"/>
            <w:rPr>
              <w:rFonts w:asciiTheme="minorHAnsi" w:eastAsiaTheme="minorEastAsia" w:hAnsiTheme="minorHAnsi"/>
              <w:noProof/>
              <w:color w:val="44546A" w:themeColor="text2"/>
              <w:lang w:val="en-US"/>
            </w:rPr>
          </w:pPr>
          <w:hyperlink w:anchor="_Toc148524848" w:history="1">
            <w:r w:rsidRPr="00F955DE">
              <w:rPr>
                <w:rStyle w:val="Hyperlink"/>
                <w:noProof/>
                <w:color w:val="44546A" w:themeColor="text2"/>
              </w:rPr>
              <w:t>3.</w:t>
            </w:r>
            <w:r w:rsidRPr="00F955DE">
              <w:rPr>
                <w:rFonts w:asciiTheme="minorHAnsi" w:eastAsiaTheme="minorEastAsia" w:hAnsiTheme="minorHAnsi"/>
                <w:noProof/>
                <w:color w:val="44546A" w:themeColor="text2"/>
                <w:lang w:val="en-US"/>
              </w:rPr>
              <w:tab/>
            </w:r>
            <w:r w:rsidRPr="00F955DE">
              <w:rPr>
                <w:rStyle w:val="Hyperlink"/>
                <w:noProof/>
                <w:color w:val="44546A" w:themeColor="text2"/>
              </w:rPr>
              <w:t>Working with Branches</w:t>
            </w:r>
            <w:r w:rsidRPr="00F955DE">
              <w:rPr>
                <w:noProof/>
                <w:webHidden/>
                <w:color w:val="44546A" w:themeColor="text2"/>
              </w:rPr>
              <w:tab/>
            </w:r>
            <w:r w:rsidRPr="00F955DE">
              <w:rPr>
                <w:noProof/>
                <w:webHidden/>
                <w:color w:val="44546A" w:themeColor="text2"/>
              </w:rPr>
              <w:fldChar w:fldCharType="begin"/>
            </w:r>
            <w:r w:rsidRPr="00F955DE">
              <w:rPr>
                <w:noProof/>
                <w:webHidden/>
                <w:color w:val="44546A" w:themeColor="text2"/>
              </w:rPr>
              <w:instrText xml:space="preserve"> PAGEREF _Toc148524848 \h </w:instrText>
            </w:r>
            <w:r w:rsidRPr="00F955DE">
              <w:rPr>
                <w:noProof/>
                <w:webHidden/>
                <w:color w:val="44546A" w:themeColor="text2"/>
              </w:rPr>
            </w:r>
            <w:r w:rsidRPr="00F955DE">
              <w:rPr>
                <w:noProof/>
                <w:webHidden/>
                <w:color w:val="44546A" w:themeColor="text2"/>
              </w:rPr>
              <w:fldChar w:fldCharType="separate"/>
            </w:r>
            <w:r w:rsidRPr="00F955DE">
              <w:rPr>
                <w:noProof/>
                <w:webHidden/>
                <w:color w:val="44546A" w:themeColor="text2"/>
              </w:rPr>
              <w:t>2</w:t>
            </w:r>
            <w:r w:rsidRPr="00F955DE">
              <w:rPr>
                <w:noProof/>
                <w:webHidden/>
                <w:color w:val="44546A" w:themeColor="text2"/>
              </w:rPr>
              <w:fldChar w:fldCharType="end"/>
            </w:r>
          </w:hyperlink>
        </w:p>
        <w:p w14:paraId="43D5C3A6" w14:textId="6A97643A" w:rsidR="00F955DE" w:rsidRPr="00F955DE" w:rsidRDefault="00F955DE">
          <w:pPr>
            <w:pStyle w:val="TOC1"/>
            <w:rPr>
              <w:rFonts w:asciiTheme="minorHAnsi" w:eastAsiaTheme="minorEastAsia" w:hAnsiTheme="minorHAnsi"/>
              <w:noProof/>
              <w:color w:val="44546A" w:themeColor="text2"/>
              <w:lang w:val="en-US"/>
            </w:rPr>
          </w:pPr>
          <w:hyperlink w:anchor="_Toc148524849" w:history="1">
            <w:r w:rsidRPr="00F955DE">
              <w:rPr>
                <w:rStyle w:val="Hyperlink"/>
                <w:noProof/>
                <w:color w:val="44546A" w:themeColor="text2"/>
              </w:rPr>
              <w:t>4.</w:t>
            </w:r>
            <w:r w:rsidRPr="00F955DE">
              <w:rPr>
                <w:rFonts w:asciiTheme="minorHAnsi" w:eastAsiaTheme="minorEastAsia" w:hAnsiTheme="minorHAnsi"/>
                <w:noProof/>
                <w:color w:val="44546A" w:themeColor="text2"/>
                <w:lang w:val="en-US"/>
              </w:rPr>
              <w:tab/>
            </w:r>
            <w:r w:rsidRPr="00F955DE">
              <w:rPr>
                <w:rStyle w:val="Hyperlink"/>
                <w:noProof/>
                <w:color w:val="44546A" w:themeColor="text2"/>
              </w:rPr>
              <w:t>Detached Head</w:t>
            </w:r>
            <w:r w:rsidRPr="00F955DE">
              <w:rPr>
                <w:noProof/>
                <w:webHidden/>
                <w:color w:val="44546A" w:themeColor="text2"/>
              </w:rPr>
              <w:tab/>
            </w:r>
            <w:r w:rsidRPr="00F955DE">
              <w:rPr>
                <w:noProof/>
                <w:webHidden/>
                <w:color w:val="44546A" w:themeColor="text2"/>
              </w:rPr>
              <w:fldChar w:fldCharType="begin"/>
            </w:r>
            <w:r w:rsidRPr="00F955DE">
              <w:rPr>
                <w:noProof/>
                <w:webHidden/>
                <w:color w:val="44546A" w:themeColor="text2"/>
              </w:rPr>
              <w:instrText xml:space="preserve"> PAGEREF _Toc148524849 \h </w:instrText>
            </w:r>
            <w:r w:rsidRPr="00F955DE">
              <w:rPr>
                <w:noProof/>
                <w:webHidden/>
                <w:color w:val="44546A" w:themeColor="text2"/>
              </w:rPr>
            </w:r>
            <w:r w:rsidRPr="00F955DE">
              <w:rPr>
                <w:noProof/>
                <w:webHidden/>
                <w:color w:val="44546A" w:themeColor="text2"/>
              </w:rPr>
              <w:fldChar w:fldCharType="separate"/>
            </w:r>
            <w:r w:rsidRPr="00F955DE">
              <w:rPr>
                <w:noProof/>
                <w:webHidden/>
                <w:color w:val="44546A" w:themeColor="text2"/>
              </w:rPr>
              <w:t>2</w:t>
            </w:r>
            <w:r w:rsidRPr="00F955DE">
              <w:rPr>
                <w:noProof/>
                <w:webHidden/>
                <w:color w:val="44546A" w:themeColor="text2"/>
              </w:rPr>
              <w:fldChar w:fldCharType="end"/>
            </w:r>
          </w:hyperlink>
        </w:p>
        <w:p w14:paraId="7ABF9A35" w14:textId="5ABF6825" w:rsidR="00F955DE" w:rsidRPr="00F955DE" w:rsidRDefault="00F955DE">
          <w:pPr>
            <w:pStyle w:val="TOC1"/>
            <w:rPr>
              <w:rFonts w:asciiTheme="minorHAnsi" w:eastAsiaTheme="minorEastAsia" w:hAnsiTheme="minorHAnsi"/>
              <w:noProof/>
              <w:color w:val="44546A" w:themeColor="text2"/>
              <w:lang w:val="en-US"/>
            </w:rPr>
          </w:pPr>
          <w:hyperlink w:anchor="_Toc148524850" w:history="1">
            <w:r w:rsidRPr="00F955DE">
              <w:rPr>
                <w:rStyle w:val="Hyperlink"/>
                <w:noProof/>
                <w:color w:val="44546A" w:themeColor="text2"/>
              </w:rPr>
              <w:t>5.</w:t>
            </w:r>
            <w:r w:rsidRPr="00F955DE">
              <w:rPr>
                <w:rFonts w:asciiTheme="minorHAnsi" w:eastAsiaTheme="minorEastAsia" w:hAnsiTheme="minorHAnsi"/>
                <w:noProof/>
                <w:color w:val="44546A" w:themeColor="text2"/>
                <w:lang w:val="en-US"/>
              </w:rPr>
              <w:tab/>
            </w:r>
            <w:r w:rsidRPr="00F955DE">
              <w:rPr>
                <w:rStyle w:val="Hyperlink"/>
                <w:noProof/>
                <w:color w:val="44546A" w:themeColor="text2"/>
              </w:rPr>
              <w:t>3-Way Merge</w:t>
            </w:r>
            <w:r w:rsidRPr="00F955DE">
              <w:rPr>
                <w:noProof/>
                <w:webHidden/>
                <w:color w:val="44546A" w:themeColor="text2"/>
              </w:rPr>
              <w:tab/>
            </w:r>
            <w:r w:rsidRPr="00F955DE">
              <w:rPr>
                <w:noProof/>
                <w:webHidden/>
                <w:color w:val="44546A" w:themeColor="text2"/>
              </w:rPr>
              <w:fldChar w:fldCharType="begin"/>
            </w:r>
            <w:r w:rsidRPr="00F955DE">
              <w:rPr>
                <w:noProof/>
                <w:webHidden/>
                <w:color w:val="44546A" w:themeColor="text2"/>
              </w:rPr>
              <w:instrText xml:space="preserve"> PAGEREF _Toc148524850 \h </w:instrText>
            </w:r>
            <w:r w:rsidRPr="00F955DE">
              <w:rPr>
                <w:noProof/>
                <w:webHidden/>
                <w:color w:val="44546A" w:themeColor="text2"/>
              </w:rPr>
            </w:r>
            <w:r w:rsidRPr="00F955DE">
              <w:rPr>
                <w:noProof/>
                <w:webHidden/>
                <w:color w:val="44546A" w:themeColor="text2"/>
              </w:rPr>
              <w:fldChar w:fldCharType="separate"/>
            </w:r>
            <w:r w:rsidRPr="00F955DE">
              <w:rPr>
                <w:noProof/>
                <w:webHidden/>
                <w:color w:val="44546A" w:themeColor="text2"/>
              </w:rPr>
              <w:t>2</w:t>
            </w:r>
            <w:r w:rsidRPr="00F955DE">
              <w:rPr>
                <w:noProof/>
                <w:webHidden/>
                <w:color w:val="44546A" w:themeColor="text2"/>
              </w:rPr>
              <w:fldChar w:fldCharType="end"/>
            </w:r>
          </w:hyperlink>
        </w:p>
        <w:p w14:paraId="238BDA78" w14:textId="1B721C02" w:rsidR="00F955DE" w:rsidRPr="00F955DE" w:rsidRDefault="00F955DE">
          <w:pPr>
            <w:pStyle w:val="TOC1"/>
            <w:rPr>
              <w:rFonts w:asciiTheme="minorHAnsi" w:eastAsiaTheme="minorEastAsia" w:hAnsiTheme="minorHAnsi"/>
              <w:noProof/>
              <w:color w:val="44546A" w:themeColor="text2"/>
              <w:lang w:val="en-US"/>
            </w:rPr>
          </w:pPr>
          <w:hyperlink w:anchor="_Toc148524851" w:history="1">
            <w:r w:rsidRPr="00F955DE">
              <w:rPr>
                <w:rStyle w:val="Hyperlink"/>
                <w:noProof/>
                <w:color w:val="44546A" w:themeColor="text2"/>
              </w:rPr>
              <w:t>6.</w:t>
            </w:r>
            <w:r w:rsidRPr="00F955DE">
              <w:rPr>
                <w:rFonts w:asciiTheme="minorHAnsi" w:eastAsiaTheme="minorEastAsia" w:hAnsiTheme="minorHAnsi"/>
                <w:noProof/>
                <w:color w:val="44546A" w:themeColor="text2"/>
                <w:lang w:val="en-US"/>
              </w:rPr>
              <w:tab/>
            </w:r>
            <w:r w:rsidRPr="00F955DE">
              <w:rPr>
                <w:rStyle w:val="Hyperlink"/>
                <w:noProof/>
                <w:color w:val="44546A" w:themeColor="text2"/>
              </w:rPr>
              <w:t>Merge Conflict</w:t>
            </w:r>
            <w:r w:rsidRPr="00F955DE">
              <w:rPr>
                <w:noProof/>
                <w:webHidden/>
                <w:color w:val="44546A" w:themeColor="text2"/>
              </w:rPr>
              <w:tab/>
            </w:r>
            <w:r w:rsidRPr="00F955DE">
              <w:rPr>
                <w:noProof/>
                <w:webHidden/>
                <w:color w:val="44546A" w:themeColor="text2"/>
              </w:rPr>
              <w:fldChar w:fldCharType="begin"/>
            </w:r>
            <w:r w:rsidRPr="00F955DE">
              <w:rPr>
                <w:noProof/>
                <w:webHidden/>
                <w:color w:val="44546A" w:themeColor="text2"/>
              </w:rPr>
              <w:instrText xml:space="preserve"> PAGEREF _Toc148524851 \h </w:instrText>
            </w:r>
            <w:r w:rsidRPr="00F955DE">
              <w:rPr>
                <w:noProof/>
                <w:webHidden/>
                <w:color w:val="44546A" w:themeColor="text2"/>
              </w:rPr>
            </w:r>
            <w:r w:rsidRPr="00F955DE">
              <w:rPr>
                <w:noProof/>
                <w:webHidden/>
                <w:color w:val="44546A" w:themeColor="text2"/>
              </w:rPr>
              <w:fldChar w:fldCharType="separate"/>
            </w:r>
            <w:r w:rsidRPr="00F955DE">
              <w:rPr>
                <w:noProof/>
                <w:webHidden/>
                <w:color w:val="44546A" w:themeColor="text2"/>
              </w:rPr>
              <w:t>3</w:t>
            </w:r>
            <w:r w:rsidRPr="00F955DE">
              <w:rPr>
                <w:noProof/>
                <w:webHidden/>
                <w:color w:val="44546A" w:themeColor="text2"/>
              </w:rPr>
              <w:fldChar w:fldCharType="end"/>
            </w:r>
          </w:hyperlink>
        </w:p>
        <w:p w14:paraId="4748E0C5" w14:textId="79D5B013" w:rsidR="00F955DE" w:rsidRPr="00F955DE" w:rsidRDefault="00F955DE">
          <w:pPr>
            <w:pStyle w:val="TOC1"/>
            <w:rPr>
              <w:rFonts w:asciiTheme="minorHAnsi" w:eastAsiaTheme="minorEastAsia" w:hAnsiTheme="minorHAnsi"/>
              <w:noProof/>
              <w:color w:val="44546A" w:themeColor="text2"/>
              <w:lang w:val="en-US"/>
            </w:rPr>
          </w:pPr>
          <w:hyperlink w:anchor="_Toc148524852" w:history="1">
            <w:r w:rsidRPr="00F955DE">
              <w:rPr>
                <w:rStyle w:val="Hyperlink"/>
                <w:noProof/>
                <w:color w:val="44546A" w:themeColor="text2"/>
              </w:rPr>
              <w:t>7.</w:t>
            </w:r>
            <w:r w:rsidRPr="00F955DE">
              <w:rPr>
                <w:rFonts w:asciiTheme="minorHAnsi" w:eastAsiaTheme="minorEastAsia" w:hAnsiTheme="minorHAnsi"/>
                <w:noProof/>
                <w:color w:val="44546A" w:themeColor="text2"/>
                <w:lang w:val="en-US"/>
              </w:rPr>
              <w:tab/>
            </w:r>
            <w:r w:rsidRPr="00F955DE">
              <w:rPr>
                <w:rStyle w:val="Hyperlink"/>
                <w:noProof/>
                <w:color w:val="44546A" w:themeColor="text2"/>
              </w:rPr>
              <w:t>Basic Revert</w:t>
            </w:r>
            <w:r w:rsidRPr="00F955DE">
              <w:rPr>
                <w:noProof/>
                <w:webHidden/>
                <w:color w:val="44546A" w:themeColor="text2"/>
              </w:rPr>
              <w:tab/>
            </w:r>
            <w:r w:rsidRPr="00F955DE">
              <w:rPr>
                <w:noProof/>
                <w:webHidden/>
                <w:color w:val="44546A" w:themeColor="text2"/>
              </w:rPr>
              <w:fldChar w:fldCharType="begin"/>
            </w:r>
            <w:r w:rsidRPr="00F955DE">
              <w:rPr>
                <w:noProof/>
                <w:webHidden/>
                <w:color w:val="44546A" w:themeColor="text2"/>
              </w:rPr>
              <w:instrText xml:space="preserve"> PAGEREF _Toc148524852 \h </w:instrText>
            </w:r>
            <w:r w:rsidRPr="00F955DE">
              <w:rPr>
                <w:noProof/>
                <w:webHidden/>
                <w:color w:val="44546A" w:themeColor="text2"/>
              </w:rPr>
            </w:r>
            <w:r w:rsidRPr="00F955DE">
              <w:rPr>
                <w:noProof/>
                <w:webHidden/>
                <w:color w:val="44546A" w:themeColor="text2"/>
              </w:rPr>
              <w:fldChar w:fldCharType="separate"/>
            </w:r>
            <w:r w:rsidRPr="00F955DE">
              <w:rPr>
                <w:noProof/>
                <w:webHidden/>
                <w:color w:val="44546A" w:themeColor="text2"/>
              </w:rPr>
              <w:t>3</w:t>
            </w:r>
            <w:r w:rsidRPr="00F955DE">
              <w:rPr>
                <w:noProof/>
                <w:webHidden/>
                <w:color w:val="44546A" w:themeColor="text2"/>
              </w:rPr>
              <w:fldChar w:fldCharType="end"/>
            </w:r>
          </w:hyperlink>
        </w:p>
        <w:p w14:paraId="51E3C1BA" w14:textId="142D38B0" w:rsidR="00F955DE" w:rsidRPr="00F955DE" w:rsidRDefault="00F955DE">
          <w:pPr>
            <w:pStyle w:val="TOC1"/>
            <w:rPr>
              <w:rFonts w:asciiTheme="minorHAnsi" w:eastAsiaTheme="minorEastAsia" w:hAnsiTheme="minorHAnsi"/>
              <w:noProof/>
              <w:color w:val="44546A" w:themeColor="text2"/>
              <w:lang w:val="en-US"/>
            </w:rPr>
          </w:pPr>
          <w:hyperlink w:anchor="_Toc148524853" w:history="1">
            <w:r w:rsidRPr="00F955DE">
              <w:rPr>
                <w:rStyle w:val="Hyperlink"/>
                <w:noProof/>
                <w:color w:val="44546A" w:themeColor="text2"/>
              </w:rPr>
              <w:t>8.</w:t>
            </w:r>
            <w:r w:rsidRPr="00F955DE">
              <w:rPr>
                <w:rFonts w:asciiTheme="minorHAnsi" w:eastAsiaTheme="minorEastAsia" w:hAnsiTheme="minorHAnsi"/>
                <w:noProof/>
                <w:color w:val="44546A" w:themeColor="text2"/>
                <w:lang w:val="en-US"/>
              </w:rPr>
              <w:tab/>
            </w:r>
            <w:r w:rsidRPr="00F955DE">
              <w:rPr>
                <w:rStyle w:val="Hyperlink"/>
                <w:noProof/>
                <w:color w:val="44546A" w:themeColor="text2"/>
              </w:rPr>
              <w:t>Reverted Merge</w:t>
            </w:r>
            <w:r w:rsidRPr="00F955DE">
              <w:rPr>
                <w:noProof/>
                <w:webHidden/>
                <w:color w:val="44546A" w:themeColor="text2"/>
              </w:rPr>
              <w:tab/>
            </w:r>
            <w:r w:rsidRPr="00F955DE">
              <w:rPr>
                <w:noProof/>
                <w:webHidden/>
                <w:color w:val="44546A" w:themeColor="text2"/>
              </w:rPr>
              <w:fldChar w:fldCharType="begin"/>
            </w:r>
            <w:r w:rsidRPr="00F955DE">
              <w:rPr>
                <w:noProof/>
                <w:webHidden/>
                <w:color w:val="44546A" w:themeColor="text2"/>
              </w:rPr>
              <w:instrText xml:space="preserve"> PAGEREF _Toc148524853 \h </w:instrText>
            </w:r>
            <w:r w:rsidRPr="00F955DE">
              <w:rPr>
                <w:noProof/>
                <w:webHidden/>
                <w:color w:val="44546A" w:themeColor="text2"/>
              </w:rPr>
            </w:r>
            <w:r w:rsidRPr="00F955DE">
              <w:rPr>
                <w:noProof/>
                <w:webHidden/>
                <w:color w:val="44546A" w:themeColor="text2"/>
              </w:rPr>
              <w:fldChar w:fldCharType="separate"/>
            </w:r>
            <w:r w:rsidRPr="00F955DE">
              <w:rPr>
                <w:noProof/>
                <w:webHidden/>
                <w:color w:val="44546A" w:themeColor="text2"/>
              </w:rPr>
              <w:t>4</w:t>
            </w:r>
            <w:r w:rsidRPr="00F955DE">
              <w:rPr>
                <w:noProof/>
                <w:webHidden/>
                <w:color w:val="44546A" w:themeColor="text2"/>
              </w:rPr>
              <w:fldChar w:fldCharType="end"/>
            </w:r>
          </w:hyperlink>
        </w:p>
        <w:p w14:paraId="298BE672" w14:textId="223A71D5" w:rsidR="00F955DE" w:rsidRPr="00F955DE" w:rsidRDefault="00F955DE">
          <w:pPr>
            <w:pStyle w:val="TOC2"/>
            <w:tabs>
              <w:tab w:val="right" w:leader="dot" w:pos="10042"/>
            </w:tabs>
            <w:rPr>
              <w:rFonts w:asciiTheme="minorHAnsi" w:eastAsiaTheme="minorEastAsia" w:hAnsiTheme="minorHAnsi"/>
              <w:noProof/>
              <w:color w:val="44546A" w:themeColor="text2"/>
              <w:lang w:val="en-US"/>
            </w:rPr>
          </w:pPr>
          <w:hyperlink w:anchor="_Toc148524854" w:history="1">
            <w:r w:rsidRPr="00F955DE">
              <w:rPr>
                <w:rStyle w:val="Hyperlink"/>
                <w:noProof/>
                <w:color w:val="44546A" w:themeColor="text2"/>
              </w:rPr>
              <w:t>Useful com</w:t>
            </w:r>
            <w:r w:rsidRPr="00F955DE">
              <w:rPr>
                <w:rStyle w:val="Hyperlink"/>
                <w:noProof/>
                <w:color w:val="44546A" w:themeColor="text2"/>
              </w:rPr>
              <w:t>m</w:t>
            </w:r>
            <w:r w:rsidRPr="00F955DE">
              <w:rPr>
                <w:rStyle w:val="Hyperlink"/>
                <w:noProof/>
                <w:color w:val="44546A" w:themeColor="text2"/>
              </w:rPr>
              <w:t>ands</w:t>
            </w:r>
            <w:r w:rsidRPr="00F955DE">
              <w:rPr>
                <w:noProof/>
                <w:webHidden/>
                <w:color w:val="44546A" w:themeColor="text2"/>
              </w:rPr>
              <w:tab/>
            </w:r>
            <w:r w:rsidRPr="00F955DE">
              <w:rPr>
                <w:noProof/>
                <w:webHidden/>
                <w:color w:val="44546A" w:themeColor="text2"/>
              </w:rPr>
              <w:fldChar w:fldCharType="begin"/>
            </w:r>
            <w:r w:rsidRPr="00F955DE">
              <w:rPr>
                <w:noProof/>
                <w:webHidden/>
                <w:color w:val="44546A" w:themeColor="text2"/>
              </w:rPr>
              <w:instrText xml:space="preserve"> PAGEREF _Toc148524854 \h </w:instrText>
            </w:r>
            <w:r w:rsidRPr="00F955DE">
              <w:rPr>
                <w:noProof/>
                <w:webHidden/>
                <w:color w:val="44546A" w:themeColor="text2"/>
              </w:rPr>
            </w:r>
            <w:r w:rsidRPr="00F955DE">
              <w:rPr>
                <w:noProof/>
                <w:webHidden/>
                <w:color w:val="44546A" w:themeColor="text2"/>
              </w:rPr>
              <w:fldChar w:fldCharType="separate"/>
            </w:r>
            <w:r w:rsidRPr="00F955DE">
              <w:rPr>
                <w:noProof/>
                <w:webHidden/>
                <w:color w:val="44546A" w:themeColor="text2"/>
              </w:rPr>
              <w:t>4</w:t>
            </w:r>
            <w:r w:rsidRPr="00F955DE">
              <w:rPr>
                <w:noProof/>
                <w:webHidden/>
                <w:color w:val="44546A" w:themeColor="text2"/>
              </w:rPr>
              <w:fldChar w:fldCharType="end"/>
            </w:r>
          </w:hyperlink>
        </w:p>
        <w:p w14:paraId="77147023" w14:textId="7EFFFD60" w:rsidR="00F955DE" w:rsidRPr="00F955DE" w:rsidRDefault="00F955DE">
          <w:pPr>
            <w:pStyle w:val="TOC1"/>
            <w:rPr>
              <w:rFonts w:asciiTheme="minorHAnsi" w:eastAsiaTheme="minorEastAsia" w:hAnsiTheme="minorHAnsi"/>
              <w:noProof/>
              <w:color w:val="44546A" w:themeColor="text2"/>
              <w:lang w:val="en-US"/>
            </w:rPr>
          </w:pPr>
          <w:hyperlink w:anchor="_Toc148524855" w:history="1">
            <w:r w:rsidRPr="00F955DE">
              <w:rPr>
                <w:rStyle w:val="Hyperlink"/>
                <w:noProof/>
                <w:color w:val="44546A" w:themeColor="text2"/>
              </w:rPr>
              <w:t>9.</w:t>
            </w:r>
            <w:r w:rsidRPr="00F955DE">
              <w:rPr>
                <w:rFonts w:asciiTheme="minorHAnsi" w:eastAsiaTheme="minorEastAsia" w:hAnsiTheme="minorHAnsi"/>
                <w:noProof/>
                <w:color w:val="44546A" w:themeColor="text2"/>
                <w:lang w:val="en-US"/>
              </w:rPr>
              <w:tab/>
            </w:r>
            <w:r w:rsidRPr="00F955DE">
              <w:rPr>
                <w:rStyle w:val="Hyperlink"/>
                <w:noProof/>
                <w:color w:val="44546A" w:themeColor="text2"/>
              </w:rPr>
              <w:t>Restoring Files</w:t>
            </w:r>
            <w:r w:rsidRPr="00F955DE">
              <w:rPr>
                <w:noProof/>
                <w:webHidden/>
                <w:color w:val="44546A" w:themeColor="text2"/>
              </w:rPr>
              <w:tab/>
            </w:r>
            <w:r w:rsidRPr="00F955DE">
              <w:rPr>
                <w:noProof/>
                <w:webHidden/>
                <w:color w:val="44546A" w:themeColor="text2"/>
              </w:rPr>
              <w:fldChar w:fldCharType="begin"/>
            </w:r>
            <w:r w:rsidRPr="00F955DE">
              <w:rPr>
                <w:noProof/>
                <w:webHidden/>
                <w:color w:val="44546A" w:themeColor="text2"/>
              </w:rPr>
              <w:instrText xml:space="preserve"> PAGEREF _Toc148524855 \h </w:instrText>
            </w:r>
            <w:r w:rsidRPr="00F955DE">
              <w:rPr>
                <w:noProof/>
                <w:webHidden/>
                <w:color w:val="44546A" w:themeColor="text2"/>
              </w:rPr>
            </w:r>
            <w:r w:rsidRPr="00F955DE">
              <w:rPr>
                <w:noProof/>
                <w:webHidden/>
                <w:color w:val="44546A" w:themeColor="text2"/>
              </w:rPr>
              <w:fldChar w:fldCharType="separate"/>
            </w:r>
            <w:r w:rsidRPr="00F955DE">
              <w:rPr>
                <w:noProof/>
                <w:webHidden/>
                <w:color w:val="44546A" w:themeColor="text2"/>
              </w:rPr>
              <w:t>5</w:t>
            </w:r>
            <w:r w:rsidRPr="00F955DE">
              <w:rPr>
                <w:noProof/>
                <w:webHidden/>
                <w:color w:val="44546A" w:themeColor="text2"/>
              </w:rPr>
              <w:fldChar w:fldCharType="end"/>
            </w:r>
          </w:hyperlink>
        </w:p>
        <w:p w14:paraId="661EEEEA" w14:textId="62F95C23" w:rsidR="00F955DE" w:rsidRPr="00F955DE" w:rsidRDefault="00F955DE">
          <w:pPr>
            <w:pStyle w:val="TOC2"/>
            <w:tabs>
              <w:tab w:val="right" w:leader="dot" w:pos="10042"/>
            </w:tabs>
            <w:rPr>
              <w:rFonts w:asciiTheme="minorHAnsi" w:eastAsiaTheme="minorEastAsia" w:hAnsiTheme="minorHAnsi"/>
              <w:noProof/>
              <w:color w:val="44546A" w:themeColor="text2"/>
              <w:lang w:val="en-US"/>
            </w:rPr>
          </w:pPr>
          <w:hyperlink w:anchor="_Toc148524856" w:history="1">
            <w:r w:rsidRPr="00F955DE">
              <w:rPr>
                <w:rStyle w:val="Hyperlink"/>
                <w:noProof/>
                <w:color w:val="44546A" w:themeColor="text2"/>
              </w:rPr>
              <w:t>Useful commands</w:t>
            </w:r>
            <w:r w:rsidRPr="00F955DE">
              <w:rPr>
                <w:noProof/>
                <w:webHidden/>
                <w:color w:val="44546A" w:themeColor="text2"/>
              </w:rPr>
              <w:tab/>
            </w:r>
            <w:r w:rsidRPr="00F955DE">
              <w:rPr>
                <w:noProof/>
                <w:webHidden/>
                <w:color w:val="44546A" w:themeColor="text2"/>
              </w:rPr>
              <w:fldChar w:fldCharType="begin"/>
            </w:r>
            <w:r w:rsidRPr="00F955DE">
              <w:rPr>
                <w:noProof/>
                <w:webHidden/>
                <w:color w:val="44546A" w:themeColor="text2"/>
              </w:rPr>
              <w:instrText xml:space="preserve"> PAGEREF _Toc148524856 \h </w:instrText>
            </w:r>
            <w:r w:rsidRPr="00F955DE">
              <w:rPr>
                <w:noProof/>
                <w:webHidden/>
                <w:color w:val="44546A" w:themeColor="text2"/>
              </w:rPr>
            </w:r>
            <w:r w:rsidRPr="00F955DE">
              <w:rPr>
                <w:noProof/>
                <w:webHidden/>
                <w:color w:val="44546A" w:themeColor="text2"/>
              </w:rPr>
              <w:fldChar w:fldCharType="separate"/>
            </w:r>
            <w:r w:rsidRPr="00F955DE">
              <w:rPr>
                <w:noProof/>
                <w:webHidden/>
                <w:color w:val="44546A" w:themeColor="text2"/>
              </w:rPr>
              <w:t>5</w:t>
            </w:r>
            <w:r w:rsidRPr="00F955DE">
              <w:rPr>
                <w:noProof/>
                <w:webHidden/>
                <w:color w:val="44546A" w:themeColor="text2"/>
              </w:rPr>
              <w:fldChar w:fldCharType="end"/>
            </w:r>
          </w:hyperlink>
        </w:p>
        <w:p w14:paraId="4BC07F1E" w14:textId="352A9B90" w:rsidR="00F955DE" w:rsidRPr="00F955DE" w:rsidRDefault="00F955DE">
          <w:pPr>
            <w:pStyle w:val="TOC1"/>
            <w:rPr>
              <w:rFonts w:asciiTheme="minorHAnsi" w:eastAsiaTheme="minorEastAsia" w:hAnsiTheme="minorHAnsi"/>
              <w:noProof/>
              <w:color w:val="44546A" w:themeColor="text2"/>
              <w:lang w:val="en-US"/>
            </w:rPr>
          </w:pPr>
          <w:hyperlink w:anchor="_Toc148524857" w:history="1">
            <w:r w:rsidRPr="00F955DE">
              <w:rPr>
                <w:rStyle w:val="Hyperlink"/>
                <w:noProof/>
                <w:color w:val="44546A" w:themeColor="text2"/>
              </w:rPr>
              <w:t>10.</w:t>
            </w:r>
            <w:r w:rsidRPr="00F955DE">
              <w:rPr>
                <w:rFonts w:asciiTheme="minorHAnsi" w:eastAsiaTheme="minorEastAsia" w:hAnsiTheme="minorHAnsi"/>
                <w:noProof/>
                <w:color w:val="44546A" w:themeColor="text2"/>
                <w:lang w:val="en-US"/>
              </w:rPr>
              <w:tab/>
            </w:r>
            <w:r w:rsidRPr="00F955DE">
              <w:rPr>
                <w:rStyle w:val="Hyperlink"/>
                <w:noProof/>
                <w:color w:val="44546A" w:themeColor="text2"/>
              </w:rPr>
              <w:t>Reorder History</w:t>
            </w:r>
            <w:r w:rsidRPr="00F955DE">
              <w:rPr>
                <w:noProof/>
                <w:webHidden/>
                <w:color w:val="44546A" w:themeColor="text2"/>
              </w:rPr>
              <w:tab/>
            </w:r>
            <w:r w:rsidRPr="00F955DE">
              <w:rPr>
                <w:noProof/>
                <w:webHidden/>
                <w:color w:val="44546A" w:themeColor="text2"/>
              </w:rPr>
              <w:fldChar w:fldCharType="begin"/>
            </w:r>
            <w:r w:rsidRPr="00F955DE">
              <w:rPr>
                <w:noProof/>
                <w:webHidden/>
                <w:color w:val="44546A" w:themeColor="text2"/>
              </w:rPr>
              <w:instrText xml:space="preserve"> PAGEREF _Toc148524857 \h </w:instrText>
            </w:r>
            <w:r w:rsidRPr="00F955DE">
              <w:rPr>
                <w:noProof/>
                <w:webHidden/>
                <w:color w:val="44546A" w:themeColor="text2"/>
              </w:rPr>
            </w:r>
            <w:r w:rsidRPr="00F955DE">
              <w:rPr>
                <w:noProof/>
                <w:webHidden/>
                <w:color w:val="44546A" w:themeColor="text2"/>
              </w:rPr>
              <w:fldChar w:fldCharType="separate"/>
            </w:r>
            <w:r w:rsidRPr="00F955DE">
              <w:rPr>
                <w:noProof/>
                <w:webHidden/>
                <w:color w:val="44546A" w:themeColor="text2"/>
              </w:rPr>
              <w:t>5</w:t>
            </w:r>
            <w:r w:rsidRPr="00F955DE">
              <w:rPr>
                <w:noProof/>
                <w:webHidden/>
                <w:color w:val="44546A" w:themeColor="text2"/>
              </w:rPr>
              <w:fldChar w:fldCharType="end"/>
            </w:r>
          </w:hyperlink>
        </w:p>
        <w:p w14:paraId="32D98242" w14:textId="2B77E860" w:rsidR="00F955DE" w:rsidRPr="00F955DE" w:rsidRDefault="00F955DE">
          <w:pPr>
            <w:pStyle w:val="TOC2"/>
            <w:tabs>
              <w:tab w:val="right" w:leader="dot" w:pos="10042"/>
            </w:tabs>
            <w:rPr>
              <w:rFonts w:asciiTheme="minorHAnsi" w:eastAsiaTheme="minorEastAsia" w:hAnsiTheme="minorHAnsi"/>
              <w:noProof/>
              <w:color w:val="44546A" w:themeColor="text2"/>
              <w:lang w:val="en-US"/>
            </w:rPr>
          </w:pPr>
          <w:hyperlink w:anchor="_Toc148524858" w:history="1">
            <w:r w:rsidRPr="00F955DE">
              <w:rPr>
                <w:rStyle w:val="Hyperlink"/>
                <w:noProof/>
                <w:color w:val="44546A" w:themeColor="text2"/>
                <w:lang w:val="en-US"/>
              </w:rPr>
              <w:t>Bonus task*</w:t>
            </w:r>
            <w:r w:rsidRPr="00F955DE">
              <w:rPr>
                <w:noProof/>
                <w:webHidden/>
                <w:color w:val="44546A" w:themeColor="text2"/>
              </w:rPr>
              <w:tab/>
            </w:r>
            <w:r w:rsidRPr="00F955DE">
              <w:rPr>
                <w:noProof/>
                <w:webHidden/>
                <w:color w:val="44546A" w:themeColor="text2"/>
              </w:rPr>
              <w:fldChar w:fldCharType="begin"/>
            </w:r>
            <w:r w:rsidRPr="00F955DE">
              <w:rPr>
                <w:noProof/>
                <w:webHidden/>
                <w:color w:val="44546A" w:themeColor="text2"/>
              </w:rPr>
              <w:instrText xml:space="preserve"> PAGEREF _Toc148524858 \h </w:instrText>
            </w:r>
            <w:r w:rsidRPr="00F955DE">
              <w:rPr>
                <w:noProof/>
                <w:webHidden/>
                <w:color w:val="44546A" w:themeColor="text2"/>
              </w:rPr>
            </w:r>
            <w:r w:rsidRPr="00F955DE">
              <w:rPr>
                <w:noProof/>
                <w:webHidden/>
                <w:color w:val="44546A" w:themeColor="text2"/>
              </w:rPr>
              <w:fldChar w:fldCharType="separate"/>
            </w:r>
            <w:r w:rsidRPr="00F955DE">
              <w:rPr>
                <w:noProof/>
                <w:webHidden/>
                <w:color w:val="44546A" w:themeColor="text2"/>
              </w:rPr>
              <w:t>6</w:t>
            </w:r>
            <w:r w:rsidRPr="00F955DE">
              <w:rPr>
                <w:noProof/>
                <w:webHidden/>
                <w:color w:val="44546A" w:themeColor="text2"/>
              </w:rPr>
              <w:fldChar w:fldCharType="end"/>
            </w:r>
          </w:hyperlink>
        </w:p>
        <w:p w14:paraId="5D66E814" w14:textId="294E56F5" w:rsidR="00F955DE" w:rsidRPr="00F955DE" w:rsidRDefault="00F955DE">
          <w:pPr>
            <w:pStyle w:val="TOC1"/>
            <w:rPr>
              <w:rFonts w:asciiTheme="minorHAnsi" w:eastAsiaTheme="minorEastAsia" w:hAnsiTheme="minorHAnsi"/>
              <w:noProof/>
              <w:color w:val="44546A" w:themeColor="text2"/>
              <w:lang w:val="en-US"/>
            </w:rPr>
          </w:pPr>
          <w:hyperlink w:anchor="_Toc148524859" w:history="1">
            <w:r w:rsidRPr="00F955DE">
              <w:rPr>
                <w:rStyle w:val="Hyperlink"/>
                <w:noProof/>
                <w:color w:val="44546A" w:themeColor="text2"/>
              </w:rPr>
              <w:t>11.</w:t>
            </w:r>
            <w:r w:rsidRPr="00F955DE">
              <w:rPr>
                <w:rFonts w:asciiTheme="minorHAnsi" w:eastAsiaTheme="minorEastAsia" w:hAnsiTheme="minorHAnsi"/>
                <w:noProof/>
                <w:color w:val="44546A" w:themeColor="text2"/>
                <w:lang w:val="en-US"/>
              </w:rPr>
              <w:tab/>
            </w:r>
            <w:r w:rsidRPr="00F955DE">
              <w:rPr>
                <w:rStyle w:val="Hyperlink"/>
                <w:noProof/>
                <w:color w:val="44546A" w:themeColor="text2"/>
              </w:rPr>
              <w:t>Interactive rebase with --autosquash option</w:t>
            </w:r>
            <w:r w:rsidRPr="00F955DE">
              <w:rPr>
                <w:noProof/>
                <w:webHidden/>
                <w:color w:val="44546A" w:themeColor="text2"/>
              </w:rPr>
              <w:tab/>
            </w:r>
            <w:r w:rsidRPr="00F955DE">
              <w:rPr>
                <w:noProof/>
                <w:webHidden/>
                <w:color w:val="44546A" w:themeColor="text2"/>
              </w:rPr>
              <w:fldChar w:fldCharType="begin"/>
            </w:r>
            <w:r w:rsidRPr="00F955DE">
              <w:rPr>
                <w:noProof/>
                <w:webHidden/>
                <w:color w:val="44546A" w:themeColor="text2"/>
              </w:rPr>
              <w:instrText xml:space="preserve"> PAGEREF _Toc148524859 \h </w:instrText>
            </w:r>
            <w:r w:rsidRPr="00F955DE">
              <w:rPr>
                <w:noProof/>
                <w:webHidden/>
                <w:color w:val="44546A" w:themeColor="text2"/>
              </w:rPr>
            </w:r>
            <w:r w:rsidRPr="00F955DE">
              <w:rPr>
                <w:noProof/>
                <w:webHidden/>
                <w:color w:val="44546A" w:themeColor="text2"/>
              </w:rPr>
              <w:fldChar w:fldCharType="separate"/>
            </w:r>
            <w:r w:rsidRPr="00F955DE">
              <w:rPr>
                <w:noProof/>
                <w:webHidden/>
                <w:color w:val="44546A" w:themeColor="text2"/>
              </w:rPr>
              <w:t>6</w:t>
            </w:r>
            <w:r w:rsidRPr="00F955DE">
              <w:rPr>
                <w:noProof/>
                <w:webHidden/>
                <w:color w:val="44546A" w:themeColor="text2"/>
              </w:rPr>
              <w:fldChar w:fldCharType="end"/>
            </w:r>
          </w:hyperlink>
        </w:p>
        <w:p w14:paraId="4FE239C1" w14:textId="5F454871" w:rsidR="00F955DE" w:rsidRPr="00F955DE" w:rsidRDefault="00F955DE">
          <w:pPr>
            <w:pStyle w:val="TOC1"/>
            <w:rPr>
              <w:rFonts w:asciiTheme="minorHAnsi" w:eastAsiaTheme="minorEastAsia" w:hAnsiTheme="minorHAnsi"/>
              <w:noProof/>
              <w:color w:val="44546A" w:themeColor="text2"/>
              <w:lang w:val="en-US"/>
            </w:rPr>
          </w:pPr>
          <w:hyperlink w:anchor="_Toc148524860" w:history="1">
            <w:r w:rsidRPr="00F955DE">
              <w:rPr>
                <w:rStyle w:val="Hyperlink"/>
                <w:noProof/>
                <w:color w:val="44546A" w:themeColor="text2"/>
              </w:rPr>
              <w:t>12.</w:t>
            </w:r>
            <w:r w:rsidRPr="00F955DE">
              <w:rPr>
                <w:rFonts w:asciiTheme="minorHAnsi" w:eastAsiaTheme="minorEastAsia" w:hAnsiTheme="minorHAnsi"/>
                <w:noProof/>
                <w:color w:val="44546A" w:themeColor="text2"/>
                <w:lang w:val="en-US"/>
              </w:rPr>
              <w:tab/>
            </w:r>
            <w:r w:rsidRPr="00F955DE">
              <w:rPr>
                <w:rStyle w:val="Hyperlink"/>
                <w:noProof/>
                <w:color w:val="44546A" w:themeColor="text2"/>
              </w:rPr>
              <w:t>Advanced interactive rebase</w:t>
            </w:r>
            <w:r w:rsidRPr="00F955DE">
              <w:rPr>
                <w:noProof/>
                <w:webHidden/>
                <w:color w:val="44546A" w:themeColor="text2"/>
              </w:rPr>
              <w:tab/>
            </w:r>
            <w:r w:rsidRPr="00F955DE">
              <w:rPr>
                <w:noProof/>
                <w:webHidden/>
                <w:color w:val="44546A" w:themeColor="text2"/>
              </w:rPr>
              <w:fldChar w:fldCharType="begin"/>
            </w:r>
            <w:r w:rsidRPr="00F955DE">
              <w:rPr>
                <w:noProof/>
                <w:webHidden/>
                <w:color w:val="44546A" w:themeColor="text2"/>
              </w:rPr>
              <w:instrText xml:space="preserve"> PAGEREF _Toc148524860 \h </w:instrText>
            </w:r>
            <w:r w:rsidRPr="00F955DE">
              <w:rPr>
                <w:noProof/>
                <w:webHidden/>
                <w:color w:val="44546A" w:themeColor="text2"/>
              </w:rPr>
            </w:r>
            <w:r w:rsidRPr="00F955DE">
              <w:rPr>
                <w:noProof/>
                <w:webHidden/>
                <w:color w:val="44546A" w:themeColor="text2"/>
              </w:rPr>
              <w:fldChar w:fldCharType="separate"/>
            </w:r>
            <w:r w:rsidRPr="00F955DE">
              <w:rPr>
                <w:noProof/>
                <w:webHidden/>
                <w:color w:val="44546A" w:themeColor="text2"/>
              </w:rPr>
              <w:t>6</w:t>
            </w:r>
            <w:r w:rsidRPr="00F955DE">
              <w:rPr>
                <w:noProof/>
                <w:webHidden/>
                <w:color w:val="44546A" w:themeColor="text2"/>
              </w:rPr>
              <w:fldChar w:fldCharType="end"/>
            </w:r>
          </w:hyperlink>
        </w:p>
        <w:p w14:paraId="34CE8FEF" w14:textId="3FA98AEE" w:rsidR="00F955DE" w:rsidRPr="00F955DE" w:rsidRDefault="00F955DE">
          <w:pPr>
            <w:pStyle w:val="TOC2"/>
            <w:tabs>
              <w:tab w:val="right" w:leader="dot" w:pos="10042"/>
            </w:tabs>
            <w:rPr>
              <w:rFonts w:asciiTheme="minorHAnsi" w:eastAsiaTheme="minorEastAsia" w:hAnsiTheme="minorHAnsi"/>
              <w:noProof/>
              <w:color w:val="44546A" w:themeColor="text2"/>
              <w:lang w:val="en-US"/>
            </w:rPr>
          </w:pPr>
          <w:hyperlink w:anchor="_Toc148524861" w:history="1">
            <w:r w:rsidRPr="00F955DE">
              <w:rPr>
                <w:rStyle w:val="Hyperlink"/>
                <w:noProof/>
                <w:color w:val="44546A" w:themeColor="text2"/>
                <w:lang w:val="en-US"/>
              </w:rPr>
              <w:t>Useful commands</w:t>
            </w:r>
            <w:r w:rsidRPr="00F955DE">
              <w:rPr>
                <w:noProof/>
                <w:webHidden/>
                <w:color w:val="44546A" w:themeColor="text2"/>
              </w:rPr>
              <w:tab/>
            </w:r>
            <w:r w:rsidRPr="00F955DE">
              <w:rPr>
                <w:noProof/>
                <w:webHidden/>
                <w:color w:val="44546A" w:themeColor="text2"/>
              </w:rPr>
              <w:fldChar w:fldCharType="begin"/>
            </w:r>
            <w:r w:rsidRPr="00F955DE">
              <w:rPr>
                <w:noProof/>
                <w:webHidden/>
                <w:color w:val="44546A" w:themeColor="text2"/>
              </w:rPr>
              <w:instrText xml:space="preserve"> PAGEREF _Toc148524861 \h </w:instrText>
            </w:r>
            <w:r w:rsidRPr="00F955DE">
              <w:rPr>
                <w:noProof/>
                <w:webHidden/>
                <w:color w:val="44546A" w:themeColor="text2"/>
              </w:rPr>
            </w:r>
            <w:r w:rsidRPr="00F955DE">
              <w:rPr>
                <w:noProof/>
                <w:webHidden/>
                <w:color w:val="44546A" w:themeColor="text2"/>
              </w:rPr>
              <w:fldChar w:fldCharType="separate"/>
            </w:r>
            <w:r w:rsidRPr="00F955DE">
              <w:rPr>
                <w:noProof/>
                <w:webHidden/>
                <w:color w:val="44546A" w:themeColor="text2"/>
              </w:rPr>
              <w:t>7</w:t>
            </w:r>
            <w:r w:rsidRPr="00F955DE">
              <w:rPr>
                <w:noProof/>
                <w:webHidden/>
                <w:color w:val="44546A" w:themeColor="text2"/>
              </w:rPr>
              <w:fldChar w:fldCharType="end"/>
            </w:r>
          </w:hyperlink>
        </w:p>
        <w:p w14:paraId="73749019" w14:textId="237D4D50" w:rsidR="00F955DE" w:rsidRPr="00F955DE" w:rsidRDefault="00F955DE">
          <w:pPr>
            <w:pStyle w:val="TOC1"/>
            <w:rPr>
              <w:rFonts w:asciiTheme="minorHAnsi" w:eastAsiaTheme="minorEastAsia" w:hAnsiTheme="minorHAnsi"/>
              <w:noProof/>
              <w:color w:val="44546A" w:themeColor="text2"/>
              <w:lang w:val="en-US"/>
            </w:rPr>
          </w:pPr>
          <w:hyperlink w:anchor="_Toc148524862" w:history="1">
            <w:r w:rsidRPr="00F955DE">
              <w:rPr>
                <w:rStyle w:val="Hyperlink"/>
                <w:noProof/>
                <w:color w:val="44546A" w:themeColor="text2"/>
              </w:rPr>
              <w:t>13.</w:t>
            </w:r>
            <w:r w:rsidRPr="00F955DE">
              <w:rPr>
                <w:rFonts w:asciiTheme="minorHAnsi" w:eastAsiaTheme="minorEastAsia" w:hAnsiTheme="minorHAnsi"/>
                <w:noProof/>
                <w:color w:val="44546A" w:themeColor="text2"/>
                <w:lang w:val="en-US"/>
              </w:rPr>
              <w:tab/>
            </w:r>
            <w:r w:rsidRPr="00F955DE">
              <w:rPr>
                <w:rStyle w:val="Hyperlink"/>
                <w:noProof/>
                <w:color w:val="44546A" w:themeColor="text2"/>
              </w:rPr>
              <w:t>Basic Cherry Pick</w:t>
            </w:r>
            <w:r w:rsidRPr="00F955DE">
              <w:rPr>
                <w:noProof/>
                <w:webHidden/>
                <w:color w:val="44546A" w:themeColor="text2"/>
              </w:rPr>
              <w:tab/>
            </w:r>
            <w:r w:rsidRPr="00F955DE">
              <w:rPr>
                <w:noProof/>
                <w:webHidden/>
                <w:color w:val="44546A" w:themeColor="text2"/>
              </w:rPr>
              <w:fldChar w:fldCharType="begin"/>
            </w:r>
            <w:r w:rsidRPr="00F955DE">
              <w:rPr>
                <w:noProof/>
                <w:webHidden/>
                <w:color w:val="44546A" w:themeColor="text2"/>
              </w:rPr>
              <w:instrText xml:space="preserve"> PAGEREF _Toc148524862 \h </w:instrText>
            </w:r>
            <w:r w:rsidRPr="00F955DE">
              <w:rPr>
                <w:noProof/>
                <w:webHidden/>
                <w:color w:val="44546A" w:themeColor="text2"/>
              </w:rPr>
            </w:r>
            <w:r w:rsidRPr="00F955DE">
              <w:rPr>
                <w:noProof/>
                <w:webHidden/>
                <w:color w:val="44546A" w:themeColor="text2"/>
              </w:rPr>
              <w:fldChar w:fldCharType="separate"/>
            </w:r>
            <w:r w:rsidRPr="00F955DE">
              <w:rPr>
                <w:noProof/>
                <w:webHidden/>
                <w:color w:val="44546A" w:themeColor="text2"/>
              </w:rPr>
              <w:t>7</w:t>
            </w:r>
            <w:r w:rsidRPr="00F955DE">
              <w:rPr>
                <w:noProof/>
                <w:webHidden/>
                <w:color w:val="44546A" w:themeColor="text2"/>
              </w:rPr>
              <w:fldChar w:fldCharType="end"/>
            </w:r>
          </w:hyperlink>
        </w:p>
        <w:p w14:paraId="59C90BD6" w14:textId="0EB9A81C" w:rsidR="00F955DE" w:rsidRPr="00F955DE" w:rsidRDefault="00F955DE">
          <w:pPr>
            <w:pStyle w:val="TOC2"/>
            <w:tabs>
              <w:tab w:val="right" w:leader="dot" w:pos="10042"/>
            </w:tabs>
            <w:rPr>
              <w:rFonts w:asciiTheme="minorHAnsi" w:eastAsiaTheme="minorEastAsia" w:hAnsiTheme="minorHAnsi"/>
              <w:noProof/>
              <w:color w:val="44546A" w:themeColor="text2"/>
              <w:lang w:val="en-US"/>
            </w:rPr>
          </w:pPr>
          <w:hyperlink w:anchor="_Toc148524863" w:history="1">
            <w:r w:rsidRPr="00F955DE">
              <w:rPr>
                <w:rStyle w:val="Hyperlink"/>
                <w:noProof/>
                <w:color w:val="44546A" w:themeColor="text2"/>
                <w:lang w:val="en-US"/>
              </w:rPr>
              <w:t>Explanation</w:t>
            </w:r>
            <w:r w:rsidRPr="00F955DE">
              <w:rPr>
                <w:noProof/>
                <w:webHidden/>
                <w:color w:val="44546A" w:themeColor="text2"/>
              </w:rPr>
              <w:tab/>
            </w:r>
            <w:r w:rsidRPr="00F955DE">
              <w:rPr>
                <w:noProof/>
                <w:webHidden/>
                <w:color w:val="44546A" w:themeColor="text2"/>
              </w:rPr>
              <w:fldChar w:fldCharType="begin"/>
            </w:r>
            <w:r w:rsidRPr="00F955DE">
              <w:rPr>
                <w:noProof/>
                <w:webHidden/>
                <w:color w:val="44546A" w:themeColor="text2"/>
              </w:rPr>
              <w:instrText xml:space="preserve"> PAGEREF _Toc148524863 \h </w:instrText>
            </w:r>
            <w:r w:rsidRPr="00F955DE">
              <w:rPr>
                <w:noProof/>
                <w:webHidden/>
                <w:color w:val="44546A" w:themeColor="text2"/>
              </w:rPr>
            </w:r>
            <w:r w:rsidRPr="00F955DE">
              <w:rPr>
                <w:noProof/>
                <w:webHidden/>
                <w:color w:val="44546A" w:themeColor="text2"/>
              </w:rPr>
              <w:fldChar w:fldCharType="separate"/>
            </w:r>
            <w:r w:rsidRPr="00F955DE">
              <w:rPr>
                <w:noProof/>
                <w:webHidden/>
                <w:color w:val="44546A" w:themeColor="text2"/>
              </w:rPr>
              <w:t>8</w:t>
            </w:r>
            <w:r w:rsidRPr="00F955DE">
              <w:rPr>
                <w:noProof/>
                <w:webHidden/>
                <w:color w:val="44546A" w:themeColor="text2"/>
              </w:rPr>
              <w:fldChar w:fldCharType="end"/>
            </w:r>
          </w:hyperlink>
        </w:p>
        <w:p w14:paraId="2F6DC69E" w14:textId="10D7FB38" w:rsidR="00804D82" w:rsidRPr="00F955DE" w:rsidRDefault="00C36A85" w:rsidP="00C36A85">
          <w:pPr>
            <w:rPr>
              <w:color w:val="44546A" w:themeColor="text2"/>
            </w:rPr>
          </w:pPr>
          <w:r w:rsidRPr="00F955DE">
            <w:rPr>
              <w:b/>
              <w:bCs/>
              <w:noProof/>
              <w:color w:val="44546A" w:themeColor="text2"/>
            </w:rPr>
            <w:fldChar w:fldCharType="end"/>
          </w:r>
        </w:p>
      </w:sdtContent>
    </w:sdt>
    <w:p w14:paraId="559FDBE0" w14:textId="77777777" w:rsidR="00F955DE" w:rsidRPr="00F955DE" w:rsidRDefault="00F955DE" w:rsidP="00F955DE">
      <w:pPr>
        <w:pStyle w:val="Heading1"/>
        <w:rPr>
          <w:color w:val="44546A" w:themeColor="text2"/>
        </w:rPr>
      </w:pPr>
      <w:bookmarkStart w:id="0" w:name="_Toc148524846"/>
      <w:r w:rsidRPr="00F955DE">
        <w:rPr>
          <w:bCs/>
          <w:color w:val="44546A" w:themeColor="text2"/>
        </w:rPr>
        <w:t>Adding Files to the Repository</w:t>
      </w:r>
      <w:bookmarkEnd w:id="0"/>
      <w:r w:rsidRPr="00F955DE">
        <w:rPr>
          <w:color w:val="44546A" w:themeColor="text2"/>
        </w:rPr>
        <w:t xml:space="preserve"> </w:t>
      </w:r>
    </w:p>
    <w:p w14:paraId="0A6ACDFA" w14:textId="16D71DD3" w:rsidR="00F955DE" w:rsidRPr="00F955DE" w:rsidRDefault="00F955DE" w:rsidP="00F955DE">
      <w:pPr>
        <w:rPr>
          <w:color w:val="44546A" w:themeColor="text2"/>
          <w:lang w:val="en-US"/>
        </w:rPr>
      </w:pPr>
      <w:r w:rsidRPr="00F955DE">
        <w:rPr>
          <w:color w:val="44546A" w:themeColor="text2"/>
          <w:lang w:val="en-US"/>
        </w:rPr>
        <w:t xml:space="preserve">Your task is to add a new file to the repository and check the status of the </w:t>
      </w:r>
      <w:proofErr w:type="spellStart"/>
      <w:r w:rsidRPr="00F955DE">
        <w:rPr>
          <w:color w:val="44546A" w:themeColor="text2"/>
          <w:lang w:val="en-US"/>
        </w:rPr>
        <w:t>Git</w:t>
      </w:r>
      <w:proofErr w:type="spellEnd"/>
      <w:r w:rsidRPr="00F955DE">
        <w:rPr>
          <w:color w:val="44546A" w:themeColor="text2"/>
          <w:lang w:val="en-US"/>
        </w:rPr>
        <w:t xml:space="preserve"> repo to ensure the changes are staged.</w:t>
      </w:r>
    </w:p>
    <w:p w14:paraId="3E6CACBD" w14:textId="77777777" w:rsidR="00F955DE" w:rsidRPr="00F955DE" w:rsidRDefault="00F955DE" w:rsidP="00F955DE">
      <w:pPr>
        <w:numPr>
          <w:ilvl w:val="0"/>
          <w:numId w:val="27"/>
        </w:numPr>
        <w:rPr>
          <w:color w:val="44546A" w:themeColor="text2"/>
          <w:lang w:val="en-US"/>
        </w:rPr>
      </w:pPr>
      <w:r w:rsidRPr="00F955DE">
        <w:rPr>
          <w:color w:val="44546A" w:themeColor="text2"/>
          <w:lang w:val="en-US"/>
        </w:rPr>
        <w:t>Create a new file called 'notes.txt' and write "Git is fun!" in it.</w:t>
      </w:r>
    </w:p>
    <w:p w14:paraId="6A2B9BFC" w14:textId="77777777" w:rsidR="00F955DE" w:rsidRPr="00F955DE" w:rsidRDefault="00F955DE" w:rsidP="00F955DE">
      <w:pPr>
        <w:numPr>
          <w:ilvl w:val="0"/>
          <w:numId w:val="27"/>
        </w:numPr>
        <w:rPr>
          <w:color w:val="44546A" w:themeColor="text2"/>
          <w:lang w:val="en-US"/>
        </w:rPr>
      </w:pPr>
      <w:r w:rsidRPr="00F955DE">
        <w:rPr>
          <w:color w:val="44546A" w:themeColor="text2"/>
          <w:lang w:val="en-US"/>
        </w:rPr>
        <w:t>Use git status to see the current state of the repository.</w:t>
      </w:r>
    </w:p>
    <w:p w14:paraId="260BFDC5" w14:textId="77777777" w:rsidR="00F955DE" w:rsidRPr="00F955DE" w:rsidRDefault="00F955DE" w:rsidP="00F955DE">
      <w:pPr>
        <w:numPr>
          <w:ilvl w:val="0"/>
          <w:numId w:val="27"/>
        </w:numPr>
        <w:rPr>
          <w:color w:val="44546A" w:themeColor="text2"/>
          <w:lang w:val="en-US"/>
        </w:rPr>
      </w:pPr>
      <w:r w:rsidRPr="00F955DE">
        <w:rPr>
          <w:color w:val="44546A" w:themeColor="text2"/>
          <w:lang w:val="en-US"/>
        </w:rPr>
        <w:t>Add 'notes.txt' to the staging area.</w:t>
      </w:r>
    </w:p>
    <w:p w14:paraId="351345A2" w14:textId="77777777" w:rsidR="00F955DE" w:rsidRPr="00F955DE" w:rsidRDefault="00F955DE" w:rsidP="00F955DE">
      <w:pPr>
        <w:numPr>
          <w:ilvl w:val="0"/>
          <w:numId w:val="27"/>
        </w:numPr>
        <w:rPr>
          <w:color w:val="44546A" w:themeColor="text2"/>
          <w:lang w:val="en-US"/>
        </w:rPr>
      </w:pPr>
      <w:r w:rsidRPr="00F955DE">
        <w:rPr>
          <w:color w:val="44546A" w:themeColor="text2"/>
          <w:lang w:val="en-US"/>
        </w:rPr>
        <w:t>Use git status again to verify that 'notes.txt' is staged.</w:t>
      </w:r>
    </w:p>
    <w:p w14:paraId="5FB02955" w14:textId="77777777" w:rsidR="00F955DE" w:rsidRPr="00F955DE" w:rsidRDefault="00F955DE" w:rsidP="00F955DE">
      <w:pPr>
        <w:pStyle w:val="Heading1"/>
        <w:rPr>
          <w:color w:val="44546A" w:themeColor="text2"/>
        </w:rPr>
      </w:pPr>
      <w:bookmarkStart w:id="1" w:name="_Toc148524847"/>
      <w:r w:rsidRPr="00F955DE">
        <w:rPr>
          <w:color w:val="44546A" w:themeColor="text2"/>
        </w:rPr>
        <w:lastRenderedPageBreak/>
        <w:t>Basic Commit</w:t>
      </w:r>
      <w:bookmarkEnd w:id="1"/>
      <w:r w:rsidRPr="00F955DE">
        <w:rPr>
          <w:color w:val="44546A" w:themeColor="text2"/>
        </w:rPr>
        <w:t xml:space="preserve"> </w:t>
      </w:r>
    </w:p>
    <w:p w14:paraId="3F63343D" w14:textId="25483F46" w:rsidR="00F955DE" w:rsidRPr="00F955DE" w:rsidRDefault="00F955DE" w:rsidP="00F955DE">
      <w:pPr>
        <w:rPr>
          <w:color w:val="44546A" w:themeColor="text2"/>
          <w:lang w:val="en-US"/>
        </w:rPr>
      </w:pPr>
      <w:r w:rsidRPr="00F955DE">
        <w:rPr>
          <w:color w:val="44546A" w:themeColor="text2"/>
          <w:lang w:val="en-US"/>
        </w:rPr>
        <w:t>After adding files or making changes, it's time to commit them. Let's practice that.</w:t>
      </w:r>
    </w:p>
    <w:p w14:paraId="5BD7E093" w14:textId="77777777" w:rsidR="00F955DE" w:rsidRPr="00F955DE" w:rsidRDefault="00F955DE" w:rsidP="00F955DE">
      <w:pPr>
        <w:numPr>
          <w:ilvl w:val="0"/>
          <w:numId w:val="29"/>
        </w:numPr>
        <w:rPr>
          <w:color w:val="44546A" w:themeColor="text2"/>
          <w:lang w:val="en-US"/>
        </w:rPr>
      </w:pPr>
      <w:r w:rsidRPr="00F955DE">
        <w:rPr>
          <w:color w:val="44546A" w:themeColor="text2"/>
          <w:lang w:val="en-US"/>
        </w:rPr>
        <w:t>Edit 'notes.txt' and append "Learning new commands." to it.</w:t>
      </w:r>
    </w:p>
    <w:p w14:paraId="03CF4E22" w14:textId="77777777" w:rsidR="00F955DE" w:rsidRPr="00F955DE" w:rsidRDefault="00F955DE" w:rsidP="00F955DE">
      <w:pPr>
        <w:numPr>
          <w:ilvl w:val="0"/>
          <w:numId w:val="29"/>
        </w:numPr>
        <w:rPr>
          <w:color w:val="44546A" w:themeColor="text2"/>
          <w:lang w:val="en-US"/>
        </w:rPr>
      </w:pPr>
      <w:r w:rsidRPr="00F955DE">
        <w:rPr>
          <w:color w:val="44546A" w:themeColor="text2"/>
          <w:lang w:val="en-US"/>
        </w:rPr>
        <w:t>Use git status to see the current state.</w:t>
      </w:r>
    </w:p>
    <w:p w14:paraId="42F522F4" w14:textId="77777777" w:rsidR="00F955DE" w:rsidRPr="00F955DE" w:rsidRDefault="00F955DE" w:rsidP="00F955DE">
      <w:pPr>
        <w:numPr>
          <w:ilvl w:val="0"/>
          <w:numId w:val="29"/>
        </w:numPr>
        <w:rPr>
          <w:color w:val="44546A" w:themeColor="text2"/>
          <w:lang w:val="en-US"/>
        </w:rPr>
      </w:pPr>
      <w:r w:rsidRPr="00F955DE">
        <w:rPr>
          <w:color w:val="44546A" w:themeColor="text2"/>
          <w:lang w:val="en-US"/>
        </w:rPr>
        <w:t>Add 'notes.txt' to the staging area.</w:t>
      </w:r>
    </w:p>
    <w:p w14:paraId="514AB1BF" w14:textId="77777777" w:rsidR="00F955DE" w:rsidRPr="00F955DE" w:rsidRDefault="00F955DE" w:rsidP="00F955DE">
      <w:pPr>
        <w:numPr>
          <w:ilvl w:val="0"/>
          <w:numId w:val="29"/>
        </w:numPr>
        <w:rPr>
          <w:color w:val="44546A" w:themeColor="text2"/>
          <w:lang w:val="en-US"/>
        </w:rPr>
      </w:pPr>
      <w:r w:rsidRPr="00F955DE">
        <w:rPr>
          <w:color w:val="44546A" w:themeColor="text2"/>
          <w:lang w:val="en-US"/>
        </w:rPr>
        <w:t>Commit the changes with a message "Updated notes.txt with new content."</w:t>
      </w:r>
    </w:p>
    <w:p w14:paraId="3991D4B0" w14:textId="77777777" w:rsidR="00F955DE" w:rsidRPr="00F955DE" w:rsidRDefault="00F955DE" w:rsidP="00F955DE">
      <w:pPr>
        <w:numPr>
          <w:ilvl w:val="0"/>
          <w:numId w:val="29"/>
        </w:numPr>
        <w:rPr>
          <w:color w:val="44546A" w:themeColor="text2"/>
          <w:lang w:val="en-US"/>
        </w:rPr>
      </w:pPr>
      <w:r w:rsidRPr="00F955DE">
        <w:rPr>
          <w:color w:val="44546A" w:themeColor="text2"/>
          <w:lang w:val="en-US"/>
        </w:rPr>
        <w:t>Use git log --</w:t>
      </w:r>
      <w:proofErr w:type="spellStart"/>
      <w:r w:rsidRPr="00F955DE">
        <w:rPr>
          <w:color w:val="44546A" w:themeColor="text2"/>
          <w:lang w:val="en-US"/>
        </w:rPr>
        <w:t>oneline</w:t>
      </w:r>
      <w:proofErr w:type="spellEnd"/>
      <w:r w:rsidRPr="00F955DE">
        <w:rPr>
          <w:color w:val="44546A" w:themeColor="text2"/>
          <w:lang w:val="en-US"/>
        </w:rPr>
        <w:t xml:space="preserve"> to see the commit history.</w:t>
      </w:r>
    </w:p>
    <w:p w14:paraId="27FDDBAC" w14:textId="77777777" w:rsidR="00F955DE" w:rsidRPr="00F955DE" w:rsidRDefault="00F955DE" w:rsidP="00F955DE">
      <w:pPr>
        <w:pStyle w:val="Heading1"/>
        <w:rPr>
          <w:color w:val="44546A" w:themeColor="text2"/>
        </w:rPr>
      </w:pPr>
      <w:bookmarkStart w:id="2" w:name="_Toc148524848"/>
      <w:r w:rsidRPr="00F955DE">
        <w:rPr>
          <w:color w:val="44546A" w:themeColor="text2"/>
        </w:rPr>
        <w:t>Working with Branches</w:t>
      </w:r>
      <w:bookmarkEnd w:id="2"/>
      <w:r w:rsidRPr="00F955DE">
        <w:rPr>
          <w:color w:val="44546A" w:themeColor="text2"/>
        </w:rPr>
        <w:t xml:space="preserve"> </w:t>
      </w:r>
    </w:p>
    <w:p w14:paraId="2A9937C9" w14:textId="346529B5" w:rsidR="00F955DE" w:rsidRPr="00F955DE" w:rsidRDefault="00F955DE" w:rsidP="00F955DE">
      <w:pPr>
        <w:rPr>
          <w:color w:val="44546A" w:themeColor="text2"/>
          <w:lang w:val="en-US"/>
        </w:rPr>
      </w:pPr>
      <w:r w:rsidRPr="00F955DE">
        <w:rPr>
          <w:color w:val="44546A" w:themeColor="text2"/>
          <w:lang w:val="en-US"/>
        </w:rPr>
        <w:t>Branches are a core concept in Git. Let's create a new branch, make changes, and then switch back to the main branch.</w:t>
      </w:r>
    </w:p>
    <w:p w14:paraId="52FDD74F" w14:textId="77777777" w:rsidR="00F955DE" w:rsidRPr="00F955DE" w:rsidRDefault="00F955DE" w:rsidP="00F955DE">
      <w:pPr>
        <w:numPr>
          <w:ilvl w:val="0"/>
          <w:numId w:val="31"/>
        </w:numPr>
        <w:rPr>
          <w:color w:val="44546A" w:themeColor="text2"/>
          <w:lang w:val="en-US"/>
        </w:rPr>
      </w:pPr>
      <w:r w:rsidRPr="00F955DE">
        <w:rPr>
          <w:color w:val="44546A" w:themeColor="text2"/>
          <w:lang w:val="en-US"/>
        </w:rPr>
        <w:t>Create a branch named 'new-feature' and switch to it.</w:t>
      </w:r>
    </w:p>
    <w:p w14:paraId="6F39E1DD" w14:textId="77777777" w:rsidR="00F955DE" w:rsidRPr="00F955DE" w:rsidRDefault="00F955DE" w:rsidP="00F955DE">
      <w:pPr>
        <w:numPr>
          <w:ilvl w:val="0"/>
          <w:numId w:val="31"/>
        </w:numPr>
        <w:rPr>
          <w:color w:val="44546A" w:themeColor="text2"/>
          <w:lang w:val="en-US"/>
        </w:rPr>
      </w:pPr>
      <w:r w:rsidRPr="00F955DE">
        <w:rPr>
          <w:color w:val="44546A" w:themeColor="text2"/>
          <w:lang w:val="en-US"/>
        </w:rPr>
        <w:t>In 'new-feature', create a new file named 'feature.txt' and write "This is a new feature." in it.</w:t>
      </w:r>
    </w:p>
    <w:p w14:paraId="1A9AD845" w14:textId="77777777" w:rsidR="00F955DE" w:rsidRPr="00F955DE" w:rsidRDefault="00F955DE" w:rsidP="00F955DE">
      <w:pPr>
        <w:numPr>
          <w:ilvl w:val="0"/>
          <w:numId w:val="31"/>
        </w:numPr>
        <w:rPr>
          <w:color w:val="44546A" w:themeColor="text2"/>
          <w:lang w:val="en-US"/>
        </w:rPr>
      </w:pPr>
      <w:r w:rsidRPr="00F955DE">
        <w:rPr>
          <w:color w:val="44546A" w:themeColor="text2"/>
          <w:lang w:val="en-US"/>
        </w:rPr>
        <w:t>Commit the changes with the message "Added feature.txt."</w:t>
      </w:r>
    </w:p>
    <w:p w14:paraId="416781A5" w14:textId="77777777" w:rsidR="00F955DE" w:rsidRPr="00F955DE" w:rsidRDefault="00F955DE" w:rsidP="00F955DE">
      <w:pPr>
        <w:numPr>
          <w:ilvl w:val="0"/>
          <w:numId w:val="31"/>
        </w:numPr>
        <w:rPr>
          <w:color w:val="44546A" w:themeColor="text2"/>
          <w:lang w:val="en-US"/>
        </w:rPr>
      </w:pPr>
      <w:r w:rsidRPr="00F955DE">
        <w:rPr>
          <w:color w:val="44546A" w:themeColor="text2"/>
          <w:lang w:val="en-US"/>
        </w:rPr>
        <w:t>Switch back to the master/main branch.</w:t>
      </w:r>
    </w:p>
    <w:p w14:paraId="3AE561B8" w14:textId="77777777" w:rsidR="00F955DE" w:rsidRPr="00F955DE" w:rsidRDefault="00F955DE" w:rsidP="00F955DE">
      <w:pPr>
        <w:ind w:left="360"/>
        <w:rPr>
          <w:color w:val="44546A" w:themeColor="text2"/>
          <w:lang w:val="en-US"/>
        </w:rPr>
      </w:pPr>
      <w:r w:rsidRPr="00F955DE">
        <w:rPr>
          <w:color w:val="44546A" w:themeColor="text2"/>
          <w:lang w:val="en-US"/>
        </w:rPr>
        <w:t>Does 'feature.txt' exist in the master/main branch? Check with ls command.</w:t>
      </w:r>
    </w:p>
    <w:p w14:paraId="635AFC35" w14:textId="77777777" w:rsidR="00F955DE" w:rsidRPr="00F955DE" w:rsidRDefault="00F955DE" w:rsidP="00F955DE">
      <w:pPr>
        <w:rPr>
          <w:color w:val="44546A" w:themeColor="text2"/>
          <w:lang w:val="en-US"/>
        </w:rPr>
      </w:pPr>
    </w:p>
    <w:p w14:paraId="21696607" w14:textId="4CE0B181" w:rsidR="00804D82" w:rsidRPr="00F955DE" w:rsidRDefault="00B83238" w:rsidP="006A551F">
      <w:pPr>
        <w:pStyle w:val="Heading1"/>
        <w:rPr>
          <w:color w:val="44546A" w:themeColor="text2"/>
        </w:rPr>
      </w:pPr>
      <w:bookmarkStart w:id="3" w:name="_Toc148524849"/>
      <w:r w:rsidRPr="00F955DE">
        <w:rPr>
          <w:color w:val="44546A" w:themeColor="text2"/>
        </w:rPr>
        <w:t>Detached Head</w:t>
      </w:r>
      <w:bookmarkEnd w:id="3"/>
    </w:p>
    <w:p w14:paraId="637BF115" w14:textId="516D578E" w:rsidR="00044E62" w:rsidRPr="00F955DE" w:rsidRDefault="00044E62" w:rsidP="00044E62">
      <w:pPr>
        <w:spacing w:after="240" w:line="276" w:lineRule="auto"/>
        <w:ind w:left="360"/>
        <w:jc w:val="both"/>
        <w:rPr>
          <w:rFonts w:cstheme="minorHAnsi"/>
          <w:color w:val="44546A" w:themeColor="text2"/>
          <w:szCs w:val="28"/>
          <w:lang w:val="en-US"/>
        </w:rPr>
      </w:pPr>
      <w:r w:rsidRPr="00F955DE">
        <w:rPr>
          <w:rFonts w:cstheme="minorHAnsi"/>
          <w:color w:val="44546A" w:themeColor="text2"/>
          <w:szCs w:val="28"/>
          <w:lang w:val="en-US"/>
        </w:rPr>
        <w:t xml:space="preserve">When </w:t>
      </w:r>
      <w:r w:rsidR="008B4EB7" w:rsidRPr="00F955DE">
        <w:rPr>
          <w:rFonts w:cstheme="minorHAnsi"/>
          <w:color w:val="44546A" w:themeColor="text2"/>
          <w:szCs w:val="28"/>
          <w:lang w:val="en-US"/>
        </w:rPr>
        <w:t>we</w:t>
      </w:r>
      <w:r w:rsidRPr="00F955DE">
        <w:rPr>
          <w:rFonts w:cstheme="minorHAnsi"/>
          <w:color w:val="44546A" w:themeColor="text2"/>
          <w:szCs w:val="28"/>
          <w:lang w:val="en-US"/>
        </w:rPr>
        <w:t xml:space="preserve"> end up in a "detached head" state, </w:t>
      </w:r>
      <w:r w:rsidR="008B4EB7" w:rsidRPr="00F955DE">
        <w:rPr>
          <w:rFonts w:cstheme="minorHAnsi"/>
          <w:color w:val="44546A" w:themeColor="text2"/>
          <w:szCs w:val="28"/>
          <w:lang w:val="en-US"/>
        </w:rPr>
        <w:t>surely it`</w:t>
      </w:r>
      <w:r w:rsidRPr="00F955DE">
        <w:rPr>
          <w:rFonts w:cstheme="minorHAnsi"/>
          <w:color w:val="44546A" w:themeColor="text2"/>
          <w:szCs w:val="28"/>
          <w:lang w:val="en-US"/>
        </w:rPr>
        <w:t>s a scary situation, but as we know, Git is not scary.</w:t>
      </w:r>
    </w:p>
    <w:p w14:paraId="24DCAAF7" w14:textId="77777777" w:rsidR="00044E62" w:rsidRPr="00F955DE" w:rsidRDefault="00044E62" w:rsidP="00044E62">
      <w:pPr>
        <w:spacing w:after="240" w:line="276" w:lineRule="auto"/>
        <w:ind w:left="360"/>
        <w:jc w:val="both"/>
        <w:rPr>
          <w:rFonts w:cstheme="minorHAnsi"/>
          <w:color w:val="44546A" w:themeColor="text2"/>
          <w:szCs w:val="28"/>
          <w:lang w:val="en-US"/>
        </w:rPr>
      </w:pPr>
      <w:r w:rsidRPr="00F955DE">
        <w:rPr>
          <w:rFonts w:cstheme="minorHAnsi"/>
          <w:color w:val="44546A" w:themeColor="text2"/>
          <w:szCs w:val="28"/>
          <w:lang w:val="en-US"/>
        </w:rPr>
        <w:t>We want to have a branch called the-beginning that is made from the first commit with message A.</w:t>
      </w:r>
    </w:p>
    <w:p w14:paraId="409794A1" w14:textId="77777777" w:rsidR="00044E62" w:rsidRPr="00F955DE" w:rsidRDefault="00044E62" w:rsidP="00044E62">
      <w:pPr>
        <w:spacing w:after="240" w:line="276" w:lineRule="auto"/>
        <w:ind w:left="360"/>
        <w:jc w:val="both"/>
        <w:rPr>
          <w:rFonts w:cstheme="minorHAnsi"/>
          <w:color w:val="44546A" w:themeColor="text2"/>
          <w:szCs w:val="28"/>
          <w:lang w:val="en-US"/>
        </w:rPr>
      </w:pPr>
      <w:r w:rsidRPr="00F955DE">
        <w:rPr>
          <w:rFonts w:cstheme="minorHAnsi"/>
          <w:color w:val="44546A" w:themeColor="text2"/>
          <w:szCs w:val="28"/>
          <w:lang w:val="en-US"/>
        </w:rPr>
        <w:t>Can you do this by first causing a detached head?</w:t>
      </w:r>
    </w:p>
    <w:p w14:paraId="122DC898" w14:textId="77777777" w:rsidR="00B83238" w:rsidRPr="00F955DE" w:rsidRDefault="00B83238" w:rsidP="00044E62">
      <w:pPr>
        <w:pStyle w:val="ListParagraph"/>
        <w:numPr>
          <w:ilvl w:val="0"/>
          <w:numId w:val="7"/>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Run git status and git log --</w:t>
      </w:r>
      <w:proofErr w:type="spellStart"/>
      <w:r w:rsidRPr="00F955DE">
        <w:rPr>
          <w:rFonts w:cstheme="minorHAnsi"/>
          <w:color w:val="44546A" w:themeColor="text2"/>
          <w:szCs w:val="28"/>
          <w:lang w:val="en-US"/>
        </w:rPr>
        <w:t>oneline</w:t>
      </w:r>
      <w:proofErr w:type="spellEnd"/>
      <w:r w:rsidRPr="00F955DE">
        <w:rPr>
          <w:rFonts w:cstheme="minorHAnsi"/>
          <w:color w:val="44546A" w:themeColor="text2"/>
          <w:szCs w:val="28"/>
          <w:lang w:val="en-US"/>
        </w:rPr>
        <w:t xml:space="preserve"> --graph --all to see what is going on.</w:t>
      </w:r>
    </w:p>
    <w:p w14:paraId="6FBA4585" w14:textId="787F1DA0" w:rsidR="008B4EB7" w:rsidRPr="00F955DE" w:rsidRDefault="008B4EB7" w:rsidP="008B4EB7">
      <w:pPr>
        <w:pStyle w:val="ListParagraph"/>
        <w:numPr>
          <w:ilvl w:val="0"/>
          <w:numId w:val="7"/>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Checkout the commit with message A.</w:t>
      </w:r>
    </w:p>
    <w:p w14:paraId="38029656" w14:textId="4A2CC1DF" w:rsidR="008B4EB7" w:rsidRPr="00F955DE" w:rsidRDefault="008B4EB7" w:rsidP="008B4EB7">
      <w:pPr>
        <w:pStyle w:val="ListParagraph"/>
        <w:numPr>
          <w:ilvl w:val="0"/>
          <w:numId w:val="7"/>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Create the-beginning branch.</w:t>
      </w:r>
    </w:p>
    <w:p w14:paraId="2FF6E60B" w14:textId="77777777" w:rsidR="00E13A3E" w:rsidRPr="00F955DE" w:rsidRDefault="00E13A3E" w:rsidP="006A551F">
      <w:pPr>
        <w:pStyle w:val="Heading1"/>
        <w:rPr>
          <w:color w:val="44546A" w:themeColor="text2"/>
        </w:rPr>
      </w:pPr>
      <w:bookmarkStart w:id="4" w:name="_Toc148524850"/>
      <w:r w:rsidRPr="00F955DE">
        <w:rPr>
          <w:color w:val="44546A" w:themeColor="text2"/>
        </w:rPr>
        <w:t>3-Way Merge</w:t>
      </w:r>
      <w:bookmarkEnd w:id="4"/>
    </w:p>
    <w:p w14:paraId="2DE40D89" w14:textId="77777777" w:rsidR="00E13A3E" w:rsidRPr="00F955DE" w:rsidRDefault="00E13A3E" w:rsidP="00E13A3E">
      <w:p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You again live in your own branch, this time we will be doing a bit of juggling with branches, to show how lightweight branches are in git.</w:t>
      </w:r>
    </w:p>
    <w:p w14:paraId="20E81CEF" w14:textId="77777777" w:rsidR="00E13A3E" w:rsidRPr="00F955DE" w:rsidRDefault="00E13A3E" w:rsidP="00E13A3E">
      <w:pPr>
        <w:pStyle w:val="ListParagraph"/>
        <w:numPr>
          <w:ilvl w:val="0"/>
          <w:numId w:val="18"/>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Create a branch called greeting and switch to it.</w:t>
      </w:r>
    </w:p>
    <w:p w14:paraId="03AAC057" w14:textId="77777777" w:rsidR="00E13A3E" w:rsidRPr="00F955DE" w:rsidRDefault="00E13A3E" w:rsidP="00E13A3E">
      <w:pPr>
        <w:pStyle w:val="ListParagraph"/>
        <w:numPr>
          <w:ilvl w:val="0"/>
          <w:numId w:val="18"/>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lastRenderedPageBreak/>
        <w:t>Edit the greeting.txt to contain your favorite greeting.</w:t>
      </w:r>
    </w:p>
    <w:p w14:paraId="48A16FF8" w14:textId="77777777" w:rsidR="00E13A3E" w:rsidRPr="00F955DE" w:rsidRDefault="00E13A3E" w:rsidP="00E13A3E">
      <w:pPr>
        <w:pStyle w:val="ListParagraph"/>
        <w:numPr>
          <w:ilvl w:val="0"/>
          <w:numId w:val="18"/>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 xml:space="preserve">Add greeting.txt files to the staging </w:t>
      </w:r>
      <w:proofErr w:type="gramStart"/>
      <w:r w:rsidRPr="00F955DE">
        <w:rPr>
          <w:rFonts w:cstheme="minorHAnsi"/>
          <w:color w:val="44546A" w:themeColor="text2"/>
          <w:szCs w:val="28"/>
          <w:lang w:val="en-US"/>
        </w:rPr>
        <w:t>area</w:t>
      </w:r>
      <w:proofErr w:type="gramEnd"/>
    </w:p>
    <w:p w14:paraId="745156EE" w14:textId="77777777" w:rsidR="00E13A3E" w:rsidRPr="00F955DE" w:rsidRDefault="00E13A3E" w:rsidP="00E13A3E">
      <w:pPr>
        <w:pStyle w:val="ListParagraph"/>
        <w:numPr>
          <w:ilvl w:val="0"/>
          <w:numId w:val="18"/>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Commit</w:t>
      </w:r>
    </w:p>
    <w:p w14:paraId="6F80E07E" w14:textId="77777777" w:rsidR="00E13A3E" w:rsidRPr="00F955DE" w:rsidRDefault="00E13A3E" w:rsidP="00E13A3E">
      <w:pPr>
        <w:pStyle w:val="ListParagraph"/>
        <w:numPr>
          <w:ilvl w:val="0"/>
          <w:numId w:val="18"/>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 xml:space="preserve">Switch back to the master </w:t>
      </w:r>
      <w:proofErr w:type="gramStart"/>
      <w:r w:rsidRPr="00F955DE">
        <w:rPr>
          <w:rFonts w:cstheme="minorHAnsi"/>
          <w:color w:val="44546A" w:themeColor="text2"/>
          <w:szCs w:val="28"/>
          <w:lang w:val="en-US"/>
        </w:rPr>
        <w:t>branch</w:t>
      </w:r>
      <w:proofErr w:type="gramEnd"/>
    </w:p>
    <w:p w14:paraId="3E3141AD" w14:textId="77777777" w:rsidR="00E13A3E" w:rsidRPr="00F955DE" w:rsidRDefault="00E13A3E" w:rsidP="00E13A3E">
      <w:pPr>
        <w:pStyle w:val="ListParagraph"/>
        <w:numPr>
          <w:ilvl w:val="0"/>
          <w:numId w:val="18"/>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Edit file README.md with information about this repository</w:t>
      </w:r>
    </w:p>
    <w:p w14:paraId="02B16617" w14:textId="77777777" w:rsidR="00E13A3E" w:rsidRPr="00F955DE" w:rsidRDefault="00E13A3E" w:rsidP="00E13A3E">
      <w:pPr>
        <w:pStyle w:val="ListParagraph"/>
        <w:numPr>
          <w:ilvl w:val="0"/>
          <w:numId w:val="18"/>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 xml:space="preserve">Add the README.md file to staging area and make the </w:t>
      </w:r>
      <w:proofErr w:type="gramStart"/>
      <w:r w:rsidRPr="00F955DE">
        <w:rPr>
          <w:rFonts w:cstheme="minorHAnsi"/>
          <w:color w:val="44546A" w:themeColor="text2"/>
          <w:szCs w:val="28"/>
          <w:lang w:val="en-US"/>
        </w:rPr>
        <w:t>commit</w:t>
      </w:r>
      <w:proofErr w:type="gramEnd"/>
    </w:p>
    <w:p w14:paraId="6AA62478" w14:textId="77777777" w:rsidR="00E13A3E" w:rsidRPr="00F955DE" w:rsidRDefault="00E13A3E" w:rsidP="00E13A3E">
      <w:pPr>
        <w:pStyle w:val="ListParagraph"/>
        <w:numPr>
          <w:ilvl w:val="0"/>
          <w:numId w:val="18"/>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What is the output of git log --</w:t>
      </w:r>
      <w:proofErr w:type="spellStart"/>
      <w:r w:rsidRPr="00F955DE">
        <w:rPr>
          <w:rFonts w:cstheme="minorHAnsi"/>
          <w:color w:val="44546A" w:themeColor="text2"/>
          <w:szCs w:val="28"/>
          <w:lang w:val="en-US"/>
        </w:rPr>
        <w:t>oneline</w:t>
      </w:r>
      <w:proofErr w:type="spellEnd"/>
      <w:r w:rsidRPr="00F955DE">
        <w:rPr>
          <w:rFonts w:cstheme="minorHAnsi"/>
          <w:color w:val="44546A" w:themeColor="text2"/>
          <w:szCs w:val="28"/>
          <w:lang w:val="en-US"/>
        </w:rPr>
        <w:t xml:space="preserve"> --graph --all?</w:t>
      </w:r>
    </w:p>
    <w:p w14:paraId="02D1FE92" w14:textId="77777777" w:rsidR="00E13A3E" w:rsidRPr="00F955DE" w:rsidRDefault="00E13A3E" w:rsidP="00E13A3E">
      <w:pPr>
        <w:pStyle w:val="ListParagraph"/>
        <w:numPr>
          <w:ilvl w:val="0"/>
          <w:numId w:val="18"/>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Diff the branches</w:t>
      </w:r>
    </w:p>
    <w:p w14:paraId="4D1FCB87" w14:textId="77777777" w:rsidR="00E13A3E" w:rsidRPr="00F955DE" w:rsidRDefault="00E13A3E" w:rsidP="00E13A3E">
      <w:pPr>
        <w:pStyle w:val="ListParagraph"/>
        <w:numPr>
          <w:ilvl w:val="0"/>
          <w:numId w:val="18"/>
        </w:numPr>
        <w:spacing w:after="240" w:line="276" w:lineRule="auto"/>
        <w:ind w:left="630"/>
        <w:jc w:val="both"/>
        <w:rPr>
          <w:rFonts w:cstheme="minorHAnsi"/>
          <w:color w:val="44546A" w:themeColor="text2"/>
          <w:szCs w:val="28"/>
          <w:lang w:val="en-US"/>
        </w:rPr>
      </w:pPr>
      <w:r w:rsidRPr="00F955DE">
        <w:rPr>
          <w:rFonts w:cstheme="minorHAnsi"/>
          <w:color w:val="44546A" w:themeColor="text2"/>
          <w:szCs w:val="28"/>
          <w:lang w:val="en-US"/>
        </w:rPr>
        <w:t xml:space="preserve">Merge the greeting branch into </w:t>
      </w:r>
      <w:proofErr w:type="gramStart"/>
      <w:r w:rsidRPr="00F955DE">
        <w:rPr>
          <w:rFonts w:cstheme="minorHAnsi"/>
          <w:color w:val="44546A" w:themeColor="text2"/>
          <w:szCs w:val="28"/>
          <w:lang w:val="en-US"/>
        </w:rPr>
        <w:t>master</w:t>
      </w:r>
      <w:proofErr w:type="gramEnd"/>
    </w:p>
    <w:p w14:paraId="57CFE57E" w14:textId="77777777" w:rsidR="00E13A3E" w:rsidRPr="00F955DE" w:rsidRDefault="00E13A3E" w:rsidP="00E13A3E">
      <w:pPr>
        <w:pStyle w:val="ListParagraph"/>
        <w:numPr>
          <w:ilvl w:val="0"/>
          <w:numId w:val="18"/>
        </w:numPr>
        <w:spacing w:after="240" w:line="276" w:lineRule="auto"/>
        <w:ind w:left="630"/>
        <w:jc w:val="both"/>
        <w:rPr>
          <w:rFonts w:cstheme="minorHAnsi"/>
          <w:color w:val="44546A" w:themeColor="text2"/>
          <w:szCs w:val="28"/>
          <w:lang w:val="en-US"/>
        </w:rPr>
      </w:pPr>
      <w:r w:rsidRPr="00F955DE">
        <w:rPr>
          <w:rFonts w:cstheme="minorHAnsi"/>
          <w:color w:val="44546A" w:themeColor="text2"/>
          <w:szCs w:val="28"/>
          <w:lang w:val="en-US"/>
        </w:rPr>
        <w:t>What is the output of git log --</w:t>
      </w:r>
      <w:proofErr w:type="spellStart"/>
      <w:r w:rsidRPr="00F955DE">
        <w:rPr>
          <w:rFonts w:cstheme="minorHAnsi"/>
          <w:color w:val="44546A" w:themeColor="text2"/>
          <w:szCs w:val="28"/>
          <w:lang w:val="en-US"/>
        </w:rPr>
        <w:t>oneline</w:t>
      </w:r>
      <w:proofErr w:type="spellEnd"/>
      <w:r w:rsidRPr="00F955DE">
        <w:rPr>
          <w:rFonts w:cstheme="minorHAnsi"/>
          <w:color w:val="44546A" w:themeColor="text2"/>
          <w:szCs w:val="28"/>
          <w:lang w:val="en-US"/>
        </w:rPr>
        <w:t xml:space="preserve"> --graph --all now? Observe the extra </w:t>
      </w:r>
      <w:proofErr w:type="gramStart"/>
      <w:r w:rsidRPr="00F955DE">
        <w:rPr>
          <w:rFonts w:cstheme="minorHAnsi"/>
          <w:color w:val="44546A" w:themeColor="text2"/>
          <w:szCs w:val="28"/>
          <w:lang w:val="en-US"/>
        </w:rPr>
        <w:t>merge</w:t>
      </w:r>
      <w:proofErr w:type="gramEnd"/>
      <w:r w:rsidRPr="00F955DE">
        <w:rPr>
          <w:rFonts w:cstheme="minorHAnsi"/>
          <w:color w:val="44546A" w:themeColor="text2"/>
          <w:szCs w:val="28"/>
          <w:lang w:val="en-US"/>
        </w:rPr>
        <w:t xml:space="preserve"> commit created with the message "Merge branch 'greeting'".</w:t>
      </w:r>
    </w:p>
    <w:p w14:paraId="099DABDA" w14:textId="131E44A2" w:rsidR="00B83238" w:rsidRPr="00F955DE" w:rsidRDefault="00044E62" w:rsidP="006A551F">
      <w:pPr>
        <w:pStyle w:val="Heading1"/>
        <w:rPr>
          <w:color w:val="44546A" w:themeColor="text2"/>
        </w:rPr>
      </w:pPr>
      <w:bookmarkStart w:id="5" w:name="_Toc148524851"/>
      <w:r w:rsidRPr="00F955DE">
        <w:rPr>
          <w:color w:val="44546A" w:themeColor="text2"/>
        </w:rPr>
        <w:t>Merge Conflict</w:t>
      </w:r>
      <w:bookmarkEnd w:id="5"/>
    </w:p>
    <w:p w14:paraId="00D67F06" w14:textId="5606AB88" w:rsidR="00044E62" w:rsidRPr="00F955DE" w:rsidRDefault="00044E62" w:rsidP="00044E62">
      <w:pPr>
        <w:spacing w:after="240" w:line="276" w:lineRule="auto"/>
        <w:ind w:left="360"/>
        <w:jc w:val="both"/>
        <w:rPr>
          <w:rFonts w:cstheme="minorHAnsi"/>
          <w:color w:val="44546A" w:themeColor="text2"/>
          <w:szCs w:val="28"/>
          <w:lang w:val="en-US"/>
        </w:rPr>
      </w:pPr>
      <w:r w:rsidRPr="00F955DE">
        <w:rPr>
          <w:rFonts w:cstheme="minorHAnsi"/>
          <w:color w:val="44546A" w:themeColor="text2"/>
          <w:szCs w:val="28"/>
          <w:lang w:val="en-US"/>
        </w:rPr>
        <w:t xml:space="preserve">Figure out how to merge the content added on </w:t>
      </w:r>
      <w:r w:rsidR="00820263" w:rsidRPr="00F955DE">
        <w:rPr>
          <w:rFonts w:cstheme="minorHAnsi"/>
          <w:color w:val="44546A" w:themeColor="text2"/>
          <w:szCs w:val="28"/>
          <w:lang w:val="en-US"/>
        </w:rPr>
        <w:t>feature1</w:t>
      </w:r>
      <w:r w:rsidRPr="00F955DE">
        <w:rPr>
          <w:rFonts w:cstheme="minorHAnsi"/>
          <w:color w:val="44546A" w:themeColor="text2"/>
          <w:szCs w:val="28"/>
          <w:lang w:val="en-US"/>
        </w:rPr>
        <w:t xml:space="preserve"> with the content on master.</w:t>
      </w:r>
    </w:p>
    <w:p w14:paraId="3FD3CA55" w14:textId="415D3C55" w:rsidR="00044E62" w:rsidRPr="00F955DE" w:rsidRDefault="00044E62" w:rsidP="00044E62">
      <w:pPr>
        <w:spacing w:after="240" w:line="276" w:lineRule="auto"/>
        <w:ind w:left="360"/>
        <w:jc w:val="both"/>
        <w:rPr>
          <w:rFonts w:cstheme="minorHAnsi"/>
          <w:color w:val="44546A" w:themeColor="text2"/>
          <w:szCs w:val="28"/>
          <w:lang w:val="en-US"/>
        </w:rPr>
      </w:pPr>
      <w:r w:rsidRPr="00F955DE">
        <w:rPr>
          <w:rFonts w:cstheme="minorHAnsi"/>
          <w:color w:val="44546A" w:themeColor="text2"/>
          <w:szCs w:val="28"/>
          <w:lang w:val="en-US"/>
        </w:rPr>
        <w:t xml:space="preserve">Both changes need to be </w:t>
      </w:r>
      <w:r w:rsidR="00182735" w:rsidRPr="00F955DE">
        <w:rPr>
          <w:rFonts w:cstheme="minorHAnsi"/>
          <w:color w:val="44546A" w:themeColor="text2"/>
          <w:szCs w:val="28"/>
          <w:lang w:val="en-US"/>
        </w:rPr>
        <w:t>o</w:t>
      </w:r>
      <w:r w:rsidRPr="00F955DE">
        <w:rPr>
          <w:rFonts w:cstheme="minorHAnsi"/>
          <w:color w:val="44546A" w:themeColor="text2"/>
          <w:szCs w:val="28"/>
          <w:lang w:val="en-US"/>
        </w:rPr>
        <w:t>n master when you're done</w:t>
      </w:r>
      <w:r w:rsidR="00820263" w:rsidRPr="00F955DE">
        <w:rPr>
          <w:rFonts w:cstheme="minorHAnsi"/>
          <w:color w:val="44546A" w:themeColor="text2"/>
          <w:szCs w:val="28"/>
          <w:lang w:val="en-US"/>
        </w:rPr>
        <w:t>, or you can create your own feature and merge both.</w:t>
      </w:r>
    </w:p>
    <w:p w14:paraId="3B05E31A" w14:textId="37E2EFBB" w:rsidR="00044E62" w:rsidRPr="00F955DE" w:rsidRDefault="00044E62" w:rsidP="00044E62">
      <w:pPr>
        <w:pStyle w:val="ListParagraph"/>
        <w:numPr>
          <w:ilvl w:val="0"/>
          <w:numId w:val="6"/>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 xml:space="preserve">Use git merge to bring the changes from </w:t>
      </w:r>
      <w:r w:rsidR="00820263" w:rsidRPr="00F955DE">
        <w:rPr>
          <w:rFonts w:cstheme="minorHAnsi"/>
          <w:color w:val="44546A" w:themeColor="text2"/>
          <w:szCs w:val="28"/>
          <w:lang w:val="en-US"/>
        </w:rPr>
        <w:t>feature1</w:t>
      </w:r>
      <w:r w:rsidRPr="00F955DE">
        <w:rPr>
          <w:rFonts w:cstheme="minorHAnsi"/>
          <w:color w:val="44546A" w:themeColor="text2"/>
          <w:szCs w:val="28"/>
          <w:lang w:val="en-US"/>
        </w:rPr>
        <w:t xml:space="preserve"> on to master.</w:t>
      </w:r>
    </w:p>
    <w:p w14:paraId="6BE63D53" w14:textId="77777777" w:rsidR="00044E62" w:rsidRPr="00F955DE" w:rsidRDefault="00044E62" w:rsidP="00044E62">
      <w:pPr>
        <w:pStyle w:val="ListParagraph"/>
        <w:numPr>
          <w:ilvl w:val="0"/>
          <w:numId w:val="6"/>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What does git status now report.</w:t>
      </w:r>
    </w:p>
    <w:p w14:paraId="7ACB9408" w14:textId="77777777" w:rsidR="00044E62" w:rsidRPr="00F955DE" w:rsidRDefault="00044E62" w:rsidP="00044E62">
      <w:pPr>
        <w:pStyle w:val="ListParagraph"/>
        <w:numPr>
          <w:ilvl w:val="0"/>
          <w:numId w:val="6"/>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Fix the conflict with your favorite editor.</w:t>
      </w:r>
    </w:p>
    <w:p w14:paraId="6EFAF2E9" w14:textId="77777777" w:rsidR="00044E62" w:rsidRPr="00F955DE" w:rsidRDefault="00044E62" w:rsidP="00044E62">
      <w:pPr>
        <w:pStyle w:val="ListParagraph"/>
        <w:numPr>
          <w:ilvl w:val="0"/>
          <w:numId w:val="6"/>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Follow the instructions in git status to complete the merge.</w:t>
      </w:r>
    </w:p>
    <w:p w14:paraId="2C45C62A" w14:textId="617ECC91" w:rsidR="00EA0AD9" w:rsidRPr="00F955DE" w:rsidRDefault="00044E62" w:rsidP="00044E62">
      <w:pPr>
        <w:pStyle w:val="ListParagraph"/>
        <w:numPr>
          <w:ilvl w:val="0"/>
          <w:numId w:val="6"/>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 xml:space="preserve">What does git log </w:t>
      </w:r>
      <w:r w:rsidR="00820263" w:rsidRPr="00F955DE">
        <w:rPr>
          <w:rFonts w:cstheme="minorHAnsi"/>
          <w:color w:val="44546A" w:themeColor="text2"/>
          <w:szCs w:val="28"/>
          <w:lang w:val="en-US"/>
        </w:rPr>
        <w:t>--</w:t>
      </w:r>
      <w:proofErr w:type="spellStart"/>
      <w:r w:rsidR="00820263" w:rsidRPr="00F955DE">
        <w:rPr>
          <w:rFonts w:cstheme="minorHAnsi"/>
          <w:color w:val="44546A" w:themeColor="text2"/>
          <w:szCs w:val="28"/>
          <w:lang w:val="en-US"/>
        </w:rPr>
        <w:t>oneline</w:t>
      </w:r>
      <w:proofErr w:type="spellEnd"/>
      <w:r w:rsidR="00820263" w:rsidRPr="00F955DE">
        <w:rPr>
          <w:rFonts w:cstheme="minorHAnsi"/>
          <w:color w:val="44546A" w:themeColor="text2"/>
          <w:szCs w:val="28"/>
          <w:lang w:val="en-US"/>
        </w:rPr>
        <w:t xml:space="preserve"> --graph --all</w:t>
      </w:r>
      <w:r w:rsidRPr="00F955DE">
        <w:rPr>
          <w:rFonts w:cstheme="minorHAnsi"/>
          <w:color w:val="44546A" w:themeColor="text2"/>
          <w:szCs w:val="28"/>
          <w:lang w:val="en-US"/>
        </w:rPr>
        <w:t xml:space="preserve"> show?</w:t>
      </w:r>
    </w:p>
    <w:p w14:paraId="3BADFC2A" w14:textId="022B00C2" w:rsidR="006A551F" w:rsidRPr="00F955DE" w:rsidRDefault="006A551F" w:rsidP="006A551F">
      <w:pPr>
        <w:pStyle w:val="Heading1"/>
        <w:rPr>
          <w:color w:val="44546A" w:themeColor="text2"/>
        </w:rPr>
      </w:pPr>
      <w:bookmarkStart w:id="6" w:name="_Toc148524852"/>
      <w:r w:rsidRPr="00F955DE">
        <w:rPr>
          <w:color w:val="44546A" w:themeColor="text2"/>
        </w:rPr>
        <w:t>Basic Revert</w:t>
      </w:r>
      <w:bookmarkEnd w:id="6"/>
    </w:p>
    <w:p w14:paraId="1CAFB4B2" w14:textId="77777777" w:rsidR="006A551F" w:rsidRPr="00F955DE" w:rsidRDefault="006A551F" w:rsidP="006A551F">
      <w:pPr>
        <w:rPr>
          <w:rFonts w:cstheme="minorHAnsi"/>
          <w:color w:val="44546A" w:themeColor="text2"/>
          <w:szCs w:val="28"/>
          <w:lang w:val="en-US"/>
        </w:rPr>
      </w:pPr>
      <w:r w:rsidRPr="00F955DE">
        <w:rPr>
          <w:rFonts w:cstheme="minorHAnsi"/>
          <w:color w:val="44546A" w:themeColor="text2"/>
          <w:szCs w:val="28"/>
          <w:lang w:val="en-US"/>
        </w:rPr>
        <w:t>In this task a few changes snuck in, that we'd like to get out. Our history is public, so we can't just change it. Rather we need to use revert to remove the unwanted changes in a safe way.</w:t>
      </w:r>
    </w:p>
    <w:p w14:paraId="1BB3D78C" w14:textId="77777777" w:rsidR="006A551F" w:rsidRPr="00F955DE" w:rsidRDefault="006A551F" w:rsidP="006A551F">
      <w:pPr>
        <w:pStyle w:val="ListParagraph"/>
        <w:numPr>
          <w:ilvl w:val="0"/>
          <w:numId w:val="20"/>
        </w:numPr>
        <w:rPr>
          <w:rFonts w:cstheme="minorHAnsi"/>
          <w:color w:val="44546A" w:themeColor="text2"/>
          <w:szCs w:val="28"/>
          <w:lang w:val="en-US"/>
        </w:rPr>
      </w:pPr>
      <w:r w:rsidRPr="00F955DE">
        <w:rPr>
          <w:rFonts w:cstheme="minorHAnsi"/>
          <w:color w:val="44546A" w:themeColor="text2"/>
          <w:szCs w:val="28"/>
          <w:lang w:val="en-US"/>
        </w:rPr>
        <w:t>Use git log --</w:t>
      </w:r>
      <w:proofErr w:type="spellStart"/>
      <w:r w:rsidRPr="00F955DE">
        <w:rPr>
          <w:rFonts w:cstheme="minorHAnsi"/>
          <w:color w:val="44546A" w:themeColor="text2"/>
          <w:szCs w:val="28"/>
          <w:lang w:val="en-US"/>
        </w:rPr>
        <w:t>oneline</w:t>
      </w:r>
      <w:proofErr w:type="spellEnd"/>
      <w:r w:rsidRPr="00F955DE">
        <w:rPr>
          <w:rFonts w:cstheme="minorHAnsi"/>
          <w:color w:val="44546A" w:themeColor="text2"/>
          <w:szCs w:val="28"/>
          <w:lang w:val="en-US"/>
        </w:rPr>
        <w:t xml:space="preserve"> to look at the </w:t>
      </w:r>
      <w:proofErr w:type="gramStart"/>
      <w:r w:rsidRPr="00F955DE">
        <w:rPr>
          <w:rFonts w:cstheme="minorHAnsi"/>
          <w:color w:val="44546A" w:themeColor="text2"/>
          <w:szCs w:val="28"/>
          <w:lang w:val="en-US"/>
        </w:rPr>
        <w:t>history</w:t>
      </w:r>
      <w:proofErr w:type="gramEnd"/>
    </w:p>
    <w:p w14:paraId="5D60E941" w14:textId="77777777" w:rsidR="006A551F" w:rsidRPr="00F955DE" w:rsidRDefault="006A551F" w:rsidP="006A551F">
      <w:pPr>
        <w:pStyle w:val="ListParagraph"/>
        <w:numPr>
          <w:ilvl w:val="0"/>
          <w:numId w:val="20"/>
        </w:numPr>
        <w:rPr>
          <w:rFonts w:cstheme="minorHAnsi"/>
          <w:color w:val="44546A" w:themeColor="text2"/>
          <w:szCs w:val="28"/>
          <w:lang w:val="en-US"/>
        </w:rPr>
      </w:pPr>
      <w:r w:rsidRPr="00F955DE">
        <w:rPr>
          <w:rFonts w:cstheme="minorHAnsi"/>
          <w:color w:val="44546A" w:themeColor="text2"/>
          <w:szCs w:val="28"/>
          <w:lang w:val="en-US"/>
        </w:rPr>
        <w:t xml:space="preserve">Use cat to view the content of </w:t>
      </w:r>
      <w:proofErr w:type="gramStart"/>
      <w:r w:rsidRPr="00F955DE">
        <w:rPr>
          <w:rFonts w:cstheme="minorHAnsi"/>
          <w:color w:val="44546A" w:themeColor="text2"/>
          <w:szCs w:val="28"/>
          <w:lang w:val="en-US"/>
        </w:rPr>
        <w:t>greeting.txt</w:t>
      </w:r>
      <w:proofErr w:type="gramEnd"/>
    </w:p>
    <w:p w14:paraId="69E142D2" w14:textId="77777777" w:rsidR="006A551F" w:rsidRPr="00F955DE" w:rsidRDefault="006A551F" w:rsidP="006A551F">
      <w:pPr>
        <w:pStyle w:val="ListParagraph"/>
        <w:numPr>
          <w:ilvl w:val="0"/>
          <w:numId w:val="20"/>
        </w:numPr>
        <w:rPr>
          <w:rFonts w:cstheme="minorHAnsi"/>
          <w:color w:val="44546A" w:themeColor="text2"/>
          <w:szCs w:val="28"/>
          <w:lang w:val="en-US"/>
        </w:rPr>
      </w:pPr>
      <w:r w:rsidRPr="00F955DE">
        <w:rPr>
          <w:rFonts w:cstheme="minorHAnsi"/>
          <w:color w:val="44546A" w:themeColor="text2"/>
          <w:szCs w:val="28"/>
          <w:lang w:val="en-US"/>
        </w:rPr>
        <w:t xml:space="preserve">Use git revert on the newest commit, to remove the changes the last commit </w:t>
      </w:r>
      <w:proofErr w:type="gramStart"/>
      <w:r w:rsidRPr="00F955DE">
        <w:rPr>
          <w:rFonts w:cstheme="minorHAnsi"/>
          <w:color w:val="44546A" w:themeColor="text2"/>
          <w:szCs w:val="28"/>
          <w:lang w:val="en-US"/>
        </w:rPr>
        <w:t>added</w:t>
      </w:r>
      <w:proofErr w:type="gramEnd"/>
    </w:p>
    <w:p w14:paraId="01CD54D3" w14:textId="77777777" w:rsidR="006A551F" w:rsidRPr="00F955DE" w:rsidRDefault="006A551F" w:rsidP="006A551F">
      <w:pPr>
        <w:pStyle w:val="ListParagraph"/>
        <w:numPr>
          <w:ilvl w:val="0"/>
          <w:numId w:val="20"/>
        </w:numPr>
        <w:rPr>
          <w:rFonts w:cstheme="minorHAnsi"/>
          <w:color w:val="44546A" w:themeColor="text2"/>
          <w:szCs w:val="28"/>
          <w:lang w:val="en-US"/>
        </w:rPr>
      </w:pPr>
      <w:r w:rsidRPr="00F955DE">
        <w:rPr>
          <w:rFonts w:cstheme="minorHAnsi"/>
          <w:color w:val="44546A" w:themeColor="text2"/>
          <w:szCs w:val="28"/>
          <w:lang w:val="en-US"/>
        </w:rPr>
        <w:t>Use git log --</w:t>
      </w:r>
      <w:proofErr w:type="spellStart"/>
      <w:r w:rsidRPr="00F955DE">
        <w:rPr>
          <w:rFonts w:cstheme="minorHAnsi"/>
          <w:color w:val="44546A" w:themeColor="text2"/>
          <w:szCs w:val="28"/>
          <w:lang w:val="en-US"/>
        </w:rPr>
        <w:t>oneline</w:t>
      </w:r>
      <w:proofErr w:type="spellEnd"/>
      <w:r w:rsidRPr="00F955DE">
        <w:rPr>
          <w:rFonts w:cstheme="minorHAnsi"/>
          <w:color w:val="44546A" w:themeColor="text2"/>
          <w:szCs w:val="28"/>
          <w:lang w:val="en-US"/>
        </w:rPr>
        <w:t xml:space="preserve"> to view the </w:t>
      </w:r>
      <w:proofErr w:type="gramStart"/>
      <w:r w:rsidRPr="00F955DE">
        <w:rPr>
          <w:rFonts w:cstheme="minorHAnsi"/>
          <w:color w:val="44546A" w:themeColor="text2"/>
          <w:szCs w:val="28"/>
          <w:lang w:val="en-US"/>
        </w:rPr>
        <w:t>history</w:t>
      </w:r>
      <w:proofErr w:type="gramEnd"/>
    </w:p>
    <w:p w14:paraId="3D3BD0A9" w14:textId="77777777" w:rsidR="006A551F" w:rsidRPr="00F955DE" w:rsidRDefault="006A551F" w:rsidP="006A551F">
      <w:pPr>
        <w:pStyle w:val="ListParagraph"/>
        <w:numPr>
          <w:ilvl w:val="0"/>
          <w:numId w:val="20"/>
        </w:numPr>
        <w:rPr>
          <w:rFonts w:cstheme="minorHAnsi"/>
          <w:color w:val="44546A" w:themeColor="text2"/>
          <w:szCs w:val="28"/>
          <w:lang w:val="en-US"/>
        </w:rPr>
      </w:pPr>
      <w:r w:rsidRPr="00F955DE">
        <w:rPr>
          <w:rFonts w:cstheme="minorHAnsi"/>
          <w:color w:val="44546A" w:themeColor="text2"/>
          <w:szCs w:val="28"/>
          <w:lang w:val="en-US"/>
        </w:rPr>
        <w:t>Did the revert command add or remove a commit?</w:t>
      </w:r>
    </w:p>
    <w:p w14:paraId="3AC0AB1B" w14:textId="77777777" w:rsidR="006A551F" w:rsidRPr="00F955DE" w:rsidRDefault="006A551F" w:rsidP="006A551F">
      <w:pPr>
        <w:pStyle w:val="ListParagraph"/>
        <w:numPr>
          <w:ilvl w:val="0"/>
          <w:numId w:val="20"/>
        </w:numPr>
        <w:rPr>
          <w:rFonts w:cstheme="minorHAnsi"/>
          <w:color w:val="44546A" w:themeColor="text2"/>
          <w:szCs w:val="28"/>
          <w:lang w:val="en-US"/>
        </w:rPr>
      </w:pPr>
      <w:r w:rsidRPr="00F955DE">
        <w:rPr>
          <w:rFonts w:cstheme="minorHAnsi"/>
          <w:color w:val="44546A" w:themeColor="text2"/>
          <w:szCs w:val="28"/>
          <w:lang w:val="en-US"/>
        </w:rPr>
        <w:t xml:space="preserve">Use cat to view the content of </w:t>
      </w:r>
      <w:proofErr w:type="gramStart"/>
      <w:r w:rsidRPr="00F955DE">
        <w:rPr>
          <w:rFonts w:cstheme="minorHAnsi"/>
          <w:color w:val="44546A" w:themeColor="text2"/>
          <w:szCs w:val="28"/>
          <w:lang w:val="en-US"/>
        </w:rPr>
        <w:t>greeting.txt</w:t>
      </w:r>
      <w:proofErr w:type="gramEnd"/>
    </w:p>
    <w:p w14:paraId="0C70EEC6" w14:textId="77777777" w:rsidR="006A551F" w:rsidRPr="00F955DE" w:rsidRDefault="006A551F" w:rsidP="006A551F">
      <w:pPr>
        <w:pStyle w:val="ListParagraph"/>
        <w:numPr>
          <w:ilvl w:val="0"/>
          <w:numId w:val="20"/>
        </w:numPr>
        <w:rPr>
          <w:rFonts w:cstheme="minorHAnsi"/>
          <w:color w:val="44546A" w:themeColor="text2"/>
          <w:szCs w:val="28"/>
          <w:lang w:val="en-US"/>
        </w:rPr>
      </w:pPr>
      <w:r w:rsidRPr="00F955DE">
        <w:rPr>
          <w:rFonts w:cstheme="minorHAnsi"/>
          <w:color w:val="44546A" w:themeColor="text2"/>
          <w:szCs w:val="28"/>
          <w:lang w:val="en-US"/>
        </w:rPr>
        <w:t xml:space="preserve">Use ls to see the content of the </w:t>
      </w:r>
      <w:proofErr w:type="gramStart"/>
      <w:r w:rsidRPr="00F955DE">
        <w:rPr>
          <w:rFonts w:cstheme="minorHAnsi"/>
          <w:color w:val="44546A" w:themeColor="text2"/>
          <w:szCs w:val="28"/>
          <w:lang w:val="en-US"/>
        </w:rPr>
        <w:t>workspace</w:t>
      </w:r>
      <w:proofErr w:type="gramEnd"/>
    </w:p>
    <w:p w14:paraId="6384CBBD" w14:textId="77777777" w:rsidR="006A551F" w:rsidRPr="00F955DE" w:rsidRDefault="006A551F" w:rsidP="006A551F">
      <w:pPr>
        <w:pStyle w:val="ListParagraph"/>
        <w:numPr>
          <w:ilvl w:val="0"/>
          <w:numId w:val="20"/>
        </w:numPr>
        <w:rPr>
          <w:rFonts w:cstheme="minorHAnsi"/>
          <w:color w:val="44546A" w:themeColor="text2"/>
          <w:szCs w:val="28"/>
          <w:lang w:val="en-US"/>
        </w:rPr>
      </w:pPr>
      <w:r w:rsidRPr="00F955DE">
        <w:rPr>
          <w:rFonts w:cstheme="minorHAnsi"/>
          <w:color w:val="44546A" w:themeColor="text2"/>
          <w:szCs w:val="28"/>
          <w:lang w:val="en-US"/>
        </w:rPr>
        <w:t>Use git log --</w:t>
      </w:r>
      <w:proofErr w:type="spellStart"/>
      <w:r w:rsidRPr="00F955DE">
        <w:rPr>
          <w:rFonts w:cstheme="minorHAnsi"/>
          <w:color w:val="44546A" w:themeColor="text2"/>
          <w:szCs w:val="28"/>
          <w:lang w:val="en-US"/>
        </w:rPr>
        <w:t>oneline</w:t>
      </w:r>
      <w:proofErr w:type="spellEnd"/>
      <w:r w:rsidRPr="00F955DE">
        <w:rPr>
          <w:rFonts w:cstheme="minorHAnsi"/>
          <w:color w:val="44546A" w:themeColor="text2"/>
          <w:szCs w:val="28"/>
          <w:lang w:val="en-US"/>
        </w:rPr>
        <w:t xml:space="preserve"> to find the sha of the commit adding credentials to the </w:t>
      </w:r>
      <w:proofErr w:type="gramStart"/>
      <w:r w:rsidRPr="00F955DE">
        <w:rPr>
          <w:rFonts w:cstheme="minorHAnsi"/>
          <w:color w:val="44546A" w:themeColor="text2"/>
          <w:szCs w:val="28"/>
          <w:lang w:val="en-US"/>
        </w:rPr>
        <w:t>repository</w:t>
      </w:r>
      <w:proofErr w:type="gramEnd"/>
    </w:p>
    <w:p w14:paraId="7888F922" w14:textId="77777777" w:rsidR="006A551F" w:rsidRPr="00F955DE" w:rsidRDefault="006A551F" w:rsidP="006A551F">
      <w:pPr>
        <w:pStyle w:val="ListParagraph"/>
        <w:numPr>
          <w:ilvl w:val="0"/>
          <w:numId w:val="20"/>
        </w:numPr>
        <w:rPr>
          <w:rFonts w:cstheme="minorHAnsi"/>
          <w:color w:val="44546A" w:themeColor="text2"/>
          <w:szCs w:val="28"/>
          <w:lang w:val="en-US"/>
        </w:rPr>
      </w:pPr>
      <w:r w:rsidRPr="00F955DE">
        <w:rPr>
          <w:rFonts w:cstheme="minorHAnsi"/>
          <w:color w:val="44546A" w:themeColor="text2"/>
          <w:szCs w:val="28"/>
          <w:lang w:val="en-US"/>
        </w:rPr>
        <w:t xml:space="preserve">Use git revert to revert the commit that added the </w:t>
      </w:r>
      <w:proofErr w:type="gramStart"/>
      <w:r w:rsidRPr="00F955DE">
        <w:rPr>
          <w:rFonts w:cstheme="minorHAnsi"/>
          <w:color w:val="44546A" w:themeColor="text2"/>
          <w:szCs w:val="28"/>
          <w:lang w:val="en-US"/>
        </w:rPr>
        <w:t>credentials</w:t>
      </w:r>
      <w:proofErr w:type="gramEnd"/>
    </w:p>
    <w:p w14:paraId="39CA87A3" w14:textId="77777777" w:rsidR="006A551F" w:rsidRPr="00F955DE" w:rsidRDefault="006A551F" w:rsidP="006A551F">
      <w:pPr>
        <w:pStyle w:val="ListParagraph"/>
        <w:numPr>
          <w:ilvl w:val="0"/>
          <w:numId w:val="20"/>
        </w:numPr>
        <w:ind w:left="630"/>
        <w:rPr>
          <w:rFonts w:cstheme="minorHAnsi"/>
          <w:color w:val="44546A" w:themeColor="text2"/>
          <w:szCs w:val="28"/>
          <w:lang w:val="en-US"/>
        </w:rPr>
      </w:pPr>
      <w:r w:rsidRPr="00F955DE">
        <w:rPr>
          <w:rFonts w:cstheme="minorHAnsi"/>
          <w:color w:val="44546A" w:themeColor="text2"/>
          <w:szCs w:val="28"/>
          <w:lang w:val="en-US"/>
        </w:rPr>
        <w:t>Use git log --</w:t>
      </w:r>
      <w:proofErr w:type="spellStart"/>
      <w:r w:rsidRPr="00F955DE">
        <w:rPr>
          <w:rFonts w:cstheme="minorHAnsi"/>
          <w:color w:val="44546A" w:themeColor="text2"/>
          <w:szCs w:val="28"/>
          <w:lang w:val="en-US"/>
        </w:rPr>
        <w:t>oneline</w:t>
      </w:r>
      <w:proofErr w:type="spellEnd"/>
      <w:r w:rsidRPr="00F955DE">
        <w:rPr>
          <w:rFonts w:cstheme="minorHAnsi"/>
          <w:color w:val="44546A" w:themeColor="text2"/>
          <w:szCs w:val="28"/>
          <w:lang w:val="en-US"/>
        </w:rPr>
        <w:t xml:space="preserve"> to view the </w:t>
      </w:r>
      <w:proofErr w:type="gramStart"/>
      <w:r w:rsidRPr="00F955DE">
        <w:rPr>
          <w:rFonts w:cstheme="minorHAnsi"/>
          <w:color w:val="44546A" w:themeColor="text2"/>
          <w:szCs w:val="28"/>
          <w:lang w:val="en-US"/>
        </w:rPr>
        <w:t>history</w:t>
      </w:r>
      <w:proofErr w:type="gramEnd"/>
    </w:p>
    <w:p w14:paraId="29C23C7A" w14:textId="77777777" w:rsidR="006A551F" w:rsidRPr="00F955DE" w:rsidRDefault="006A551F" w:rsidP="006A551F">
      <w:pPr>
        <w:pStyle w:val="ListParagraph"/>
        <w:numPr>
          <w:ilvl w:val="0"/>
          <w:numId w:val="20"/>
        </w:numPr>
        <w:ind w:left="630"/>
        <w:rPr>
          <w:rFonts w:cstheme="minorHAnsi"/>
          <w:color w:val="44546A" w:themeColor="text2"/>
          <w:szCs w:val="28"/>
          <w:lang w:val="en-US"/>
        </w:rPr>
      </w:pPr>
      <w:r w:rsidRPr="00F955DE">
        <w:rPr>
          <w:rFonts w:cstheme="minorHAnsi"/>
          <w:color w:val="44546A" w:themeColor="text2"/>
          <w:szCs w:val="28"/>
          <w:lang w:val="en-US"/>
        </w:rPr>
        <w:t xml:space="preserve">Use ls to see the content of the </w:t>
      </w:r>
      <w:proofErr w:type="gramStart"/>
      <w:r w:rsidRPr="00F955DE">
        <w:rPr>
          <w:rFonts w:cstheme="minorHAnsi"/>
          <w:color w:val="44546A" w:themeColor="text2"/>
          <w:szCs w:val="28"/>
          <w:lang w:val="en-US"/>
        </w:rPr>
        <w:t>workspace</w:t>
      </w:r>
      <w:proofErr w:type="gramEnd"/>
    </w:p>
    <w:p w14:paraId="1B96DA02" w14:textId="77777777" w:rsidR="006A551F" w:rsidRPr="00F955DE" w:rsidRDefault="006A551F" w:rsidP="006A551F">
      <w:pPr>
        <w:pStyle w:val="ListParagraph"/>
        <w:numPr>
          <w:ilvl w:val="0"/>
          <w:numId w:val="20"/>
        </w:numPr>
        <w:ind w:left="630"/>
        <w:rPr>
          <w:rFonts w:cstheme="minorHAnsi"/>
          <w:color w:val="44546A" w:themeColor="text2"/>
          <w:szCs w:val="28"/>
          <w:lang w:val="en-US"/>
        </w:rPr>
      </w:pPr>
      <w:r w:rsidRPr="00F955DE">
        <w:rPr>
          <w:rFonts w:cstheme="minorHAnsi"/>
          <w:color w:val="44546A" w:themeColor="text2"/>
          <w:szCs w:val="28"/>
          <w:lang w:val="en-US"/>
        </w:rPr>
        <w:t>How many commits were added or changed by the last revert?</w:t>
      </w:r>
    </w:p>
    <w:p w14:paraId="05362F5C" w14:textId="77777777" w:rsidR="006A551F" w:rsidRPr="00F955DE" w:rsidRDefault="006A551F" w:rsidP="006A551F">
      <w:pPr>
        <w:pStyle w:val="ListParagraph"/>
        <w:numPr>
          <w:ilvl w:val="0"/>
          <w:numId w:val="20"/>
        </w:numPr>
        <w:ind w:left="630"/>
        <w:rPr>
          <w:rFonts w:cstheme="minorHAnsi"/>
          <w:color w:val="44546A" w:themeColor="text2"/>
          <w:szCs w:val="28"/>
          <w:lang w:val="en-US"/>
        </w:rPr>
      </w:pPr>
      <w:r w:rsidRPr="00F955DE">
        <w:rPr>
          <w:rFonts w:cstheme="minorHAnsi"/>
          <w:color w:val="44546A" w:themeColor="text2"/>
          <w:szCs w:val="28"/>
          <w:lang w:val="en-US"/>
        </w:rPr>
        <w:t xml:space="preserve">Use git show with the sha of the commit you reverted to see that the credentials file is </w:t>
      </w:r>
      <w:proofErr w:type="spellStart"/>
      <w:r w:rsidRPr="00F955DE">
        <w:rPr>
          <w:rFonts w:cstheme="minorHAnsi"/>
          <w:color w:val="44546A" w:themeColor="text2"/>
          <w:szCs w:val="28"/>
          <w:lang w:val="en-US"/>
        </w:rPr>
        <w:t>stilll</w:t>
      </w:r>
      <w:proofErr w:type="spellEnd"/>
      <w:r w:rsidRPr="00F955DE">
        <w:rPr>
          <w:rFonts w:cstheme="minorHAnsi"/>
          <w:color w:val="44546A" w:themeColor="text2"/>
          <w:szCs w:val="28"/>
          <w:lang w:val="en-US"/>
        </w:rPr>
        <w:t xml:space="preserve"> in the </w:t>
      </w:r>
      <w:proofErr w:type="gramStart"/>
      <w:r w:rsidRPr="00F955DE">
        <w:rPr>
          <w:rFonts w:cstheme="minorHAnsi"/>
          <w:color w:val="44546A" w:themeColor="text2"/>
          <w:szCs w:val="28"/>
          <w:lang w:val="en-US"/>
        </w:rPr>
        <w:t>history</w:t>
      </w:r>
      <w:proofErr w:type="gramEnd"/>
    </w:p>
    <w:p w14:paraId="0AC38B7B" w14:textId="77777777" w:rsidR="006A551F" w:rsidRPr="00F955DE" w:rsidRDefault="006A551F" w:rsidP="006A551F">
      <w:pPr>
        <w:pStyle w:val="ListParagraph"/>
        <w:numPr>
          <w:ilvl w:val="0"/>
          <w:numId w:val="20"/>
        </w:numPr>
        <w:ind w:left="630"/>
        <w:rPr>
          <w:rFonts w:cstheme="minorHAnsi"/>
          <w:color w:val="44546A" w:themeColor="text2"/>
          <w:szCs w:val="28"/>
          <w:lang w:val="en-US"/>
        </w:rPr>
      </w:pPr>
      <w:r w:rsidRPr="00F955DE">
        <w:rPr>
          <w:rFonts w:cstheme="minorHAnsi"/>
          <w:color w:val="44546A" w:themeColor="text2"/>
          <w:szCs w:val="28"/>
          <w:lang w:val="en-US"/>
        </w:rPr>
        <w:lastRenderedPageBreak/>
        <w:t>As you have now reverted the credentials file, so it is removed from your working directory, is it also removed from git?</w:t>
      </w:r>
    </w:p>
    <w:p w14:paraId="587AC498" w14:textId="77777777" w:rsidR="006A551F" w:rsidRPr="00F955DE" w:rsidRDefault="006A551F" w:rsidP="006A551F">
      <w:pPr>
        <w:spacing w:after="240" w:line="276" w:lineRule="auto"/>
        <w:jc w:val="both"/>
        <w:rPr>
          <w:rFonts w:cstheme="minorHAnsi"/>
          <w:color w:val="44546A" w:themeColor="text2"/>
          <w:szCs w:val="28"/>
          <w:lang w:val="en-US"/>
        </w:rPr>
      </w:pPr>
    </w:p>
    <w:p w14:paraId="11D4D612" w14:textId="36D63801" w:rsidR="00820263" w:rsidRPr="00F955DE" w:rsidRDefault="00820263" w:rsidP="006A551F">
      <w:pPr>
        <w:pStyle w:val="Heading1"/>
        <w:rPr>
          <w:color w:val="44546A" w:themeColor="text2"/>
        </w:rPr>
      </w:pPr>
      <w:bookmarkStart w:id="7" w:name="_Toc148524853"/>
      <w:r w:rsidRPr="00F955DE">
        <w:rPr>
          <w:color w:val="44546A" w:themeColor="text2"/>
        </w:rPr>
        <w:t>Reverted Merge</w:t>
      </w:r>
      <w:bookmarkEnd w:id="7"/>
    </w:p>
    <w:p w14:paraId="2D2520A5" w14:textId="4AC24559" w:rsidR="00820263" w:rsidRPr="00F955DE" w:rsidRDefault="00820263" w:rsidP="00820263">
      <w:p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 xml:space="preserve">Your </w:t>
      </w:r>
      <w:r w:rsidR="00433B3A" w:rsidRPr="00F955DE">
        <w:rPr>
          <w:rFonts w:cstheme="minorHAnsi"/>
          <w:color w:val="44546A" w:themeColor="text2"/>
          <w:szCs w:val="28"/>
          <w:lang w:val="en-US"/>
        </w:rPr>
        <w:t>Project</w:t>
      </w:r>
      <w:r w:rsidRPr="00F955DE">
        <w:rPr>
          <w:rFonts w:cstheme="minorHAnsi"/>
          <w:color w:val="44546A" w:themeColor="text2"/>
          <w:szCs w:val="28"/>
          <w:lang w:val="en-US"/>
        </w:rPr>
        <w:t xml:space="preserve"> uses th</w:t>
      </w:r>
      <w:r w:rsidR="00433B3A" w:rsidRPr="00F955DE">
        <w:rPr>
          <w:rFonts w:cstheme="minorHAnsi"/>
          <w:color w:val="44546A" w:themeColor="text2"/>
          <w:szCs w:val="28"/>
          <w:lang w:val="en-US"/>
        </w:rPr>
        <w:t xml:space="preserve">e cool </w:t>
      </w:r>
      <w:r w:rsidRPr="00F955DE">
        <w:rPr>
          <w:rFonts w:cstheme="minorHAnsi"/>
          <w:color w:val="44546A" w:themeColor="text2"/>
          <w:szCs w:val="28"/>
          <w:lang w:val="en-US"/>
        </w:rPr>
        <w:t>library-1.2.3 for its development, which is maintained by another team.</w:t>
      </w:r>
    </w:p>
    <w:p w14:paraId="046224F3" w14:textId="04BA1B3A" w:rsidR="00820263" w:rsidRPr="00F955DE" w:rsidRDefault="00820263" w:rsidP="00820263">
      <w:p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 xml:space="preserve">At some point, your team integrates a new </w:t>
      </w:r>
      <w:proofErr w:type="gramStart"/>
      <w:r w:rsidRPr="00F955DE">
        <w:rPr>
          <w:rFonts w:cstheme="minorHAnsi"/>
          <w:color w:val="44546A" w:themeColor="text2"/>
          <w:szCs w:val="28"/>
          <w:lang w:val="en-US"/>
        </w:rPr>
        <w:t>version</w:t>
      </w:r>
      <w:proofErr w:type="gramEnd"/>
      <w:r w:rsidRPr="00F955DE">
        <w:rPr>
          <w:rFonts w:cstheme="minorHAnsi"/>
          <w:color w:val="44546A" w:themeColor="text2"/>
          <w:szCs w:val="28"/>
          <w:lang w:val="en-US"/>
        </w:rPr>
        <w:t xml:space="preserve"> library-1.2.4. Because you are </w:t>
      </w:r>
      <w:proofErr w:type="gramStart"/>
      <w:r w:rsidR="00224329" w:rsidRPr="00F955DE">
        <w:rPr>
          <w:rFonts w:cstheme="minorHAnsi"/>
          <w:color w:val="44546A" w:themeColor="text2"/>
          <w:szCs w:val="28"/>
          <w:lang w:val="en-US"/>
        </w:rPr>
        <w:t>best</w:t>
      </w:r>
      <w:proofErr w:type="gramEnd"/>
      <w:r w:rsidR="00224329" w:rsidRPr="00F955DE">
        <w:rPr>
          <w:rFonts w:cstheme="minorHAnsi"/>
          <w:color w:val="44546A" w:themeColor="text2"/>
          <w:szCs w:val="28"/>
          <w:lang w:val="en-US"/>
        </w:rPr>
        <w:t xml:space="preserve"> practitioner</w:t>
      </w:r>
      <w:r w:rsidRPr="00F955DE">
        <w:rPr>
          <w:rFonts w:cstheme="minorHAnsi"/>
          <w:color w:val="44546A" w:themeColor="text2"/>
          <w:szCs w:val="28"/>
          <w:lang w:val="en-US"/>
        </w:rPr>
        <w:t>, you do this on a branch integrate-library-1.2.4.</w:t>
      </w:r>
    </w:p>
    <w:p w14:paraId="44302AEF" w14:textId="77777777" w:rsidR="00820263" w:rsidRPr="00F955DE" w:rsidRDefault="00820263" w:rsidP="00820263">
      <w:p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 xml:space="preserve">Unfortunately, you discover after your </w:t>
      </w:r>
      <w:proofErr w:type="gramStart"/>
      <w:r w:rsidRPr="00F955DE">
        <w:rPr>
          <w:rFonts w:cstheme="minorHAnsi"/>
          <w:color w:val="44546A" w:themeColor="text2"/>
          <w:szCs w:val="28"/>
          <w:lang w:val="en-US"/>
        </w:rPr>
        <w:t>merge</w:t>
      </w:r>
      <w:proofErr w:type="gramEnd"/>
      <w:r w:rsidRPr="00F955DE">
        <w:rPr>
          <w:rFonts w:cstheme="minorHAnsi"/>
          <w:color w:val="44546A" w:themeColor="text2"/>
          <w:szCs w:val="28"/>
          <w:lang w:val="en-US"/>
        </w:rPr>
        <w:t xml:space="preserve"> that the library has a bug, which </w:t>
      </w:r>
      <w:proofErr w:type="gramStart"/>
      <w:r w:rsidRPr="00F955DE">
        <w:rPr>
          <w:rFonts w:cstheme="minorHAnsi"/>
          <w:color w:val="44546A" w:themeColor="text2"/>
          <w:szCs w:val="28"/>
          <w:lang w:val="en-US"/>
        </w:rPr>
        <w:t>has to</w:t>
      </w:r>
      <w:proofErr w:type="gramEnd"/>
      <w:r w:rsidRPr="00F955DE">
        <w:rPr>
          <w:rFonts w:cstheme="minorHAnsi"/>
          <w:color w:val="44546A" w:themeColor="text2"/>
          <w:szCs w:val="28"/>
          <w:lang w:val="en-US"/>
        </w:rPr>
        <w:t xml:space="preserve"> be fixed by this other team. To prevent the bug from being released into production, you decide to revert the </w:t>
      </w:r>
      <w:proofErr w:type="gramStart"/>
      <w:r w:rsidRPr="00F955DE">
        <w:rPr>
          <w:rFonts w:cstheme="minorHAnsi"/>
          <w:color w:val="44546A" w:themeColor="text2"/>
          <w:szCs w:val="28"/>
          <w:lang w:val="en-US"/>
        </w:rPr>
        <w:t>merge</w:t>
      </w:r>
      <w:proofErr w:type="gramEnd"/>
      <w:r w:rsidRPr="00F955DE">
        <w:rPr>
          <w:rFonts w:cstheme="minorHAnsi"/>
          <w:color w:val="44546A" w:themeColor="text2"/>
          <w:szCs w:val="28"/>
          <w:lang w:val="en-US"/>
        </w:rPr>
        <w:t xml:space="preserve"> commit.</w:t>
      </w:r>
    </w:p>
    <w:p w14:paraId="06EBF68F" w14:textId="77777777" w:rsidR="00820263" w:rsidRPr="00F955DE" w:rsidRDefault="00820263" w:rsidP="00820263">
      <w:pPr>
        <w:pStyle w:val="ListParagraph"/>
        <w:numPr>
          <w:ilvl w:val="0"/>
          <w:numId w:val="14"/>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 xml:space="preserve">Revert the </w:t>
      </w:r>
      <w:proofErr w:type="gramStart"/>
      <w:r w:rsidRPr="00F955DE">
        <w:rPr>
          <w:rFonts w:cstheme="minorHAnsi"/>
          <w:color w:val="44546A" w:themeColor="text2"/>
          <w:szCs w:val="28"/>
          <w:lang w:val="en-US"/>
        </w:rPr>
        <w:t>merge</w:t>
      </w:r>
      <w:proofErr w:type="gramEnd"/>
      <w:r w:rsidRPr="00F955DE">
        <w:rPr>
          <w:rFonts w:cstheme="minorHAnsi"/>
          <w:color w:val="44546A" w:themeColor="text2"/>
          <w:szCs w:val="28"/>
          <w:lang w:val="en-US"/>
        </w:rPr>
        <w:t xml:space="preserve"> commit. To resolve the conflict, you need to determine what features should be included in mymodule.txt.</w:t>
      </w:r>
    </w:p>
    <w:p w14:paraId="255E765C" w14:textId="77777777" w:rsidR="00820263" w:rsidRPr="00F955DE" w:rsidRDefault="00820263" w:rsidP="00820263">
      <w:pPr>
        <w:pStyle w:val="ListParagraph"/>
        <w:numPr>
          <w:ilvl w:val="1"/>
          <w:numId w:val="15"/>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 xml:space="preserve">You can tell whether feature X should be included or not by when it was </w:t>
      </w:r>
      <w:proofErr w:type="spellStart"/>
      <w:proofErr w:type="gramStart"/>
      <w:r w:rsidRPr="00F955DE">
        <w:rPr>
          <w:rFonts w:cstheme="minorHAnsi"/>
          <w:color w:val="44546A" w:themeColor="text2"/>
          <w:szCs w:val="28"/>
          <w:lang w:val="en-US"/>
        </w:rPr>
        <w:t>commited</w:t>
      </w:r>
      <w:proofErr w:type="spellEnd"/>
      <w:proofErr w:type="gramEnd"/>
      <w:r w:rsidRPr="00F955DE">
        <w:rPr>
          <w:rFonts w:cstheme="minorHAnsi"/>
          <w:color w:val="44546A" w:themeColor="text2"/>
          <w:szCs w:val="28"/>
          <w:lang w:val="en-US"/>
        </w:rPr>
        <w:t>.</w:t>
      </w:r>
    </w:p>
    <w:p w14:paraId="33EF79EB" w14:textId="77777777" w:rsidR="00820263" w:rsidRPr="00F955DE" w:rsidRDefault="00820263" w:rsidP="00820263">
      <w:pPr>
        <w:pStyle w:val="ListParagraph"/>
        <w:numPr>
          <w:ilvl w:val="1"/>
          <w:numId w:val="15"/>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You may assume that feature Y is also working with the old library version.</w:t>
      </w:r>
    </w:p>
    <w:p w14:paraId="052505B1" w14:textId="77777777" w:rsidR="00820263" w:rsidRPr="00F955DE" w:rsidRDefault="00820263" w:rsidP="00820263">
      <w:pPr>
        <w:pStyle w:val="ListParagraph"/>
        <w:numPr>
          <w:ilvl w:val="0"/>
          <w:numId w:val="14"/>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 xml:space="preserve">Take the role of the library team and fix the bug in the library on the integrate branch, </w:t>
      </w:r>
      <w:proofErr w:type="gramStart"/>
      <w:r w:rsidRPr="00F955DE">
        <w:rPr>
          <w:rFonts w:cstheme="minorHAnsi"/>
          <w:color w:val="44546A" w:themeColor="text2"/>
          <w:szCs w:val="28"/>
          <w:lang w:val="en-US"/>
        </w:rPr>
        <w:t>e.g.</w:t>
      </w:r>
      <w:proofErr w:type="gramEnd"/>
      <w:r w:rsidRPr="00F955DE">
        <w:rPr>
          <w:rFonts w:cstheme="minorHAnsi"/>
          <w:color w:val="44546A" w:themeColor="text2"/>
          <w:szCs w:val="28"/>
          <w:lang w:val="en-US"/>
        </w:rPr>
        <w:t xml:space="preserve"> change lib.txt.</w:t>
      </w:r>
    </w:p>
    <w:p w14:paraId="7857F831" w14:textId="77777777" w:rsidR="00820263" w:rsidRPr="00F955DE" w:rsidRDefault="00820263" w:rsidP="00820263">
      <w:pPr>
        <w:pStyle w:val="ListParagraph"/>
        <w:numPr>
          <w:ilvl w:val="0"/>
          <w:numId w:val="14"/>
        </w:numPr>
        <w:spacing w:after="240" w:line="276" w:lineRule="auto"/>
        <w:jc w:val="both"/>
        <w:rPr>
          <w:rFonts w:cstheme="minorHAnsi"/>
          <w:color w:val="44546A" w:themeColor="text2"/>
          <w:szCs w:val="28"/>
          <w:lang w:val="en-US"/>
        </w:rPr>
      </w:pPr>
      <w:proofErr w:type="gramStart"/>
      <w:r w:rsidRPr="00F955DE">
        <w:rPr>
          <w:rFonts w:cstheme="minorHAnsi"/>
          <w:color w:val="44546A" w:themeColor="text2"/>
          <w:szCs w:val="28"/>
          <w:lang w:val="en-US"/>
        </w:rPr>
        <w:t>Next</w:t>
      </w:r>
      <w:proofErr w:type="gramEnd"/>
      <w:r w:rsidRPr="00F955DE">
        <w:rPr>
          <w:rFonts w:cstheme="minorHAnsi"/>
          <w:color w:val="44546A" w:themeColor="text2"/>
          <w:szCs w:val="28"/>
          <w:lang w:val="en-US"/>
        </w:rPr>
        <w:t xml:space="preserve"> we explore how you can get the changes from the branch into the master again. First try to merge to see what happens. The lib.txt file changes as expected, but 'mymodule.txt does not. For an in depth discussion of the reason why, consult this gist: </w:t>
      </w:r>
      <w:hyperlink r:id="rId8" w:history="1">
        <w:r w:rsidRPr="00F955DE">
          <w:rPr>
            <w:rStyle w:val="Hyperlink"/>
            <w:rFonts w:cstheme="minorHAnsi"/>
            <w:color w:val="44546A" w:themeColor="text2"/>
            <w:szCs w:val="28"/>
            <w:lang w:val="en-US"/>
          </w:rPr>
          <w:t>Reverting a faulty merge</w:t>
        </w:r>
      </w:hyperlink>
      <w:r w:rsidRPr="00F955DE">
        <w:rPr>
          <w:rFonts w:cstheme="minorHAnsi"/>
          <w:color w:val="44546A" w:themeColor="text2"/>
          <w:szCs w:val="28"/>
          <w:lang w:val="en-US"/>
        </w:rPr>
        <w:t>.</w:t>
      </w:r>
    </w:p>
    <w:p w14:paraId="61D96609" w14:textId="77777777" w:rsidR="00820263" w:rsidRPr="00F955DE" w:rsidRDefault="00820263" w:rsidP="00820263">
      <w:pPr>
        <w:pStyle w:val="Subtitle"/>
        <w:rPr>
          <w:color w:val="44546A" w:themeColor="text2"/>
          <w:lang w:val="en-US"/>
        </w:rPr>
      </w:pPr>
      <w:r w:rsidRPr="00F955DE">
        <w:rPr>
          <w:color w:val="44546A" w:themeColor="text2"/>
          <w:lang w:val="en-US"/>
        </w:rPr>
        <w:t xml:space="preserve">reverting a </w:t>
      </w:r>
      <w:proofErr w:type="gramStart"/>
      <w:r w:rsidRPr="00F955DE">
        <w:rPr>
          <w:color w:val="44546A" w:themeColor="text2"/>
          <w:lang w:val="en-US"/>
        </w:rPr>
        <w:t>merge</w:t>
      </w:r>
      <w:proofErr w:type="gramEnd"/>
      <w:r w:rsidRPr="00F955DE">
        <w:rPr>
          <w:color w:val="44546A" w:themeColor="text2"/>
          <w:lang w:val="en-US"/>
        </w:rPr>
        <w:t xml:space="preserve"> commit also undoes the data that the commit changed, but it does absolutely nothing to the effects on history that the merge had.</w:t>
      </w:r>
    </w:p>
    <w:p w14:paraId="6C2C5962" w14:textId="77777777" w:rsidR="00820263" w:rsidRPr="00F955DE" w:rsidRDefault="00820263" w:rsidP="00820263">
      <w:pPr>
        <w:pStyle w:val="Subtitle"/>
        <w:rPr>
          <w:color w:val="44546A" w:themeColor="text2"/>
          <w:lang w:val="en-US"/>
        </w:rPr>
      </w:pPr>
      <w:proofErr w:type="gramStart"/>
      <w:r w:rsidRPr="00F955DE">
        <w:rPr>
          <w:color w:val="44546A" w:themeColor="text2"/>
          <w:lang w:val="en-US"/>
        </w:rPr>
        <w:t>So</w:t>
      </w:r>
      <w:proofErr w:type="gramEnd"/>
      <w:r w:rsidRPr="00F955DE">
        <w:rPr>
          <w:color w:val="44546A" w:themeColor="text2"/>
          <w:lang w:val="en-US"/>
        </w:rPr>
        <w:t xml:space="preserve"> the merge will still exist, and it will still be seen as joining the two branches together, and future merges will see that merge as the last shared state</w:t>
      </w:r>
    </w:p>
    <w:p w14:paraId="7C6DF6F0" w14:textId="77777777" w:rsidR="00820263" w:rsidRPr="00F955DE" w:rsidRDefault="00820263" w:rsidP="00820263">
      <w:pPr>
        <w:pStyle w:val="ListParagraph"/>
        <w:numPr>
          <w:ilvl w:val="0"/>
          <w:numId w:val="14"/>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Undo the merge with a reset --</w:t>
      </w:r>
      <w:proofErr w:type="gramStart"/>
      <w:r w:rsidRPr="00F955DE">
        <w:rPr>
          <w:rFonts w:cstheme="minorHAnsi"/>
          <w:color w:val="44546A" w:themeColor="text2"/>
          <w:szCs w:val="28"/>
          <w:lang w:val="en-US"/>
        </w:rPr>
        <w:t>hard</w:t>
      </w:r>
      <w:proofErr w:type="gramEnd"/>
    </w:p>
    <w:p w14:paraId="167D6541" w14:textId="502C47F1" w:rsidR="00820263" w:rsidRPr="00F955DE" w:rsidRDefault="00820263" w:rsidP="00820263">
      <w:pPr>
        <w:pStyle w:val="ListParagraph"/>
        <w:numPr>
          <w:ilvl w:val="0"/>
          <w:numId w:val="14"/>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 xml:space="preserve">Revert the revert and try </w:t>
      </w:r>
      <w:proofErr w:type="gramStart"/>
      <w:r w:rsidRPr="00F955DE">
        <w:rPr>
          <w:rFonts w:cstheme="minorHAnsi"/>
          <w:color w:val="44546A" w:themeColor="text2"/>
          <w:szCs w:val="28"/>
          <w:lang w:val="en-US"/>
        </w:rPr>
        <w:t>the merge</w:t>
      </w:r>
      <w:proofErr w:type="gramEnd"/>
      <w:r w:rsidRPr="00F955DE">
        <w:rPr>
          <w:rFonts w:cstheme="minorHAnsi"/>
          <w:color w:val="44546A" w:themeColor="text2"/>
          <w:szCs w:val="28"/>
          <w:lang w:val="en-US"/>
        </w:rPr>
        <w:t xml:space="preserve"> again. This time it works.</w:t>
      </w:r>
    </w:p>
    <w:p w14:paraId="5587E5A2" w14:textId="77777777" w:rsidR="00D5503B" w:rsidRPr="00F955DE" w:rsidRDefault="00D5503B" w:rsidP="00D5503B">
      <w:pPr>
        <w:pStyle w:val="Heading2"/>
        <w:rPr>
          <w:color w:val="44546A" w:themeColor="text2"/>
        </w:rPr>
      </w:pPr>
      <w:bookmarkStart w:id="8" w:name="_Toc148524854"/>
      <w:r w:rsidRPr="00F955DE">
        <w:rPr>
          <w:color w:val="44546A" w:themeColor="text2"/>
        </w:rPr>
        <w:t>Useful commands</w:t>
      </w:r>
      <w:bookmarkEnd w:id="8"/>
    </w:p>
    <w:p w14:paraId="59814E51" w14:textId="77777777" w:rsidR="00D5503B" w:rsidRPr="00F955DE" w:rsidRDefault="00D5503B" w:rsidP="00D5503B">
      <w:pPr>
        <w:pStyle w:val="code"/>
        <w:rPr>
          <w:color w:val="44546A" w:themeColor="text2"/>
        </w:rPr>
      </w:pPr>
      <w:proofErr w:type="gramStart"/>
      <w:r w:rsidRPr="00F955DE">
        <w:rPr>
          <w:color w:val="44546A" w:themeColor="text2"/>
        </w:rPr>
        <w:t>git</w:t>
      </w:r>
      <w:proofErr w:type="gramEnd"/>
      <w:r w:rsidRPr="00F955DE">
        <w:rPr>
          <w:color w:val="44546A" w:themeColor="text2"/>
        </w:rPr>
        <w:t xml:space="preserve"> revert -m 1 &lt;merge-sha1&gt;</w:t>
      </w:r>
    </w:p>
    <w:p w14:paraId="29FF02EF" w14:textId="77777777" w:rsidR="00D5503B" w:rsidRPr="00F955DE" w:rsidRDefault="00D5503B" w:rsidP="00D5503B">
      <w:pPr>
        <w:pStyle w:val="code"/>
        <w:rPr>
          <w:color w:val="44546A" w:themeColor="text2"/>
        </w:rPr>
      </w:pPr>
      <w:proofErr w:type="gramStart"/>
      <w:r w:rsidRPr="00F955DE">
        <w:rPr>
          <w:color w:val="44546A" w:themeColor="text2"/>
        </w:rPr>
        <w:t>git</w:t>
      </w:r>
      <w:proofErr w:type="gramEnd"/>
      <w:r w:rsidRPr="00F955DE">
        <w:rPr>
          <w:color w:val="44546A" w:themeColor="text2"/>
        </w:rPr>
        <w:t xml:space="preserve"> revert --continue</w:t>
      </w:r>
    </w:p>
    <w:p w14:paraId="37205B99" w14:textId="77777777" w:rsidR="00D5503B" w:rsidRPr="00F955DE" w:rsidRDefault="00D5503B" w:rsidP="00D5503B">
      <w:pPr>
        <w:pStyle w:val="code"/>
        <w:rPr>
          <w:color w:val="44546A" w:themeColor="text2"/>
        </w:rPr>
      </w:pPr>
      <w:r w:rsidRPr="00F955DE">
        <w:rPr>
          <w:color w:val="44546A" w:themeColor="text2"/>
        </w:rPr>
        <w:t>git switch &lt;branch-name&gt;</w:t>
      </w:r>
    </w:p>
    <w:p w14:paraId="6F66CF13" w14:textId="77777777" w:rsidR="00D5503B" w:rsidRPr="00F955DE" w:rsidRDefault="00D5503B" w:rsidP="00D5503B">
      <w:pPr>
        <w:pStyle w:val="code"/>
        <w:rPr>
          <w:color w:val="44546A" w:themeColor="text2"/>
        </w:rPr>
      </w:pPr>
      <w:r w:rsidRPr="00F955DE">
        <w:rPr>
          <w:color w:val="44546A" w:themeColor="text2"/>
        </w:rPr>
        <w:t>git merge &lt;branch-name&gt;</w:t>
      </w:r>
    </w:p>
    <w:p w14:paraId="56230B94" w14:textId="77777777" w:rsidR="00D5503B" w:rsidRPr="00F955DE" w:rsidRDefault="00D5503B" w:rsidP="00D5503B">
      <w:pPr>
        <w:pStyle w:val="code"/>
        <w:rPr>
          <w:color w:val="44546A" w:themeColor="text2"/>
        </w:rPr>
      </w:pPr>
      <w:r w:rsidRPr="00F955DE">
        <w:rPr>
          <w:color w:val="44546A" w:themeColor="text2"/>
        </w:rPr>
        <w:t>git reset --hard &lt;sha1&gt;</w:t>
      </w:r>
    </w:p>
    <w:p w14:paraId="7F8AE5DF" w14:textId="0E5F4501" w:rsidR="00D5503B" w:rsidRPr="00F955DE" w:rsidRDefault="00D5503B" w:rsidP="00D5503B">
      <w:pPr>
        <w:pStyle w:val="code"/>
        <w:rPr>
          <w:color w:val="44546A" w:themeColor="text2"/>
        </w:rPr>
      </w:pPr>
      <w:proofErr w:type="gramStart"/>
      <w:r w:rsidRPr="00F955DE">
        <w:rPr>
          <w:color w:val="44546A" w:themeColor="text2"/>
        </w:rPr>
        <w:t>git</w:t>
      </w:r>
      <w:proofErr w:type="gramEnd"/>
      <w:r w:rsidRPr="00F955DE">
        <w:rPr>
          <w:color w:val="44546A" w:themeColor="text2"/>
        </w:rPr>
        <w:t xml:space="preserve"> revert &lt;sha1&gt;</w:t>
      </w:r>
    </w:p>
    <w:p w14:paraId="0CED0822" w14:textId="0138EBA7" w:rsidR="00C04102" w:rsidRPr="00F955DE" w:rsidRDefault="00C04102" w:rsidP="00C04102">
      <w:pPr>
        <w:pStyle w:val="Heading1"/>
        <w:rPr>
          <w:color w:val="44546A" w:themeColor="text2"/>
        </w:rPr>
      </w:pPr>
      <w:bookmarkStart w:id="9" w:name="_Toc148524855"/>
      <w:r w:rsidRPr="00F955DE">
        <w:rPr>
          <w:color w:val="44546A" w:themeColor="text2"/>
        </w:rPr>
        <w:lastRenderedPageBreak/>
        <w:t>Restoring Files</w:t>
      </w:r>
      <w:bookmarkEnd w:id="9"/>
    </w:p>
    <w:p w14:paraId="7C5DA80F" w14:textId="77777777" w:rsidR="00C04102" w:rsidRPr="00F955DE" w:rsidRDefault="00C04102" w:rsidP="00C04102">
      <w:p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We all make mistakes. Sometimes we make changes we'd rather not have made, or accidentally stage changes we didn't intend to stage. This is where git restore comes into play.</w:t>
      </w:r>
    </w:p>
    <w:p w14:paraId="300551FE" w14:textId="77777777" w:rsidR="00C04102" w:rsidRPr="00F955DE" w:rsidRDefault="00C04102" w:rsidP="00C04102">
      <w:pPr>
        <w:pStyle w:val="ListParagraph"/>
        <w:numPr>
          <w:ilvl w:val="0"/>
          <w:numId w:val="13"/>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Call git status</w:t>
      </w:r>
    </w:p>
    <w:p w14:paraId="57275191" w14:textId="77777777" w:rsidR="00C04102" w:rsidRPr="00F955DE" w:rsidRDefault="00C04102" w:rsidP="00C04102">
      <w:pPr>
        <w:pStyle w:val="ListParagraph"/>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What changes were made to this repository?</w:t>
      </w:r>
    </w:p>
    <w:p w14:paraId="1A710EC8" w14:textId="77777777" w:rsidR="00C04102" w:rsidRPr="00F955DE" w:rsidRDefault="00C04102" w:rsidP="00C04102">
      <w:pPr>
        <w:pStyle w:val="ListParagraph"/>
        <w:numPr>
          <w:ilvl w:val="0"/>
          <w:numId w:val="13"/>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 xml:space="preserve">Restore the foo.txt file using git restore </w:t>
      </w:r>
      <w:proofErr w:type="gramStart"/>
      <w:r w:rsidRPr="00F955DE">
        <w:rPr>
          <w:rFonts w:cstheme="minorHAnsi"/>
          <w:color w:val="44546A" w:themeColor="text2"/>
          <w:szCs w:val="28"/>
          <w:lang w:val="en-US"/>
        </w:rPr>
        <w:t>foo.txt</w:t>
      </w:r>
      <w:proofErr w:type="gramEnd"/>
    </w:p>
    <w:p w14:paraId="7E50BFBB" w14:textId="77777777" w:rsidR="00C04102" w:rsidRPr="00F955DE" w:rsidRDefault="00C04102" w:rsidP="00C04102">
      <w:pPr>
        <w:pStyle w:val="ListParagraph"/>
        <w:numPr>
          <w:ilvl w:val="0"/>
          <w:numId w:val="13"/>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Call git status again</w:t>
      </w:r>
    </w:p>
    <w:p w14:paraId="7AD86829" w14:textId="77777777" w:rsidR="00C04102" w:rsidRPr="00F955DE" w:rsidRDefault="00C04102" w:rsidP="00C04102">
      <w:pPr>
        <w:pStyle w:val="ListParagraph"/>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What happened to foo.txt?</w:t>
      </w:r>
    </w:p>
    <w:p w14:paraId="5B20D737" w14:textId="77777777" w:rsidR="00C04102" w:rsidRPr="00F955DE" w:rsidRDefault="00C04102" w:rsidP="00C04102">
      <w:pPr>
        <w:pStyle w:val="ListParagraph"/>
        <w:numPr>
          <w:ilvl w:val="0"/>
          <w:numId w:val="13"/>
        </w:numPr>
        <w:spacing w:after="240" w:line="276" w:lineRule="auto"/>
        <w:jc w:val="both"/>
        <w:rPr>
          <w:rFonts w:cstheme="minorHAnsi"/>
          <w:color w:val="44546A" w:themeColor="text2"/>
          <w:szCs w:val="28"/>
          <w:lang w:val="en-US"/>
        </w:rPr>
      </w:pPr>
      <w:proofErr w:type="spellStart"/>
      <w:r w:rsidRPr="00F955DE">
        <w:rPr>
          <w:rFonts w:cstheme="minorHAnsi"/>
          <w:color w:val="44546A" w:themeColor="text2"/>
          <w:szCs w:val="28"/>
          <w:lang w:val="en-US"/>
        </w:rPr>
        <w:t>Unstage</w:t>
      </w:r>
      <w:proofErr w:type="spellEnd"/>
      <w:r w:rsidRPr="00F955DE">
        <w:rPr>
          <w:rFonts w:cstheme="minorHAnsi"/>
          <w:color w:val="44546A" w:themeColor="text2"/>
          <w:szCs w:val="28"/>
          <w:lang w:val="en-US"/>
        </w:rPr>
        <w:t xml:space="preserve"> the changes to bar.txt using git restore --staged </w:t>
      </w:r>
      <w:proofErr w:type="gramStart"/>
      <w:r w:rsidRPr="00F955DE">
        <w:rPr>
          <w:rFonts w:cstheme="minorHAnsi"/>
          <w:color w:val="44546A" w:themeColor="text2"/>
          <w:szCs w:val="28"/>
          <w:lang w:val="en-US"/>
        </w:rPr>
        <w:t>bar.txt</w:t>
      </w:r>
      <w:proofErr w:type="gramEnd"/>
    </w:p>
    <w:p w14:paraId="15ED4F98" w14:textId="77777777" w:rsidR="00C04102" w:rsidRPr="00F955DE" w:rsidRDefault="00C04102" w:rsidP="00C04102">
      <w:pPr>
        <w:pStyle w:val="ListParagraph"/>
        <w:numPr>
          <w:ilvl w:val="0"/>
          <w:numId w:val="13"/>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Call git status once more</w:t>
      </w:r>
    </w:p>
    <w:p w14:paraId="4C13424D" w14:textId="77777777" w:rsidR="00C04102" w:rsidRPr="00F955DE" w:rsidRDefault="00C04102" w:rsidP="00C04102">
      <w:pPr>
        <w:pStyle w:val="ListParagraph"/>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What happened to bar.txt?</w:t>
      </w:r>
    </w:p>
    <w:p w14:paraId="19E353C6" w14:textId="77777777" w:rsidR="00C04102" w:rsidRPr="00F955DE" w:rsidRDefault="00C04102" w:rsidP="00C04102">
      <w:pPr>
        <w:pStyle w:val="ListParagraph"/>
        <w:numPr>
          <w:ilvl w:val="0"/>
          <w:numId w:val="13"/>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 xml:space="preserve">Restore the bar.txt file using git restore </w:t>
      </w:r>
      <w:proofErr w:type="gramStart"/>
      <w:r w:rsidRPr="00F955DE">
        <w:rPr>
          <w:rFonts w:cstheme="minorHAnsi"/>
          <w:color w:val="44546A" w:themeColor="text2"/>
          <w:szCs w:val="28"/>
          <w:lang w:val="en-US"/>
        </w:rPr>
        <w:t>bar.txt</w:t>
      </w:r>
      <w:proofErr w:type="gramEnd"/>
    </w:p>
    <w:p w14:paraId="41119790" w14:textId="77777777" w:rsidR="00C04102" w:rsidRPr="00F955DE" w:rsidRDefault="00C04102" w:rsidP="00C04102">
      <w:pPr>
        <w:pStyle w:val="ListParagraph"/>
        <w:numPr>
          <w:ilvl w:val="0"/>
          <w:numId w:val="13"/>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Call git status once more</w:t>
      </w:r>
    </w:p>
    <w:p w14:paraId="5AF057D6" w14:textId="77777777" w:rsidR="00C04102" w:rsidRPr="00F955DE" w:rsidRDefault="00C04102" w:rsidP="00C04102">
      <w:pPr>
        <w:pStyle w:val="ListParagraph"/>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What happened to bar.txt?</w:t>
      </w:r>
    </w:p>
    <w:p w14:paraId="5166957E" w14:textId="77777777" w:rsidR="00C04102" w:rsidRPr="00F955DE" w:rsidRDefault="00C04102" w:rsidP="00C04102">
      <w:pPr>
        <w:pStyle w:val="ListParagraph"/>
        <w:numPr>
          <w:ilvl w:val="0"/>
          <w:numId w:val="13"/>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Call git log --</w:t>
      </w:r>
      <w:proofErr w:type="spellStart"/>
      <w:r w:rsidRPr="00F955DE">
        <w:rPr>
          <w:rFonts w:cstheme="minorHAnsi"/>
          <w:color w:val="44546A" w:themeColor="text2"/>
          <w:szCs w:val="28"/>
          <w:lang w:val="en-US"/>
        </w:rPr>
        <w:t>oneline</w:t>
      </w:r>
      <w:proofErr w:type="spellEnd"/>
    </w:p>
    <w:p w14:paraId="6781DA10" w14:textId="77777777" w:rsidR="00C04102" w:rsidRPr="00F955DE" w:rsidRDefault="00C04102" w:rsidP="00C04102">
      <w:pPr>
        <w:pStyle w:val="ListParagraph"/>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Do you spot the tag?</w:t>
      </w:r>
    </w:p>
    <w:p w14:paraId="7B97891A" w14:textId="77777777" w:rsidR="00C04102" w:rsidRPr="00F955DE" w:rsidRDefault="00C04102" w:rsidP="00C04102">
      <w:pPr>
        <w:pStyle w:val="ListParagraph"/>
        <w:numPr>
          <w:ilvl w:val="0"/>
          <w:numId w:val="13"/>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 xml:space="preserve">Restore </w:t>
      </w:r>
      <w:proofErr w:type="spellStart"/>
      <w:r w:rsidRPr="00F955DE">
        <w:rPr>
          <w:rFonts w:cstheme="minorHAnsi"/>
          <w:color w:val="44546A" w:themeColor="text2"/>
          <w:szCs w:val="28"/>
          <w:lang w:val="en-US"/>
        </w:rPr>
        <w:t>foo.txt's</w:t>
      </w:r>
      <w:proofErr w:type="spellEnd"/>
      <w:r w:rsidRPr="00F955DE">
        <w:rPr>
          <w:rFonts w:cstheme="minorHAnsi"/>
          <w:color w:val="44546A" w:themeColor="text2"/>
          <w:szCs w:val="28"/>
          <w:lang w:val="en-US"/>
        </w:rPr>
        <w:t xml:space="preserve"> contents to their previous version using git restore -s v1.0.0 foo.txt</w:t>
      </w:r>
    </w:p>
    <w:p w14:paraId="7F739CDB" w14:textId="77777777" w:rsidR="00C04102" w:rsidRPr="00F955DE" w:rsidRDefault="00C04102" w:rsidP="00C04102">
      <w:pPr>
        <w:pStyle w:val="ListParagraph"/>
        <w:numPr>
          <w:ilvl w:val="0"/>
          <w:numId w:val="13"/>
        </w:numPr>
        <w:spacing w:after="240" w:line="276" w:lineRule="auto"/>
        <w:ind w:left="567"/>
        <w:jc w:val="both"/>
        <w:rPr>
          <w:rFonts w:cstheme="minorHAnsi"/>
          <w:color w:val="44546A" w:themeColor="text2"/>
          <w:szCs w:val="28"/>
          <w:lang w:val="en-US"/>
        </w:rPr>
      </w:pPr>
      <w:r w:rsidRPr="00F955DE">
        <w:rPr>
          <w:rFonts w:cstheme="minorHAnsi"/>
          <w:color w:val="44546A" w:themeColor="text2"/>
          <w:szCs w:val="28"/>
          <w:lang w:val="en-US"/>
        </w:rPr>
        <w:t>Call git status one last time</w:t>
      </w:r>
    </w:p>
    <w:p w14:paraId="11558BDA" w14:textId="77777777" w:rsidR="00C04102" w:rsidRPr="00F955DE" w:rsidRDefault="00C04102" w:rsidP="00C04102">
      <w:pPr>
        <w:pStyle w:val="ListParagraph"/>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What happened to foo.txt?</w:t>
      </w:r>
    </w:p>
    <w:p w14:paraId="6463B97C" w14:textId="77777777" w:rsidR="00C8571B" w:rsidRPr="00F955DE" w:rsidRDefault="00C8571B" w:rsidP="00C8571B">
      <w:pPr>
        <w:pStyle w:val="Heading2"/>
        <w:rPr>
          <w:color w:val="44546A" w:themeColor="text2"/>
        </w:rPr>
      </w:pPr>
      <w:bookmarkStart w:id="10" w:name="_Toc148524856"/>
      <w:r w:rsidRPr="00F955DE">
        <w:rPr>
          <w:color w:val="44546A" w:themeColor="text2"/>
        </w:rPr>
        <w:t>Useful commands</w:t>
      </w:r>
      <w:bookmarkEnd w:id="10"/>
    </w:p>
    <w:p w14:paraId="190624DC" w14:textId="77777777" w:rsidR="00C8571B" w:rsidRPr="00F955DE" w:rsidRDefault="00C8571B" w:rsidP="00C8571B">
      <w:pPr>
        <w:pStyle w:val="code"/>
        <w:rPr>
          <w:color w:val="44546A" w:themeColor="text2"/>
        </w:rPr>
      </w:pPr>
      <w:r w:rsidRPr="00F955DE">
        <w:rPr>
          <w:color w:val="44546A" w:themeColor="text2"/>
        </w:rPr>
        <w:t xml:space="preserve">git </w:t>
      </w:r>
      <w:proofErr w:type="gramStart"/>
      <w:r w:rsidRPr="00F955DE">
        <w:rPr>
          <w:color w:val="44546A" w:themeColor="text2"/>
        </w:rPr>
        <w:t>restore</w:t>
      </w:r>
      <w:proofErr w:type="gramEnd"/>
    </w:p>
    <w:p w14:paraId="18AF0204" w14:textId="77835F99" w:rsidR="00C04102" w:rsidRPr="00F955DE" w:rsidRDefault="00C8571B" w:rsidP="00C8571B">
      <w:pPr>
        <w:pStyle w:val="code"/>
        <w:rPr>
          <w:color w:val="44546A" w:themeColor="text2"/>
        </w:rPr>
      </w:pPr>
      <w:proofErr w:type="gramStart"/>
      <w:r w:rsidRPr="00F955DE">
        <w:rPr>
          <w:color w:val="44546A" w:themeColor="text2"/>
        </w:rPr>
        <w:t>git</w:t>
      </w:r>
      <w:proofErr w:type="gramEnd"/>
      <w:r w:rsidRPr="00F955DE">
        <w:rPr>
          <w:color w:val="44546A" w:themeColor="text2"/>
        </w:rPr>
        <w:t xml:space="preserve"> restore </w:t>
      </w:r>
      <w:r w:rsidR="00A30ABC" w:rsidRPr="00F955DE">
        <w:rPr>
          <w:color w:val="44546A" w:themeColor="text2"/>
        </w:rPr>
        <w:t>--</w:t>
      </w:r>
      <w:r w:rsidRPr="00F955DE">
        <w:rPr>
          <w:color w:val="44546A" w:themeColor="text2"/>
        </w:rPr>
        <w:t>staged</w:t>
      </w:r>
    </w:p>
    <w:p w14:paraId="4A84FB11" w14:textId="0B219414" w:rsidR="00A30ABC" w:rsidRPr="00F955DE" w:rsidRDefault="00A30ABC" w:rsidP="00A30ABC">
      <w:pPr>
        <w:pStyle w:val="Heading1"/>
        <w:rPr>
          <w:color w:val="44546A" w:themeColor="text2"/>
        </w:rPr>
      </w:pPr>
      <w:bookmarkStart w:id="11" w:name="_Toc148524857"/>
      <w:r w:rsidRPr="00F955DE">
        <w:rPr>
          <w:color w:val="44546A" w:themeColor="text2"/>
        </w:rPr>
        <w:t>Reorder History</w:t>
      </w:r>
      <w:bookmarkEnd w:id="11"/>
    </w:p>
    <w:p w14:paraId="6AA0A7AB" w14:textId="2D6E333D" w:rsidR="00A30ABC" w:rsidRPr="00F955DE" w:rsidRDefault="00A30ABC" w:rsidP="00A30ABC">
      <w:p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 xml:space="preserve">The commits here have obviously been made by a mad man. Fortunately, they contain useful information - it's just that </w:t>
      </w:r>
      <w:proofErr w:type="gramStart"/>
      <w:r w:rsidRPr="00F955DE">
        <w:rPr>
          <w:rFonts w:cstheme="minorHAnsi"/>
          <w:color w:val="44546A" w:themeColor="text2"/>
          <w:szCs w:val="28"/>
          <w:lang w:val="en-US"/>
        </w:rPr>
        <w:t>the history</w:t>
      </w:r>
      <w:proofErr w:type="gramEnd"/>
      <w:r w:rsidRPr="00F955DE">
        <w:rPr>
          <w:rFonts w:cstheme="minorHAnsi"/>
          <w:color w:val="44546A" w:themeColor="text2"/>
          <w:szCs w:val="28"/>
          <w:lang w:val="en-US"/>
        </w:rPr>
        <w:t xml:space="preserve"> is weird. You should fix this such that our git log looks great!</w:t>
      </w:r>
    </w:p>
    <w:p w14:paraId="304D4BED" w14:textId="1140E775" w:rsidR="00A30ABC" w:rsidRPr="00F955DE" w:rsidRDefault="00A30ABC" w:rsidP="00A30ABC">
      <w:p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Reorder the history such that it actually makes sense - add the files in the order that matches their name and remove unneeded commits.</w:t>
      </w:r>
    </w:p>
    <w:p w14:paraId="20667FCB" w14:textId="3768103B" w:rsidR="00A30ABC" w:rsidRPr="00F955DE" w:rsidRDefault="00A30ABC" w:rsidP="00A30ABC">
      <w:pPr>
        <w:pStyle w:val="ListParagraph"/>
        <w:numPr>
          <w:ilvl w:val="0"/>
          <w:numId w:val="11"/>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Use git log --</w:t>
      </w:r>
      <w:proofErr w:type="spellStart"/>
      <w:r w:rsidRPr="00F955DE">
        <w:rPr>
          <w:rFonts w:cstheme="minorHAnsi"/>
          <w:color w:val="44546A" w:themeColor="text2"/>
          <w:szCs w:val="28"/>
          <w:lang w:val="en-US"/>
        </w:rPr>
        <w:t>oneline</w:t>
      </w:r>
      <w:proofErr w:type="spellEnd"/>
      <w:r w:rsidRPr="00F955DE">
        <w:rPr>
          <w:rFonts w:cstheme="minorHAnsi"/>
          <w:color w:val="44546A" w:themeColor="text2"/>
          <w:szCs w:val="28"/>
          <w:lang w:val="en-US"/>
        </w:rPr>
        <w:t xml:space="preserve"> --graph to view the commits.</w:t>
      </w:r>
    </w:p>
    <w:p w14:paraId="1741472B" w14:textId="77777777" w:rsidR="00A30ABC" w:rsidRPr="00F955DE" w:rsidRDefault="00A30ABC" w:rsidP="00A30ABC">
      <w:pPr>
        <w:pStyle w:val="ListParagraph"/>
        <w:numPr>
          <w:ilvl w:val="0"/>
          <w:numId w:val="11"/>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 xml:space="preserve">Also try git </w:t>
      </w:r>
      <w:proofErr w:type="spellStart"/>
      <w:r w:rsidRPr="00F955DE">
        <w:rPr>
          <w:rFonts w:cstheme="minorHAnsi"/>
          <w:color w:val="44546A" w:themeColor="text2"/>
          <w:szCs w:val="28"/>
          <w:lang w:val="en-US"/>
        </w:rPr>
        <w:t>reflog</w:t>
      </w:r>
      <w:proofErr w:type="spellEnd"/>
      <w:r w:rsidRPr="00F955DE">
        <w:rPr>
          <w:rFonts w:cstheme="minorHAnsi"/>
          <w:color w:val="44546A" w:themeColor="text2"/>
          <w:szCs w:val="28"/>
          <w:lang w:val="en-US"/>
        </w:rPr>
        <w:t xml:space="preserve"> to view the commits. git </w:t>
      </w:r>
      <w:proofErr w:type="spellStart"/>
      <w:r w:rsidRPr="00F955DE">
        <w:rPr>
          <w:rFonts w:cstheme="minorHAnsi"/>
          <w:color w:val="44546A" w:themeColor="text2"/>
          <w:szCs w:val="28"/>
          <w:lang w:val="en-US"/>
        </w:rPr>
        <w:t>reflog</w:t>
      </w:r>
      <w:proofErr w:type="spellEnd"/>
      <w:r w:rsidRPr="00F955DE">
        <w:rPr>
          <w:rFonts w:cstheme="minorHAnsi"/>
          <w:color w:val="44546A" w:themeColor="text2"/>
          <w:szCs w:val="28"/>
          <w:lang w:val="en-US"/>
        </w:rPr>
        <w:t xml:space="preserve"> defaults to git </w:t>
      </w:r>
      <w:proofErr w:type="spellStart"/>
      <w:r w:rsidRPr="00F955DE">
        <w:rPr>
          <w:rFonts w:cstheme="minorHAnsi"/>
          <w:color w:val="44546A" w:themeColor="text2"/>
          <w:szCs w:val="28"/>
          <w:lang w:val="en-US"/>
        </w:rPr>
        <w:t>reflog</w:t>
      </w:r>
      <w:proofErr w:type="spellEnd"/>
      <w:r w:rsidRPr="00F955DE">
        <w:rPr>
          <w:rFonts w:cstheme="minorHAnsi"/>
          <w:color w:val="44546A" w:themeColor="text2"/>
          <w:szCs w:val="28"/>
          <w:lang w:val="en-US"/>
        </w:rPr>
        <w:t xml:space="preserve"> show and this is an alias for git log -g --abbrev-commit --pretty=</w:t>
      </w:r>
      <w:proofErr w:type="spellStart"/>
      <w:r w:rsidRPr="00F955DE">
        <w:rPr>
          <w:rFonts w:cstheme="minorHAnsi"/>
          <w:color w:val="44546A" w:themeColor="text2"/>
          <w:szCs w:val="28"/>
          <w:lang w:val="en-US"/>
        </w:rPr>
        <w:t>oneline</w:t>
      </w:r>
      <w:proofErr w:type="spellEnd"/>
    </w:p>
    <w:p w14:paraId="3E540DD8" w14:textId="359F32AE" w:rsidR="00A30ABC" w:rsidRPr="00F955DE" w:rsidRDefault="00A30ABC" w:rsidP="00A30ABC">
      <w:pPr>
        <w:pStyle w:val="ListParagraph"/>
        <w:numPr>
          <w:ilvl w:val="0"/>
          <w:numId w:val="11"/>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Use git rebase -</w:t>
      </w:r>
      <w:proofErr w:type="spellStart"/>
      <w:r w:rsidRPr="00F955DE">
        <w:rPr>
          <w:rFonts w:cstheme="minorHAnsi"/>
          <w:color w:val="44546A" w:themeColor="text2"/>
          <w:szCs w:val="28"/>
          <w:lang w:val="en-US"/>
        </w:rPr>
        <w:t>i</w:t>
      </w:r>
      <w:proofErr w:type="spellEnd"/>
      <w:r w:rsidRPr="00F955DE">
        <w:rPr>
          <w:rFonts w:cstheme="minorHAnsi"/>
          <w:color w:val="44546A" w:themeColor="text2"/>
          <w:szCs w:val="28"/>
          <w:lang w:val="en-US"/>
        </w:rPr>
        <w:t xml:space="preserve"> &lt;after-this-commit&gt; to reorder the commits. There are comments in the file you edit that explain the commands available.</w:t>
      </w:r>
    </w:p>
    <w:p w14:paraId="32478A38" w14:textId="7210F00C" w:rsidR="007824E5" w:rsidRPr="00F955DE" w:rsidRDefault="00A30ABC" w:rsidP="007824E5">
      <w:pPr>
        <w:pStyle w:val="ListParagraph"/>
        <w:numPr>
          <w:ilvl w:val="0"/>
          <w:numId w:val="11"/>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Use git log --</w:t>
      </w:r>
      <w:proofErr w:type="spellStart"/>
      <w:r w:rsidRPr="00F955DE">
        <w:rPr>
          <w:rFonts w:cstheme="minorHAnsi"/>
          <w:color w:val="44546A" w:themeColor="text2"/>
          <w:szCs w:val="28"/>
          <w:lang w:val="en-US"/>
        </w:rPr>
        <w:t>oneline</w:t>
      </w:r>
      <w:proofErr w:type="spellEnd"/>
      <w:r w:rsidRPr="00F955DE">
        <w:rPr>
          <w:rFonts w:cstheme="minorHAnsi"/>
          <w:color w:val="44546A" w:themeColor="text2"/>
          <w:szCs w:val="28"/>
          <w:lang w:val="en-US"/>
        </w:rPr>
        <w:t xml:space="preserve"> --graph to view the result.</w:t>
      </w:r>
    </w:p>
    <w:p w14:paraId="0ED5F8F8" w14:textId="6A463D30" w:rsidR="007824E5" w:rsidRPr="00F955DE" w:rsidRDefault="007824E5" w:rsidP="007824E5">
      <w:pPr>
        <w:pStyle w:val="Heading2"/>
        <w:rPr>
          <w:color w:val="44546A" w:themeColor="text2"/>
          <w:lang w:val="en-US"/>
        </w:rPr>
      </w:pPr>
      <w:bookmarkStart w:id="12" w:name="_Toc148524858"/>
      <w:r w:rsidRPr="00F955DE">
        <w:rPr>
          <w:color w:val="44546A" w:themeColor="text2"/>
          <w:lang w:val="en-US"/>
        </w:rPr>
        <w:lastRenderedPageBreak/>
        <w:t>Bonus task*</w:t>
      </w:r>
      <w:bookmarkEnd w:id="12"/>
      <w:r w:rsidRPr="00F955DE">
        <w:rPr>
          <w:color w:val="44546A" w:themeColor="text2"/>
          <w:lang w:val="en-US"/>
        </w:rPr>
        <w:t xml:space="preserve"> </w:t>
      </w:r>
    </w:p>
    <w:p w14:paraId="5A3B858A" w14:textId="36E1FE0B" w:rsidR="00A30ABC" w:rsidRPr="00F955DE" w:rsidRDefault="007824E5" w:rsidP="007824E5">
      <w:pPr>
        <w:rPr>
          <w:color w:val="44546A" w:themeColor="text2"/>
          <w:lang w:val="en-US"/>
        </w:rPr>
      </w:pPr>
      <w:r w:rsidRPr="00F955DE">
        <w:rPr>
          <w:color w:val="44546A" w:themeColor="text2"/>
          <w:lang w:val="en-US"/>
        </w:rPr>
        <w:t xml:space="preserve">If you`ve chose to delete </w:t>
      </w:r>
      <w:proofErr w:type="gramStart"/>
      <w:r w:rsidRPr="00F955DE">
        <w:rPr>
          <w:color w:val="44546A" w:themeColor="text2"/>
          <w:lang w:val="en-US"/>
        </w:rPr>
        <w:t>file3</w:t>
      </w:r>
      <w:proofErr w:type="gramEnd"/>
      <w:r w:rsidRPr="00F955DE">
        <w:rPr>
          <w:color w:val="44546A" w:themeColor="text2"/>
          <w:lang w:val="en-US"/>
        </w:rPr>
        <w:t xml:space="preserve">, I have a nice surprise, it was </w:t>
      </w:r>
      <w:proofErr w:type="gramStart"/>
      <w:r w:rsidRPr="00F955DE">
        <w:rPr>
          <w:color w:val="44546A" w:themeColor="text2"/>
          <w:lang w:val="en-US"/>
        </w:rPr>
        <w:t>really important</w:t>
      </w:r>
      <w:proofErr w:type="gramEnd"/>
      <w:r w:rsidRPr="00F955DE">
        <w:rPr>
          <w:color w:val="44546A" w:themeColor="text2"/>
          <w:lang w:val="en-US"/>
        </w:rPr>
        <w:t xml:space="preserve"> file, and you need to restore it right away. Try git restore -s &lt;source&gt; &lt;file&gt;</w:t>
      </w:r>
    </w:p>
    <w:p w14:paraId="16178BBB" w14:textId="113218AA" w:rsidR="007824E5" w:rsidRPr="00F955DE" w:rsidRDefault="007824E5" w:rsidP="007824E5">
      <w:pPr>
        <w:rPr>
          <w:color w:val="44546A" w:themeColor="text2"/>
          <w:lang w:val="en-US"/>
        </w:rPr>
      </w:pPr>
      <w:r w:rsidRPr="00F955DE">
        <w:rPr>
          <w:color w:val="44546A" w:themeColor="text2"/>
          <w:lang w:val="en-US"/>
        </w:rPr>
        <w:t>Because vim editor is not easy to use, you can change your configuration, check here:</w:t>
      </w:r>
      <w:r w:rsidRPr="00F955DE">
        <w:rPr>
          <w:color w:val="44546A" w:themeColor="text2"/>
          <w:lang w:val="en-US"/>
        </w:rPr>
        <w:br/>
      </w:r>
      <w:hyperlink r:id="rId9" w:history="1">
        <w:r w:rsidRPr="00F955DE">
          <w:rPr>
            <w:rStyle w:val="Hyperlink"/>
            <w:color w:val="44546A" w:themeColor="text2"/>
            <w:lang w:val="en-US"/>
          </w:rPr>
          <w:t>https://docs.github.com/en/get-started/getting-started-with-git/associating-text-editors-with-git</w:t>
        </w:r>
      </w:hyperlink>
    </w:p>
    <w:p w14:paraId="49E8F0C6" w14:textId="77777777" w:rsidR="007824E5" w:rsidRPr="00F955DE" w:rsidRDefault="007824E5" w:rsidP="007824E5">
      <w:pPr>
        <w:rPr>
          <w:color w:val="44546A" w:themeColor="text2"/>
          <w:lang w:val="en-US"/>
        </w:rPr>
      </w:pPr>
    </w:p>
    <w:p w14:paraId="0BCFF3EE" w14:textId="50954FC2" w:rsidR="00044E62" w:rsidRPr="00F955DE" w:rsidRDefault="00044E62" w:rsidP="006A551F">
      <w:pPr>
        <w:pStyle w:val="Heading1"/>
        <w:rPr>
          <w:color w:val="44546A" w:themeColor="text2"/>
        </w:rPr>
      </w:pPr>
      <w:bookmarkStart w:id="13" w:name="_Toc148524859"/>
      <w:r w:rsidRPr="00F955DE">
        <w:rPr>
          <w:color w:val="44546A" w:themeColor="text2"/>
        </w:rPr>
        <w:t>Interactive rebase with --</w:t>
      </w:r>
      <w:proofErr w:type="spellStart"/>
      <w:r w:rsidRPr="00F955DE">
        <w:rPr>
          <w:color w:val="44546A" w:themeColor="text2"/>
        </w:rPr>
        <w:t>autosquash</w:t>
      </w:r>
      <w:proofErr w:type="spellEnd"/>
      <w:r w:rsidRPr="00F955DE">
        <w:rPr>
          <w:color w:val="44546A" w:themeColor="text2"/>
        </w:rPr>
        <w:t xml:space="preserve"> </w:t>
      </w:r>
      <w:proofErr w:type="gramStart"/>
      <w:r w:rsidRPr="00F955DE">
        <w:rPr>
          <w:color w:val="44546A" w:themeColor="text2"/>
        </w:rPr>
        <w:t>option</w:t>
      </w:r>
      <w:bookmarkEnd w:id="13"/>
      <w:proofErr w:type="gramEnd"/>
    </w:p>
    <w:p w14:paraId="43CDAD8E" w14:textId="77777777" w:rsidR="00044E62" w:rsidRPr="00F955DE" w:rsidRDefault="00044E62" w:rsidP="00044E62">
      <w:p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You have worked on a new feature called Hello World. This feature ends up being complete with both documentation and unit test, but there is a typo in the documentation.</w:t>
      </w:r>
    </w:p>
    <w:p w14:paraId="4487EDFD" w14:textId="77777777" w:rsidR="00044E62" w:rsidRPr="00F955DE" w:rsidRDefault="00044E62" w:rsidP="00044E62">
      <w:p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 xml:space="preserve">You need to fix it and then </w:t>
      </w:r>
      <w:proofErr w:type="gramStart"/>
      <w:r w:rsidRPr="00F955DE">
        <w:rPr>
          <w:rFonts w:cstheme="minorHAnsi"/>
          <w:color w:val="44546A" w:themeColor="text2"/>
          <w:szCs w:val="28"/>
          <w:lang w:val="en-US"/>
        </w:rPr>
        <w:t>rebase</w:t>
      </w:r>
      <w:proofErr w:type="gramEnd"/>
      <w:r w:rsidRPr="00F955DE">
        <w:rPr>
          <w:rFonts w:cstheme="minorHAnsi"/>
          <w:color w:val="44546A" w:themeColor="text2"/>
          <w:szCs w:val="28"/>
          <w:lang w:val="en-US"/>
        </w:rPr>
        <w:t xml:space="preserve"> to have a beautiful history.</w:t>
      </w:r>
    </w:p>
    <w:p w14:paraId="2DC1CEBD" w14:textId="77777777" w:rsidR="00044E62" w:rsidRPr="00F955DE" w:rsidRDefault="00044E62" w:rsidP="00044E62">
      <w:p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Luckily, we have a release tag v0.0 from just before we started the feature.</w:t>
      </w:r>
    </w:p>
    <w:p w14:paraId="7F24FB9A" w14:textId="77777777" w:rsidR="00044E62" w:rsidRPr="00F955DE" w:rsidRDefault="00044E62" w:rsidP="00044E62">
      <w:p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There is a way to easily fix it with advanced options for git commit and git rebase.</w:t>
      </w:r>
    </w:p>
    <w:p w14:paraId="48D54612" w14:textId="77777777" w:rsidR="00044E62" w:rsidRPr="00F955DE" w:rsidRDefault="00044E62" w:rsidP="00044E62">
      <w:pPr>
        <w:pStyle w:val="ListParagraph"/>
        <w:numPr>
          <w:ilvl w:val="0"/>
          <w:numId w:val="9"/>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Explore the repo and the history so you know when the documentation file was added.</w:t>
      </w:r>
    </w:p>
    <w:p w14:paraId="38EDF595" w14:textId="77777777" w:rsidR="00044E62" w:rsidRPr="00F955DE" w:rsidRDefault="00044E62" w:rsidP="00044E62">
      <w:pPr>
        <w:pStyle w:val="ListParagraph"/>
        <w:numPr>
          <w:ilvl w:val="0"/>
          <w:numId w:val="9"/>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Fix README.md file and add it.</w:t>
      </w:r>
    </w:p>
    <w:p w14:paraId="1BF33531" w14:textId="77777777" w:rsidR="00044E62" w:rsidRPr="00F955DE" w:rsidRDefault="00044E62" w:rsidP="00044E62">
      <w:pPr>
        <w:pStyle w:val="ListParagraph"/>
        <w:numPr>
          <w:ilvl w:val="0"/>
          <w:numId w:val="9"/>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Add your commit by using git commit --fixup=&lt;commit id to be fixed&gt;.</w:t>
      </w:r>
    </w:p>
    <w:p w14:paraId="5C4C4708" w14:textId="77777777" w:rsidR="00044E62" w:rsidRPr="00F955DE" w:rsidRDefault="00044E62" w:rsidP="00044E62">
      <w:pPr>
        <w:pStyle w:val="ListParagraph"/>
        <w:numPr>
          <w:ilvl w:val="0"/>
          <w:numId w:val="9"/>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Use git rebase --</w:t>
      </w:r>
      <w:proofErr w:type="spellStart"/>
      <w:r w:rsidRPr="00F955DE">
        <w:rPr>
          <w:rFonts w:cstheme="minorHAnsi"/>
          <w:color w:val="44546A" w:themeColor="text2"/>
          <w:szCs w:val="28"/>
          <w:lang w:val="en-US"/>
        </w:rPr>
        <w:t>autosquash</w:t>
      </w:r>
      <w:proofErr w:type="spellEnd"/>
      <w:r w:rsidRPr="00F955DE">
        <w:rPr>
          <w:rFonts w:cstheme="minorHAnsi"/>
          <w:color w:val="44546A" w:themeColor="text2"/>
          <w:szCs w:val="28"/>
          <w:lang w:val="en-US"/>
        </w:rPr>
        <w:t xml:space="preserve"> --interactive v0.0 to view the rebase recipe automatically generated.</w:t>
      </w:r>
    </w:p>
    <w:p w14:paraId="754DDA84" w14:textId="77777777" w:rsidR="00044E62" w:rsidRPr="00F955DE" w:rsidRDefault="00044E62" w:rsidP="00044E62">
      <w:pPr>
        <w:pStyle w:val="ListParagraph"/>
        <w:numPr>
          <w:ilvl w:val="0"/>
          <w:numId w:val="9"/>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Use git log to view your new beautiful history.</w:t>
      </w:r>
    </w:p>
    <w:p w14:paraId="6C399A35" w14:textId="3C3822A1" w:rsidR="00F4747E" w:rsidRPr="00F955DE" w:rsidRDefault="00F4747E" w:rsidP="006A551F">
      <w:pPr>
        <w:pStyle w:val="Heading1"/>
        <w:rPr>
          <w:color w:val="44546A" w:themeColor="text2"/>
        </w:rPr>
      </w:pPr>
      <w:bookmarkStart w:id="14" w:name="_Toc148524860"/>
      <w:r w:rsidRPr="00F955DE">
        <w:rPr>
          <w:color w:val="44546A" w:themeColor="text2"/>
        </w:rPr>
        <w:t xml:space="preserve">Advanced interactive </w:t>
      </w:r>
      <w:proofErr w:type="gramStart"/>
      <w:r w:rsidRPr="00F955DE">
        <w:rPr>
          <w:color w:val="44546A" w:themeColor="text2"/>
        </w:rPr>
        <w:t>rebase</w:t>
      </w:r>
      <w:bookmarkEnd w:id="14"/>
      <w:proofErr w:type="gramEnd"/>
    </w:p>
    <w:p w14:paraId="78DDE27B" w14:textId="3B0664DF" w:rsidR="00F4747E" w:rsidRPr="00F955DE" w:rsidRDefault="00F4747E" w:rsidP="00F4747E">
      <w:p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 xml:space="preserve">You have worked on a new feature called Hello World. </w:t>
      </w:r>
      <w:r w:rsidR="00B13585" w:rsidRPr="00F955DE">
        <w:rPr>
          <w:rFonts w:cstheme="minorHAnsi"/>
          <w:color w:val="44546A" w:themeColor="text2"/>
          <w:szCs w:val="28"/>
          <w:lang w:val="en-US"/>
        </w:rPr>
        <w:t>This feature</w:t>
      </w:r>
      <w:r w:rsidRPr="00F955DE">
        <w:rPr>
          <w:rFonts w:cstheme="minorHAnsi"/>
          <w:color w:val="44546A" w:themeColor="text2"/>
          <w:szCs w:val="28"/>
          <w:lang w:val="en-US"/>
        </w:rPr>
        <w:t xml:space="preserve"> ends up being complete with both documentation and unit test, but there are a few problems. The history looks really messy, with lots of small half-finished steps, and there are things included that should never have been there.</w:t>
      </w:r>
    </w:p>
    <w:p w14:paraId="73467301" w14:textId="77777777" w:rsidR="00F4747E" w:rsidRPr="00F955DE" w:rsidRDefault="00F4747E" w:rsidP="00F4747E">
      <w:p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You should fix this such that your git log looks great!</w:t>
      </w:r>
    </w:p>
    <w:p w14:paraId="70B6E3F9" w14:textId="77777777" w:rsidR="00F4747E" w:rsidRPr="00F955DE" w:rsidRDefault="00F4747E" w:rsidP="00F4747E">
      <w:p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To do this we will use our good friend git rebase --interactive</w:t>
      </w:r>
    </w:p>
    <w:p w14:paraId="3354B5FA" w14:textId="77777777" w:rsidR="00F4747E" w:rsidRPr="00F955DE" w:rsidRDefault="00F4747E" w:rsidP="00F4747E">
      <w:p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Luckily, we have a release tag v0.0 from just before we started the feature.</w:t>
      </w:r>
    </w:p>
    <w:p w14:paraId="53D60EA9" w14:textId="77777777" w:rsidR="00F4747E" w:rsidRPr="00F955DE" w:rsidRDefault="00F4747E" w:rsidP="00F4747E">
      <w:p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As this is an advanced exercise, there are no specific steps to follow and no single solution.</w:t>
      </w:r>
    </w:p>
    <w:p w14:paraId="55FD573D" w14:textId="77777777" w:rsidR="00163414" w:rsidRPr="00F955DE" w:rsidRDefault="00163414" w:rsidP="00163414">
      <w:pPr>
        <w:pStyle w:val="ListParagraph"/>
        <w:numPr>
          <w:ilvl w:val="0"/>
          <w:numId w:val="17"/>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Explore the repo and the history so you know what happened</w:t>
      </w:r>
    </w:p>
    <w:p w14:paraId="7308A3F0" w14:textId="77777777" w:rsidR="00163414" w:rsidRPr="00F955DE" w:rsidRDefault="00163414" w:rsidP="00163414">
      <w:pPr>
        <w:pStyle w:val="ListParagraph"/>
        <w:numPr>
          <w:ilvl w:val="0"/>
          <w:numId w:val="17"/>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Use git rebase --interactive v0.0 to let you edit the "recipe" for the entire feature development.</w:t>
      </w:r>
    </w:p>
    <w:p w14:paraId="2D8613CB" w14:textId="7F58A1C3" w:rsidR="00F4747E" w:rsidRPr="00F955DE" w:rsidRDefault="00163414" w:rsidP="00163414">
      <w:pPr>
        <w:pStyle w:val="ListParagraph"/>
        <w:numPr>
          <w:ilvl w:val="0"/>
          <w:numId w:val="17"/>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lastRenderedPageBreak/>
        <w:t>Clean up the history such that it actually makes sense. Try to use as many of the rebase "features" (e.g. reword, squash, fixup, drop) as possible. You decide yourself if you want to rewrite the whole thing in one go, or apply a few changes first, then run a new git rebase --interactive v0.0 to keep cleaning.</w:t>
      </w:r>
    </w:p>
    <w:p w14:paraId="16B51A97" w14:textId="39AFCF78" w:rsidR="00B13585" w:rsidRPr="00F955DE" w:rsidRDefault="002F6EE8" w:rsidP="00B13585">
      <w:pPr>
        <w:pStyle w:val="Heading2"/>
        <w:rPr>
          <w:color w:val="44546A" w:themeColor="text2"/>
          <w:lang w:val="en-US"/>
        </w:rPr>
      </w:pPr>
      <w:bookmarkStart w:id="15" w:name="_Toc148524861"/>
      <w:r w:rsidRPr="00F955DE">
        <w:rPr>
          <w:color w:val="44546A" w:themeColor="text2"/>
          <w:lang w:val="en-US"/>
        </w:rPr>
        <w:t>U</w:t>
      </w:r>
      <w:r w:rsidR="00B13585" w:rsidRPr="00F955DE">
        <w:rPr>
          <w:color w:val="44546A" w:themeColor="text2"/>
          <w:lang w:val="en-US"/>
        </w:rPr>
        <w:t>seful commands</w:t>
      </w:r>
      <w:bookmarkEnd w:id="15"/>
    </w:p>
    <w:p w14:paraId="3CC9D983" w14:textId="77777777" w:rsidR="00B13585" w:rsidRPr="00F955DE" w:rsidRDefault="00B13585" w:rsidP="00B13585">
      <w:pPr>
        <w:pStyle w:val="code"/>
        <w:rPr>
          <w:color w:val="44546A" w:themeColor="text2"/>
        </w:rPr>
      </w:pPr>
      <w:r w:rsidRPr="00F955DE">
        <w:rPr>
          <w:color w:val="44546A" w:themeColor="text2"/>
        </w:rPr>
        <w:t>ls -l # list files</w:t>
      </w:r>
    </w:p>
    <w:p w14:paraId="26AA5B72" w14:textId="77777777" w:rsidR="00B13585" w:rsidRPr="00F955DE" w:rsidRDefault="00B13585" w:rsidP="00B13585">
      <w:pPr>
        <w:pStyle w:val="code"/>
        <w:rPr>
          <w:color w:val="44546A" w:themeColor="text2"/>
        </w:rPr>
      </w:pPr>
      <w:r w:rsidRPr="00F955DE">
        <w:rPr>
          <w:color w:val="44546A" w:themeColor="text2"/>
        </w:rPr>
        <w:t>tail -n +1 * # show content of all files</w:t>
      </w:r>
    </w:p>
    <w:p w14:paraId="696FB72B" w14:textId="77777777" w:rsidR="00B13585" w:rsidRPr="00F955DE" w:rsidRDefault="00B13585" w:rsidP="00B13585">
      <w:pPr>
        <w:pStyle w:val="code"/>
        <w:rPr>
          <w:color w:val="44546A" w:themeColor="text2"/>
        </w:rPr>
      </w:pPr>
      <w:r w:rsidRPr="00F955DE">
        <w:rPr>
          <w:color w:val="44546A" w:themeColor="text2"/>
        </w:rPr>
        <w:t xml:space="preserve">git log --stat # log which files </w:t>
      </w:r>
      <w:proofErr w:type="gramStart"/>
      <w:r w:rsidRPr="00F955DE">
        <w:rPr>
          <w:color w:val="44546A" w:themeColor="text2"/>
        </w:rPr>
        <w:t>changed</w:t>
      </w:r>
      <w:proofErr w:type="gramEnd"/>
    </w:p>
    <w:p w14:paraId="7DD2CB8D" w14:textId="77777777" w:rsidR="00B13585" w:rsidRPr="00F955DE" w:rsidRDefault="00B13585" w:rsidP="00B13585">
      <w:pPr>
        <w:pStyle w:val="code"/>
        <w:rPr>
          <w:color w:val="44546A" w:themeColor="text2"/>
        </w:rPr>
      </w:pPr>
      <w:r w:rsidRPr="00F955DE">
        <w:rPr>
          <w:color w:val="44546A" w:themeColor="text2"/>
        </w:rPr>
        <w:t>git log --patch # log with diff</w:t>
      </w:r>
    </w:p>
    <w:p w14:paraId="0642C57B" w14:textId="1AD7E5BF" w:rsidR="00B13585" w:rsidRPr="00F955DE" w:rsidRDefault="00B13585" w:rsidP="00B13585">
      <w:pPr>
        <w:pStyle w:val="code"/>
        <w:rPr>
          <w:color w:val="44546A" w:themeColor="text2"/>
        </w:rPr>
      </w:pPr>
      <w:proofErr w:type="gramStart"/>
      <w:r w:rsidRPr="00F955DE">
        <w:rPr>
          <w:color w:val="44546A" w:themeColor="text2"/>
        </w:rPr>
        <w:t>git</w:t>
      </w:r>
      <w:proofErr w:type="gramEnd"/>
      <w:r w:rsidRPr="00F955DE">
        <w:rPr>
          <w:color w:val="44546A" w:themeColor="text2"/>
        </w:rPr>
        <w:t xml:space="preserve"> rebase -</w:t>
      </w:r>
      <w:proofErr w:type="spellStart"/>
      <w:r w:rsidRPr="00F955DE">
        <w:rPr>
          <w:color w:val="44546A" w:themeColor="text2"/>
        </w:rPr>
        <w:t>i</w:t>
      </w:r>
      <w:proofErr w:type="spellEnd"/>
      <w:r w:rsidRPr="00F955DE">
        <w:rPr>
          <w:color w:val="44546A" w:themeColor="text2"/>
        </w:rPr>
        <w:t xml:space="preserve"> &lt;ref&gt; # run the interactive rebase back to</w:t>
      </w:r>
    </w:p>
    <w:p w14:paraId="34E29AD1" w14:textId="5E06D8C5" w:rsidR="00163414" w:rsidRPr="00F955DE" w:rsidRDefault="00163414" w:rsidP="006A551F">
      <w:pPr>
        <w:pStyle w:val="Heading1"/>
        <w:rPr>
          <w:color w:val="44546A" w:themeColor="text2"/>
        </w:rPr>
      </w:pPr>
      <w:bookmarkStart w:id="16" w:name="_Toc148524862"/>
      <w:r w:rsidRPr="00F955DE">
        <w:rPr>
          <w:color w:val="44546A" w:themeColor="text2"/>
        </w:rPr>
        <w:t>Basic Cherry Pick</w:t>
      </w:r>
      <w:bookmarkEnd w:id="16"/>
    </w:p>
    <w:p w14:paraId="745A1C90" w14:textId="77777777" w:rsidR="00163414" w:rsidRPr="00F955DE" w:rsidRDefault="00163414" w:rsidP="00163414">
      <w:p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 xml:space="preserve">In this task we want have two branches, master and feature. We have worked and progressed on both branches </w:t>
      </w:r>
      <w:proofErr w:type="spellStart"/>
      <w:r w:rsidRPr="00F955DE">
        <w:rPr>
          <w:rFonts w:cstheme="minorHAnsi"/>
          <w:color w:val="44546A" w:themeColor="text2"/>
          <w:szCs w:val="28"/>
          <w:lang w:val="en-US"/>
        </w:rPr>
        <w:t>seperately</w:t>
      </w:r>
      <w:proofErr w:type="spellEnd"/>
      <w:r w:rsidRPr="00F955DE">
        <w:rPr>
          <w:rFonts w:cstheme="minorHAnsi"/>
          <w:color w:val="44546A" w:themeColor="text2"/>
          <w:szCs w:val="28"/>
          <w:lang w:val="en-US"/>
        </w:rPr>
        <w:t>. However, there are a few changes on the feature branch that we want to take and add onto the master branch. Without getting the entire changeset from the feature branch.</w:t>
      </w:r>
    </w:p>
    <w:p w14:paraId="4006BBF2" w14:textId="77777777" w:rsidR="00163414" w:rsidRPr="00F955DE" w:rsidRDefault="00163414" w:rsidP="00163414">
      <w:p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Git has functionality for this "take-just-these-changes" and it is called cherry-pick. You tell Git which commits you would like to cherry pick and Git will add those commits onto your branch's commit history.</w:t>
      </w:r>
    </w:p>
    <w:p w14:paraId="5D6501AA" w14:textId="77777777" w:rsidR="00163414" w:rsidRPr="00F955DE" w:rsidRDefault="00163414" w:rsidP="00163414">
      <w:p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Git can cherry pick either a single commit or a range of commits from a branch.</w:t>
      </w:r>
    </w:p>
    <w:p w14:paraId="06FDACEE" w14:textId="77777777" w:rsidR="00163414" w:rsidRPr="00F955DE" w:rsidRDefault="00163414" w:rsidP="00163414">
      <w:p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We currently have this git history in our exercise repository:</w:t>
      </w:r>
    </w:p>
    <w:p w14:paraId="4CDFD597" w14:textId="77777777" w:rsidR="00163414" w:rsidRPr="00F955DE" w:rsidRDefault="00163414" w:rsidP="00163414">
      <w:pPr>
        <w:pStyle w:val="Subtitle"/>
        <w:rPr>
          <w:color w:val="44546A" w:themeColor="text2"/>
          <w:lang w:val="en-US"/>
        </w:rPr>
      </w:pPr>
      <w:r w:rsidRPr="00F955DE">
        <w:rPr>
          <w:color w:val="44546A" w:themeColor="text2"/>
          <w:lang w:val="en-US"/>
        </w:rPr>
        <w:t>A - B - C - D         master</w:t>
      </w:r>
    </w:p>
    <w:p w14:paraId="4211E55C" w14:textId="77777777" w:rsidR="00163414" w:rsidRPr="00F955DE" w:rsidRDefault="00163414" w:rsidP="00163414">
      <w:pPr>
        <w:pStyle w:val="Subtitle"/>
        <w:rPr>
          <w:color w:val="44546A" w:themeColor="text2"/>
          <w:lang w:val="en-US"/>
        </w:rPr>
      </w:pPr>
      <w:r w:rsidRPr="00F955DE">
        <w:rPr>
          <w:color w:val="44546A" w:themeColor="text2"/>
          <w:lang w:val="en-US"/>
        </w:rPr>
        <w:t xml:space="preserve">      \</w:t>
      </w:r>
    </w:p>
    <w:p w14:paraId="4398DCA7" w14:textId="77777777" w:rsidR="00163414" w:rsidRPr="00F955DE" w:rsidRDefault="00163414" w:rsidP="00163414">
      <w:pPr>
        <w:pStyle w:val="Subtitle"/>
        <w:rPr>
          <w:color w:val="44546A" w:themeColor="text2"/>
          <w:lang w:val="en-US"/>
        </w:rPr>
      </w:pPr>
      <w:r w:rsidRPr="00F955DE">
        <w:rPr>
          <w:color w:val="44546A" w:themeColor="text2"/>
          <w:lang w:val="en-US"/>
        </w:rPr>
        <w:t xml:space="preserve">        E - F - G - H feature</w:t>
      </w:r>
    </w:p>
    <w:p w14:paraId="5A55D187" w14:textId="77777777" w:rsidR="00163414" w:rsidRPr="00F955DE" w:rsidRDefault="00163414" w:rsidP="00163414">
      <w:p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As you can see the feature branch and the master branch have progressed with different commits. We want to cherry pick the commits F and G and add them onto the master branch, so that our Git history looks like this:</w:t>
      </w:r>
    </w:p>
    <w:p w14:paraId="2954003C" w14:textId="77777777" w:rsidR="00163414" w:rsidRPr="00F955DE" w:rsidRDefault="00163414" w:rsidP="00163414">
      <w:pPr>
        <w:pStyle w:val="Subtitle"/>
        <w:rPr>
          <w:color w:val="44546A" w:themeColor="text2"/>
          <w:lang w:val="en-US"/>
        </w:rPr>
      </w:pPr>
      <w:r w:rsidRPr="00F955DE">
        <w:rPr>
          <w:color w:val="44546A" w:themeColor="text2"/>
          <w:lang w:val="en-US"/>
        </w:rPr>
        <w:t>A - B - C - D - F - G master</w:t>
      </w:r>
    </w:p>
    <w:p w14:paraId="1699CF9F" w14:textId="77777777" w:rsidR="00163414" w:rsidRPr="00F955DE" w:rsidRDefault="00163414" w:rsidP="00163414">
      <w:pPr>
        <w:pStyle w:val="Subtitle"/>
        <w:rPr>
          <w:color w:val="44546A" w:themeColor="text2"/>
          <w:lang w:val="en-US"/>
        </w:rPr>
      </w:pPr>
      <w:r w:rsidRPr="00F955DE">
        <w:rPr>
          <w:color w:val="44546A" w:themeColor="text2"/>
          <w:lang w:val="en-US"/>
        </w:rPr>
        <w:t xml:space="preserve">      \</w:t>
      </w:r>
    </w:p>
    <w:p w14:paraId="25BEC7BA" w14:textId="77777777" w:rsidR="00163414" w:rsidRPr="00F955DE" w:rsidRDefault="00163414" w:rsidP="00163414">
      <w:pPr>
        <w:pStyle w:val="Subtitle"/>
        <w:rPr>
          <w:color w:val="44546A" w:themeColor="text2"/>
          <w:lang w:val="en-US"/>
        </w:rPr>
      </w:pPr>
      <w:r w:rsidRPr="00F955DE">
        <w:rPr>
          <w:color w:val="44546A" w:themeColor="text2"/>
          <w:lang w:val="en-US"/>
        </w:rPr>
        <w:t xml:space="preserve">        E - F - G - H feature</w:t>
      </w:r>
    </w:p>
    <w:p w14:paraId="2300F08E" w14:textId="77777777" w:rsidR="00163414" w:rsidRPr="00F955DE" w:rsidRDefault="00163414" w:rsidP="00163414">
      <w:pPr>
        <w:pStyle w:val="ListParagraph"/>
        <w:numPr>
          <w:ilvl w:val="0"/>
          <w:numId w:val="19"/>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Use git log --</w:t>
      </w:r>
      <w:proofErr w:type="spellStart"/>
      <w:r w:rsidRPr="00F955DE">
        <w:rPr>
          <w:rFonts w:cstheme="minorHAnsi"/>
          <w:color w:val="44546A" w:themeColor="text2"/>
          <w:szCs w:val="28"/>
          <w:lang w:val="en-US"/>
        </w:rPr>
        <w:t>oneline</w:t>
      </w:r>
      <w:proofErr w:type="spellEnd"/>
      <w:r w:rsidRPr="00F955DE">
        <w:rPr>
          <w:rFonts w:cstheme="minorHAnsi"/>
          <w:color w:val="44546A" w:themeColor="text2"/>
          <w:szCs w:val="28"/>
          <w:lang w:val="en-US"/>
        </w:rPr>
        <w:t xml:space="preserve"> --graph --all to look at the history</w:t>
      </w:r>
    </w:p>
    <w:p w14:paraId="76194416" w14:textId="77777777" w:rsidR="00163414" w:rsidRPr="00F955DE" w:rsidRDefault="00163414" w:rsidP="00163414">
      <w:pPr>
        <w:pStyle w:val="ListParagraph"/>
        <w:numPr>
          <w:ilvl w:val="0"/>
          <w:numId w:val="19"/>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Use cat to view the content of names.txt. This file is changed in commit F</w:t>
      </w:r>
    </w:p>
    <w:p w14:paraId="4255EB4A" w14:textId="77777777" w:rsidR="00163414" w:rsidRPr="00F955DE" w:rsidRDefault="00163414" w:rsidP="00163414">
      <w:pPr>
        <w:pStyle w:val="ListParagraph"/>
        <w:numPr>
          <w:ilvl w:val="0"/>
          <w:numId w:val="19"/>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Use cat to view the content of sentence.txt. This file is changed in commit G</w:t>
      </w:r>
    </w:p>
    <w:p w14:paraId="753053EA" w14:textId="77777777" w:rsidR="00163414" w:rsidRPr="00F955DE" w:rsidRDefault="00163414" w:rsidP="00163414">
      <w:pPr>
        <w:pStyle w:val="ListParagraph"/>
        <w:numPr>
          <w:ilvl w:val="0"/>
          <w:numId w:val="19"/>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lastRenderedPageBreak/>
        <w:t>Use git cherry-pick &lt;</w:t>
      </w:r>
      <w:proofErr w:type="spellStart"/>
      <w:r w:rsidRPr="00F955DE">
        <w:rPr>
          <w:rFonts w:cstheme="minorHAnsi"/>
          <w:color w:val="44546A" w:themeColor="text2"/>
          <w:szCs w:val="28"/>
          <w:lang w:val="en-US"/>
        </w:rPr>
        <w:t>commit_hash_F</w:t>
      </w:r>
      <w:proofErr w:type="spellEnd"/>
      <w:r w:rsidRPr="00F955DE">
        <w:rPr>
          <w:rFonts w:cstheme="minorHAnsi"/>
          <w:color w:val="44546A" w:themeColor="text2"/>
          <w:szCs w:val="28"/>
          <w:lang w:val="en-US"/>
        </w:rPr>
        <w:t>&gt; to cherry pick just the F commit onto your branch</w:t>
      </w:r>
    </w:p>
    <w:p w14:paraId="5A1036A3" w14:textId="77777777" w:rsidR="00163414" w:rsidRPr="00F955DE" w:rsidRDefault="00163414" w:rsidP="00163414">
      <w:pPr>
        <w:pStyle w:val="ListParagraph"/>
        <w:numPr>
          <w:ilvl w:val="0"/>
          <w:numId w:val="19"/>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Use git log --</w:t>
      </w:r>
      <w:proofErr w:type="spellStart"/>
      <w:r w:rsidRPr="00F955DE">
        <w:rPr>
          <w:rFonts w:cstheme="minorHAnsi"/>
          <w:color w:val="44546A" w:themeColor="text2"/>
          <w:szCs w:val="28"/>
          <w:lang w:val="en-US"/>
        </w:rPr>
        <w:t>oneline</w:t>
      </w:r>
      <w:proofErr w:type="spellEnd"/>
      <w:r w:rsidRPr="00F955DE">
        <w:rPr>
          <w:rFonts w:cstheme="minorHAnsi"/>
          <w:color w:val="44546A" w:themeColor="text2"/>
          <w:szCs w:val="28"/>
          <w:lang w:val="en-US"/>
        </w:rPr>
        <w:t xml:space="preserve"> to see the change to the history and that commit F should now be the newest commit on the master branch</w:t>
      </w:r>
    </w:p>
    <w:p w14:paraId="3B0CE428" w14:textId="77777777" w:rsidR="00163414" w:rsidRPr="00F955DE" w:rsidRDefault="00163414" w:rsidP="00163414">
      <w:pPr>
        <w:pStyle w:val="ListParagraph"/>
        <w:numPr>
          <w:ilvl w:val="0"/>
          <w:numId w:val="19"/>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Use cat to view the content of names.txt look how it has now changed!</w:t>
      </w:r>
    </w:p>
    <w:p w14:paraId="78999D4E" w14:textId="77777777" w:rsidR="00163414" w:rsidRPr="00F955DE" w:rsidRDefault="00163414" w:rsidP="00163414">
      <w:pPr>
        <w:pStyle w:val="ListParagraph"/>
        <w:numPr>
          <w:ilvl w:val="0"/>
          <w:numId w:val="19"/>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Use git reset --hard HEAD^ to delete that cherry picking from the history so that we can now try again and cherry pick a range of commits</w:t>
      </w:r>
    </w:p>
    <w:p w14:paraId="3834C42E" w14:textId="77777777" w:rsidR="00163414" w:rsidRPr="00F955DE" w:rsidRDefault="00163414" w:rsidP="00163414">
      <w:pPr>
        <w:pStyle w:val="ListParagraph"/>
        <w:numPr>
          <w:ilvl w:val="0"/>
          <w:numId w:val="19"/>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Use git log --</w:t>
      </w:r>
      <w:proofErr w:type="spellStart"/>
      <w:r w:rsidRPr="00F955DE">
        <w:rPr>
          <w:rFonts w:cstheme="minorHAnsi"/>
          <w:color w:val="44546A" w:themeColor="text2"/>
          <w:szCs w:val="28"/>
          <w:lang w:val="en-US"/>
        </w:rPr>
        <w:t>oneline</w:t>
      </w:r>
      <w:proofErr w:type="spellEnd"/>
      <w:r w:rsidRPr="00F955DE">
        <w:rPr>
          <w:rFonts w:cstheme="minorHAnsi"/>
          <w:color w:val="44546A" w:themeColor="text2"/>
          <w:szCs w:val="28"/>
          <w:lang w:val="en-US"/>
        </w:rPr>
        <w:t xml:space="preserve"> --graph to check the </w:t>
      </w:r>
      <w:proofErr w:type="spellStart"/>
      <w:r w:rsidRPr="00F955DE">
        <w:rPr>
          <w:rFonts w:cstheme="minorHAnsi"/>
          <w:color w:val="44546A" w:themeColor="text2"/>
          <w:szCs w:val="28"/>
          <w:lang w:val="en-US"/>
        </w:rPr>
        <w:t>the</w:t>
      </w:r>
      <w:proofErr w:type="spellEnd"/>
      <w:r w:rsidRPr="00F955DE">
        <w:rPr>
          <w:rFonts w:cstheme="minorHAnsi"/>
          <w:color w:val="44546A" w:themeColor="text2"/>
          <w:szCs w:val="28"/>
          <w:lang w:val="en-US"/>
        </w:rPr>
        <w:t xml:space="preserve"> cherry picked commit is now removed from the branch</w:t>
      </w:r>
    </w:p>
    <w:p w14:paraId="5B56E284" w14:textId="77777777" w:rsidR="00163414" w:rsidRPr="00F955DE" w:rsidRDefault="00163414" w:rsidP="00163414">
      <w:pPr>
        <w:pStyle w:val="ListParagraph"/>
        <w:numPr>
          <w:ilvl w:val="0"/>
          <w:numId w:val="19"/>
        </w:num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We are now essentially back to where we began, now use git cherry-pick &lt;</w:t>
      </w:r>
      <w:proofErr w:type="spellStart"/>
      <w:r w:rsidRPr="00F955DE">
        <w:rPr>
          <w:rFonts w:cstheme="minorHAnsi"/>
          <w:color w:val="44546A" w:themeColor="text2"/>
          <w:szCs w:val="28"/>
          <w:lang w:val="en-US"/>
        </w:rPr>
        <w:t>commit_hash_F</w:t>
      </w:r>
      <w:proofErr w:type="spellEnd"/>
      <w:r w:rsidRPr="00F955DE">
        <w:rPr>
          <w:rFonts w:cstheme="minorHAnsi"/>
          <w:color w:val="44546A" w:themeColor="text2"/>
          <w:szCs w:val="28"/>
          <w:lang w:val="en-US"/>
        </w:rPr>
        <w:t>&gt;^..&lt;</w:t>
      </w:r>
      <w:proofErr w:type="spellStart"/>
      <w:r w:rsidRPr="00F955DE">
        <w:rPr>
          <w:rFonts w:cstheme="minorHAnsi"/>
          <w:color w:val="44546A" w:themeColor="text2"/>
          <w:szCs w:val="28"/>
          <w:lang w:val="en-US"/>
        </w:rPr>
        <w:t>commit_hash_G</w:t>
      </w:r>
      <w:proofErr w:type="spellEnd"/>
      <w:r w:rsidRPr="00F955DE">
        <w:rPr>
          <w:rFonts w:cstheme="minorHAnsi"/>
          <w:color w:val="44546A" w:themeColor="text2"/>
          <w:szCs w:val="28"/>
          <w:lang w:val="en-US"/>
        </w:rPr>
        <w:t>&gt; to cherry pick the range of commits from F to G (the two commits). Pay close attention and do not forget the caret ^ symbol after the first commit hash (see the section Useful Note below to understand why this is needed)</w:t>
      </w:r>
    </w:p>
    <w:p w14:paraId="2F3CB892" w14:textId="77777777" w:rsidR="00163414" w:rsidRPr="00F955DE" w:rsidRDefault="00163414" w:rsidP="00163414">
      <w:pPr>
        <w:pStyle w:val="ListParagraph"/>
        <w:numPr>
          <w:ilvl w:val="0"/>
          <w:numId w:val="19"/>
        </w:numPr>
        <w:spacing w:after="240" w:line="276" w:lineRule="auto"/>
        <w:ind w:left="567"/>
        <w:jc w:val="both"/>
        <w:rPr>
          <w:rFonts w:cstheme="minorHAnsi"/>
          <w:color w:val="44546A" w:themeColor="text2"/>
          <w:szCs w:val="28"/>
          <w:lang w:val="en-US"/>
        </w:rPr>
      </w:pPr>
      <w:r w:rsidRPr="00F955DE">
        <w:rPr>
          <w:rFonts w:cstheme="minorHAnsi"/>
          <w:color w:val="44546A" w:themeColor="text2"/>
          <w:szCs w:val="28"/>
          <w:lang w:val="en-US"/>
        </w:rPr>
        <w:t>Use git log --</w:t>
      </w:r>
      <w:proofErr w:type="spellStart"/>
      <w:r w:rsidRPr="00F955DE">
        <w:rPr>
          <w:rFonts w:cstheme="minorHAnsi"/>
          <w:color w:val="44546A" w:themeColor="text2"/>
          <w:szCs w:val="28"/>
          <w:lang w:val="en-US"/>
        </w:rPr>
        <w:t>oneline</w:t>
      </w:r>
      <w:proofErr w:type="spellEnd"/>
      <w:r w:rsidRPr="00F955DE">
        <w:rPr>
          <w:rFonts w:cstheme="minorHAnsi"/>
          <w:color w:val="44546A" w:themeColor="text2"/>
          <w:szCs w:val="28"/>
          <w:lang w:val="en-US"/>
        </w:rPr>
        <w:t xml:space="preserve"> --graph to view the history</w:t>
      </w:r>
    </w:p>
    <w:p w14:paraId="478191FB" w14:textId="77777777" w:rsidR="00163414" w:rsidRPr="00F955DE" w:rsidRDefault="00163414" w:rsidP="00163414">
      <w:pPr>
        <w:pStyle w:val="ListParagraph"/>
        <w:numPr>
          <w:ilvl w:val="0"/>
          <w:numId w:val="19"/>
        </w:numPr>
        <w:spacing w:after="240" w:line="276" w:lineRule="auto"/>
        <w:ind w:left="709" w:hanging="502"/>
        <w:jc w:val="both"/>
        <w:rPr>
          <w:rFonts w:cstheme="minorHAnsi"/>
          <w:color w:val="44546A" w:themeColor="text2"/>
          <w:szCs w:val="28"/>
          <w:lang w:val="en-US"/>
        </w:rPr>
      </w:pPr>
      <w:r w:rsidRPr="00F955DE">
        <w:rPr>
          <w:rFonts w:cstheme="minorHAnsi"/>
          <w:color w:val="44546A" w:themeColor="text2"/>
          <w:szCs w:val="28"/>
          <w:lang w:val="en-US"/>
        </w:rPr>
        <w:t>Use cat to view the contents of names.txt and sentence.txt look how they have changed!</w:t>
      </w:r>
    </w:p>
    <w:p w14:paraId="50CA14F6" w14:textId="77777777" w:rsidR="00163414" w:rsidRPr="00F955DE" w:rsidRDefault="00163414" w:rsidP="00163414">
      <w:pPr>
        <w:pStyle w:val="ListParagraph"/>
        <w:numPr>
          <w:ilvl w:val="0"/>
          <w:numId w:val="19"/>
        </w:numPr>
        <w:spacing w:after="240" w:line="276" w:lineRule="auto"/>
        <w:ind w:left="567"/>
        <w:jc w:val="both"/>
        <w:rPr>
          <w:rFonts w:cstheme="minorHAnsi"/>
          <w:color w:val="44546A" w:themeColor="text2"/>
          <w:szCs w:val="28"/>
          <w:lang w:val="en-US"/>
        </w:rPr>
      </w:pPr>
      <w:r w:rsidRPr="00F955DE">
        <w:rPr>
          <w:rFonts w:cstheme="minorHAnsi"/>
          <w:color w:val="44546A" w:themeColor="text2"/>
          <w:szCs w:val="28"/>
          <w:lang w:val="en-US"/>
        </w:rPr>
        <w:t>How many commits were added due to the cherry pick?</w:t>
      </w:r>
    </w:p>
    <w:p w14:paraId="739305D8" w14:textId="77777777" w:rsidR="00163414" w:rsidRPr="00F955DE" w:rsidRDefault="00163414" w:rsidP="00163414">
      <w:pPr>
        <w:pStyle w:val="Heading2"/>
        <w:rPr>
          <w:color w:val="44546A" w:themeColor="text2"/>
          <w:lang w:val="en-US"/>
        </w:rPr>
      </w:pPr>
      <w:bookmarkStart w:id="17" w:name="_Toc148524863"/>
      <w:r w:rsidRPr="00F955DE">
        <w:rPr>
          <w:color w:val="44546A" w:themeColor="text2"/>
          <w:lang w:val="en-US"/>
        </w:rPr>
        <w:t>Explanation</w:t>
      </w:r>
      <w:bookmarkEnd w:id="17"/>
    </w:p>
    <w:p w14:paraId="6A541F8F" w14:textId="77777777" w:rsidR="00163414" w:rsidRPr="00F955DE" w:rsidRDefault="00163414" w:rsidP="00163414">
      <w:p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When using range of commits with the cherry pick command, the first commit hash specified for the oldest (left side of the range) is not actually included in the cherry pick, as in that commit is excluded but all others between and including the newest commit are.</w:t>
      </w:r>
    </w:p>
    <w:p w14:paraId="384BA6F6" w14:textId="77777777" w:rsidR="00163414" w:rsidRPr="00F955DE" w:rsidRDefault="00163414" w:rsidP="00163414">
      <w:pPr>
        <w:spacing w:after="240" w:line="276" w:lineRule="auto"/>
        <w:jc w:val="both"/>
        <w:rPr>
          <w:rFonts w:cstheme="minorHAnsi"/>
          <w:color w:val="44546A" w:themeColor="text2"/>
          <w:szCs w:val="28"/>
          <w:lang w:val="en-US"/>
        </w:rPr>
      </w:pPr>
      <w:proofErr w:type="gramStart"/>
      <w:r w:rsidRPr="00F955DE">
        <w:rPr>
          <w:rFonts w:cstheme="minorHAnsi"/>
          <w:color w:val="44546A" w:themeColor="text2"/>
          <w:szCs w:val="28"/>
          <w:lang w:val="en-US"/>
        </w:rPr>
        <w:t>So</w:t>
      </w:r>
      <w:proofErr w:type="gramEnd"/>
      <w:r w:rsidRPr="00F955DE">
        <w:rPr>
          <w:rFonts w:cstheme="minorHAnsi"/>
          <w:color w:val="44546A" w:themeColor="text2"/>
          <w:szCs w:val="28"/>
          <w:lang w:val="en-US"/>
        </w:rPr>
        <w:t xml:space="preserve"> to bypass this issue it is useful to use the </w:t>
      </w:r>
      <w:proofErr w:type="gramStart"/>
      <w:r w:rsidRPr="00F955DE">
        <w:rPr>
          <w:rFonts w:cstheme="minorHAnsi"/>
          <w:color w:val="44546A" w:themeColor="text2"/>
          <w:szCs w:val="28"/>
          <w:lang w:val="en-US"/>
        </w:rPr>
        <w:t>caret</w:t>
      </w:r>
      <w:proofErr w:type="gramEnd"/>
      <w:r w:rsidRPr="00F955DE">
        <w:rPr>
          <w:rFonts w:cstheme="minorHAnsi"/>
          <w:color w:val="44546A" w:themeColor="text2"/>
          <w:szCs w:val="28"/>
          <w:lang w:val="en-US"/>
        </w:rPr>
        <w:t xml:space="preserve"> ^ after the first commit hash to tell Git that you want the commit BEFORE this commit, therefore including it in the cherry pick process.</w:t>
      </w:r>
    </w:p>
    <w:p w14:paraId="4951086E" w14:textId="77777777" w:rsidR="00163414" w:rsidRPr="00F955DE" w:rsidRDefault="00163414" w:rsidP="00163414">
      <w:p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For example</w:t>
      </w:r>
    </w:p>
    <w:p w14:paraId="44BD2E5D" w14:textId="77777777" w:rsidR="00163414" w:rsidRPr="00F955DE" w:rsidRDefault="00163414" w:rsidP="00163414">
      <w:pPr>
        <w:pStyle w:val="Subtitle"/>
        <w:rPr>
          <w:color w:val="44546A" w:themeColor="text2"/>
          <w:lang w:val="en-US"/>
        </w:rPr>
      </w:pPr>
      <w:r w:rsidRPr="00F955DE">
        <w:rPr>
          <w:color w:val="44546A" w:themeColor="text2"/>
          <w:lang w:val="en-US"/>
        </w:rPr>
        <w:t xml:space="preserve">git cherry-pick </w:t>
      </w:r>
      <w:proofErr w:type="gramStart"/>
      <w:r w:rsidRPr="00F955DE">
        <w:rPr>
          <w:color w:val="44546A" w:themeColor="text2"/>
          <w:lang w:val="en-US"/>
        </w:rPr>
        <w:t>ABCD..</w:t>
      </w:r>
      <w:proofErr w:type="gramEnd"/>
      <w:r w:rsidRPr="00F955DE">
        <w:rPr>
          <w:color w:val="44546A" w:themeColor="text2"/>
          <w:lang w:val="en-US"/>
        </w:rPr>
        <w:t>EFGH</w:t>
      </w:r>
    </w:p>
    <w:p w14:paraId="28A88DCA" w14:textId="77777777" w:rsidR="00163414" w:rsidRPr="00F955DE" w:rsidRDefault="00163414" w:rsidP="00163414">
      <w:pPr>
        <w:spacing w:after="240" w:line="276" w:lineRule="auto"/>
        <w:jc w:val="both"/>
        <w:rPr>
          <w:rFonts w:cstheme="minorHAnsi"/>
          <w:color w:val="44546A" w:themeColor="text2"/>
          <w:szCs w:val="28"/>
          <w:lang w:val="en-US"/>
        </w:rPr>
      </w:pPr>
      <w:r w:rsidRPr="00F955DE">
        <w:rPr>
          <w:rFonts w:cstheme="minorHAnsi"/>
          <w:color w:val="44546A" w:themeColor="text2"/>
          <w:szCs w:val="28"/>
          <w:lang w:val="en-US"/>
        </w:rPr>
        <w:t>would not include the commit ABCD, instead you should add a caret symbol to the end of the ABCD to tell git to include it, like this:</w:t>
      </w:r>
    </w:p>
    <w:p w14:paraId="6554365A" w14:textId="77777777" w:rsidR="00163414" w:rsidRPr="00F955DE" w:rsidRDefault="00163414" w:rsidP="00C36A85">
      <w:pPr>
        <w:pStyle w:val="Subtitle"/>
        <w:rPr>
          <w:color w:val="44546A" w:themeColor="text2"/>
          <w:lang w:val="en-US"/>
        </w:rPr>
      </w:pPr>
      <w:r w:rsidRPr="00F955DE">
        <w:rPr>
          <w:color w:val="44546A" w:themeColor="text2"/>
          <w:lang w:val="en-US"/>
        </w:rPr>
        <w:t>git cherry-pick ABCD</w:t>
      </w:r>
      <w:proofErr w:type="gramStart"/>
      <w:r w:rsidRPr="00F955DE">
        <w:rPr>
          <w:color w:val="44546A" w:themeColor="text2"/>
          <w:lang w:val="en-US"/>
        </w:rPr>
        <w:t>^..</w:t>
      </w:r>
      <w:proofErr w:type="gramEnd"/>
      <w:r w:rsidRPr="00F955DE">
        <w:rPr>
          <w:color w:val="44546A" w:themeColor="text2"/>
          <w:lang w:val="en-US"/>
        </w:rPr>
        <w:t>EFGH</w:t>
      </w:r>
    </w:p>
    <w:p w14:paraId="6AB60ED5" w14:textId="77777777" w:rsidR="00C36A85" w:rsidRPr="00F955DE" w:rsidRDefault="00C36A85" w:rsidP="00C36A85">
      <w:pPr>
        <w:rPr>
          <w:color w:val="44546A" w:themeColor="text2"/>
          <w:lang w:val="en-US"/>
        </w:rPr>
      </w:pPr>
    </w:p>
    <w:p w14:paraId="6F581F05" w14:textId="77777777" w:rsidR="00163414" w:rsidRPr="00F955DE" w:rsidRDefault="00163414" w:rsidP="00163414">
      <w:pPr>
        <w:rPr>
          <w:rFonts w:cstheme="minorHAnsi"/>
          <w:color w:val="44546A" w:themeColor="text2"/>
          <w:szCs w:val="28"/>
          <w:lang w:val="en-US"/>
        </w:rPr>
      </w:pPr>
      <w:r w:rsidRPr="00F955DE">
        <w:rPr>
          <w:rFonts w:cstheme="minorHAnsi"/>
          <w:color w:val="44546A" w:themeColor="text2"/>
          <w:szCs w:val="28"/>
          <w:lang w:val="en-US"/>
        </w:rPr>
        <w:t>After the bug fix, you continue to work on the new feature. After you committed the second part of the feature, you realize that you have done your commit on the master branch instead of the feature branch.</w:t>
      </w:r>
    </w:p>
    <w:p w14:paraId="22AAE9B2" w14:textId="77777777" w:rsidR="00163414" w:rsidRPr="00F955DE" w:rsidRDefault="00163414" w:rsidP="00163414">
      <w:pPr>
        <w:pStyle w:val="ListParagraph"/>
        <w:numPr>
          <w:ilvl w:val="0"/>
          <w:numId w:val="21"/>
        </w:numPr>
        <w:rPr>
          <w:rFonts w:cstheme="minorHAnsi"/>
          <w:color w:val="44546A" w:themeColor="text2"/>
          <w:szCs w:val="28"/>
          <w:lang w:val="en-US"/>
        </w:rPr>
      </w:pPr>
      <w:r w:rsidRPr="00F955DE">
        <w:rPr>
          <w:rFonts w:cstheme="minorHAnsi"/>
          <w:color w:val="44546A" w:themeColor="text2"/>
          <w:szCs w:val="28"/>
          <w:lang w:val="en-US"/>
        </w:rPr>
        <w:t>Move the faulty commit from the master branch to the new-feature branch.</w:t>
      </w:r>
    </w:p>
    <w:p w14:paraId="11D41447" w14:textId="77777777" w:rsidR="00163414" w:rsidRPr="00F955DE" w:rsidRDefault="00163414" w:rsidP="00163414">
      <w:pPr>
        <w:pStyle w:val="ListParagraph"/>
        <w:numPr>
          <w:ilvl w:val="0"/>
          <w:numId w:val="21"/>
        </w:numPr>
        <w:rPr>
          <w:rFonts w:cstheme="minorHAnsi"/>
          <w:color w:val="44546A" w:themeColor="text2"/>
          <w:szCs w:val="28"/>
          <w:lang w:val="en-US"/>
        </w:rPr>
      </w:pPr>
      <w:r w:rsidRPr="00F955DE">
        <w:rPr>
          <w:rFonts w:cstheme="minorHAnsi"/>
          <w:color w:val="44546A" w:themeColor="text2"/>
          <w:szCs w:val="28"/>
          <w:lang w:val="en-US"/>
        </w:rPr>
        <w:t>How would you also bring the bugfix to your feature branch?</w:t>
      </w:r>
    </w:p>
    <w:p w14:paraId="27C867F7" w14:textId="77777777" w:rsidR="00163414" w:rsidRPr="00F955DE" w:rsidRDefault="00163414" w:rsidP="00163414">
      <w:pPr>
        <w:rPr>
          <w:rFonts w:cstheme="minorHAnsi"/>
          <w:color w:val="44546A" w:themeColor="text2"/>
          <w:szCs w:val="28"/>
          <w:lang w:val="en-US"/>
        </w:rPr>
      </w:pPr>
    </w:p>
    <w:p w14:paraId="4E4927D3" w14:textId="77777777" w:rsidR="00163414" w:rsidRPr="00F955DE" w:rsidRDefault="00163414" w:rsidP="00163414">
      <w:pPr>
        <w:rPr>
          <w:rFonts w:cstheme="minorHAnsi"/>
          <w:color w:val="44546A" w:themeColor="text2"/>
          <w:szCs w:val="28"/>
          <w:lang w:val="en-US"/>
        </w:rPr>
      </w:pPr>
    </w:p>
    <w:sectPr w:rsidR="00163414" w:rsidRPr="00F955DE" w:rsidSect="00F056B1">
      <w:headerReference w:type="default" r:id="rId10"/>
      <w:footerReference w:type="default" r:id="rId11"/>
      <w:pgSz w:w="11906" w:h="16838" w:code="9"/>
      <w:pgMar w:top="1702" w:right="720" w:bottom="1418"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124E5" w14:textId="77777777" w:rsidR="00314AA8" w:rsidRDefault="00314AA8" w:rsidP="005C51EB">
      <w:pPr>
        <w:spacing w:after="0" w:line="240" w:lineRule="auto"/>
      </w:pPr>
      <w:r>
        <w:separator/>
      </w:r>
    </w:p>
  </w:endnote>
  <w:endnote w:type="continuationSeparator" w:id="0">
    <w:p w14:paraId="2CAB715A" w14:textId="77777777" w:rsidR="00314AA8" w:rsidRDefault="00314AA8" w:rsidP="005C5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ontserrat">
    <w:altName w:val="Calibri"/>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3CA97" w14:textId="77777777" w:rsidR="00B94F19" w:rsidRDefault="00B94F19">
    <w:pPr>
      <w:pStyle w:val="Footer"/>
    </w:pPr>
    <w:r>
      <w:rPr>
        <w:noProof/>
        <w:lang w:eastAsia="bg-BG"/>
      </w:rPr>
      <mc:AlternateContent>
        <mc:Choice Requires="wps">
          <w:drawing>
            <wp:anchor distT="45720" distB="45720" distL="114300" distR="114300" simplePos="0" relativeHeight="251660288" behindDoc="0" locked="0" layoutInCell="1" allowOverlap="1" wp14:anchorId="06B2C1F7" wp14:editId="12C7CCA4">
              <wp:simplePos x="0" y="0"/>
              <wp:positionH relativeFrom="column">
                <wp:posOffset>45720</wp:posOffset>
              </wp:positionH>
              <wp:positionV relativeFrom="paragraph">
                <wp:posOffset>93980</wp:posOffset>
              </wp:positionV>
              <wp:extent cx="2360930" cy="295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5275"/>
                      </a:xfrm>
                      <a:prstGeom prst="rect">
                        <a:avLst/>
                      </a:prstGeom>
                      <a:noFill/>
                      <a:ln w="9525">
                        <a:noFill/>
                        <a:miter lim="800000"/>
                        <a:headEnd/>
                        <a:tailEnd/>
                      </a:ln>
                    </wps:spPr>
                    <wps:txbx>
                      <w:txbxContent>
                        <w:p w14:paraId="0C6E07BA" w14:textId="77777777" w:rsidR="00B94F19" w:rsidRPr="002A3478" w:rsidRDefault="00B94F19">
                          <w:pPr>
                            <w:rPr>
                              <w:rFonts w:ascii="Montserrat" w:hAnsi="Montserrat"/>
                              <w:color w:val="12093D"/>
                              <w:sz w:val="18"/>
                              <w:lang w:val="en-US"/>
                            </w:rPr>
                          </w:pPr>
                          <w:r w:rsidRPr="002A3478">
                            <w:rPr>
                              <w:rFonts w:ascii="Montserrat" w:hAnsi="Montserrat"/>
                              <w:color w:val="12093D"/>
                              <w:sz w:val="18"/>
                              <w:lang w:val="en-US"/>
                            </w:rPr>
                            <w:t>sirma.com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6B2C1F7" id="_x0000_t202" coordsize="21600,21600" o:spt="202" path="m,l,21600r21600,l21600,xe">
              <v:stroke joinstyle="miter"/>
              <v:path gradientshapeok="t" o:connecttype="rect"/>
            </v:shapetype>
            <v:shape id="_x0000_s1027" type="#_x0000_t202" style="position:absolute;margin-left:3.6pt;margin-top:7.4pt;width:185.9pt;height:23.2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" filled="f" stroked="f">
              <v:textbox>
                <w:txbxContent>
                  <w:p w14:paraId="0C6E07BA" w14:textId="77777777" w:rsidR="00B94F19" w:rsidRPr="002A3478" w:rsidRDefault="00B94F19">
                    <w:pPr>
                      <w:rPr>
                        <w:rFonts w:ascii="Montserrat" w:hAnsi="Montserrat"/>
                        <w:color w:val="12093D"/>
                        <w:sz w:val="18"/>
                        <w:lang w:val="en-US"/>
                      </w:rPr>
                    </w:pPr>
                    <w:r w:rsidRPr="002A3478">
                      <w:rPr>
                        <w:rFonts w:ascii="Montserrat" w:hAnsi="Montserrat"/>
                        <w:color w:val="12093D"/>
                        <w:sz w:val="18"/>
                        <w:lang w:val="en-US"/>
                      </w:rPr>
                      <w:t>sirma.com</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AECB0" w14:textId="77777777" w:rsidR="00314AA8" w:rsidRDefault="00314AA8" w:rsidP="005C51EB">
      <w:pPr>
        <w:spacing w:after="0" w:line="240" w:lineRule="auto"/>
      </w:pPr>
      <w:r>
        <w:separator/>
      </w:r>
    </w:p>
  </w:footnote>
  <w:footnote w:type="continuationSeparator" w:id="0">
    <w:p w14:paraId="29A5A0C6" w14:textId="77777777" w:rsidR="00314AA8" w:rsidRDefault="00314AA8" w:rsidP="005C51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F685C" w14:textId="77777777" w:rsidR="005C51EB" w:rsidRDefault="00166336">
    <w:pPr>
      <w:pStyle w:val="Header"/>
    </w:pPr>
    <w:r>
      <w:rPr>
        <w:noProof/>
        <w:lang w:eastAsia="bg-BG"/>
      </w:rPr>
      <mc:AlternateContent>
        <mc:Choice Requires="wps">
          <w:drawing>
            <wp:anchor distT="45720" distB="45720" distL="114300" distR="114300" simplePos="0" relativeHeight="251662336" behindDoc="0" locked="0" layoutInCell="1" allowOverlap="1" wp14:anchorId="3391AD43" wp14:editId="76B0A726">
              <wp:simplePos x="0" y="0"/>
              <wp:positionH relativeFrom="margin">
                <wp:align>right</wp:align>
              </wp:positionH>
              <wp:positionV relativeFrom="paragraph">
                <wp:posOffset>-133985</wp:posOffset>
              </wp:positionV>
              <wp:extent cx="3599815" cy="661670"/>
              <wp:effectExtent l="0" t="0" r="0"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661670"/>
                      </a:xfrm>
                      <a:prstGeom prst="rect">
                        <a:avLst/>
                      </a:prstGeom>
                      <a:noFill/>
                      <a:ln w="9525">
                        <a:noFill/>
                        <a:miter lim="800000"/>
                        <a:headEnd/>
                        <a:tailEnd/>
                      </a:ln>
                    </wps:spPr>
                    <wps:txbx>
                      <w:txbxContent>
                        <w:p w14:paraId="160273FE" w14:textId="77777777" w:rsidR="006F0845"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rFonts w:ascii="Montserrat" w:hAnsi="Montserrat"/>
                              <w:color w:val="98A6B8"/>
                              <w:sz w:val="16"/>
                              <w:lang w:val="en-US"/>
                            </w:rPr>
                            <w:t>e:</w:t>
                          </w:r>
                          <w:r w:rsidRPr="00166336">
                            <w:rPr>
                              <w:rFonts w:ascii="Montserrat" w:hAnsi="Montserrat"/>
                              <w:color w:val="98A6B8"/>
                              <w:sz w:val="16"/>
                              <w:lang w:val="en-US"/>
                            </w:rPr>
                            <w:tab/>
                          </w:r>
                          <w:r w:rsidR="00B94F19" w:rsidRPr="00166336">
                            <w:rPr>
                              <w:rFonts w:ascii="Montserrat" w:hAnsi="Montserrat"/>
                              <w:color w:val="12093D"/>
                              <w:sz w:val="16"/>
                              <w:lang w:val="en-US"/>
                            </w:rPr>
                            <w:t>office@sirma.bg</w:t>
                          </w:r>
                          <w:r w:rsidR="006F0845" w:rsidRPr="00166336">
                            <w:rPr>
                              <w:rFonts w:ascii="Montserrat" w:hAnsi="Montserrat"/>
                              <w:color w:val="12093D"/>
                              <w:sz w:val="16"/>
                              <w:lang w:val="en-US"/>
                            </w:rPr>
                            <w:tab/>
                          </w:r>
                          <w:r w:rsidR="006F0845" w:rsidRPr="00166336">
                            <w:rPr>
                              <w:rFonts w:ascii="Montserrat" w:hAnsi="Montserrat"/>
                              <w:color w:val="98A6B8"/>
                              <w:sz w:val="16"/>
                              <w:lang w:val="en-US"/>
                            </w:rPr>
                            <w:t>a:</w:t>
                          </w:r>
                          <w:r w:rsidR="006F0845" w:rsidRPr="00166336">
                            <w:rPr>
                              <w:rFonts w:ascii="Montserrat" w:hAnsi="Montserrat"/>
                              <w:color w:val="98A6B8"/>
                              <w:sz w:val="16"/>
                              <w:lang w:val="en-US"/>
                            </w:rPr>
                            <w:tab/>
                          </w:r>
                          <w:r w:rsidR="006F0845" w:rsidRPr="00166336">
                            <w:rPr>
                              <w:rFonts w:ascii="Montserrat" w:hAnsi="Montserrat"/>
                              <w:color w:val="12093D"/>
                              <w:sz w:val="16"/>
                              <w:lang w:val="en-US"/>
                            </w:rPr>
                            <w:t>135 Tsarigradsko Shosse, blvd.</w:t>
                          </w:r>
                        </w:p>
                        <w:p w14:paraId="77288487" w14:textId="77777777" w:rsidR="00B94F19"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rFonts w:ascii="Montserrat" w:hAnsi="Montserrat"/>
                              <w:color w:val="98A6B8"/>
                              <w:sz w:val="16"/>
                              <w:lang w:val="en-US"/>
                            </w:rPr>
                            <w:t>m:</w:t>
                          </w:r>
                          <w:r w:rsidR="006F0845" w:rsidRPr="00166336">
                            <w:rPr>
                              <w:rFonts w:ascii="Montserrat" w:hAnsi="Montserrat"/>
                              <w:color w:val="98A6B8"/>
                              <w:sz w:val="16"/>
                              <w:lang w:val="en-US"/>
                            </w:rPr>
                            <w:tab/>
                          </w:r>
                          <w:r w:rsidR="00B94F19" w:rsidRPr="00166336">
                            <w:rPr>
                              <w:rFonts w:ascii="Montserrat" w:hAnsi="Montserrat"/>
                              <w:color w:val="12093D"/>
                              <w:sz w:val="16"/>
                              <w:lang w:val="en-US"/>
                            </w:rPr>
                            <w:t>+359 2 9768310</w:t>
                          </w:r>
                          <w:r w:rsidR="006F0845" w:rsidRPr="00166336">
                            <w:rPr>
                              <w:rFonts w:ascii="Montserrat" w:hAnsi="Montserrat"/>
                              <w:color w:val="12093D"/>
                              <w:sz w:val="16"/>
                              <w:lang w:val="en-US"/>
                            </w:rPr>
                            <w:tab/>
                          </w:r>
                          <w:r w:rsidR="006F0845" w:rsidRPr="00166336">
                            <w:rPr>
                              <w:rFonts w:ascii="Montserrat" w:hAnsi="Montserrat"/>
                              <w:color w:val="12093D"/>
                              <w:sz w:val="16"/>
                              <w:lang w:val="en-US"/>
                            </w:rPr>
                            <w:tab/>
                            <w:t>1784 Sofia, Bulgaria</w:t>
                          </w:r>
                        </w:p>
                        <w:p w14:paraId="68712427" w14:textId="77777777" w:rsidR="00B94F19" w:rsidRPr="00166336" w:rsidRDefault="00B94F19" w:rsidP="00166336">
                          <w:pPr>
                            <w:tabs>
                              <w:tab w:val="left" w:pos="2340"/>
                              <w:tab w:val="left" w:pos="2610"/>
                            </w:tabs>
                            <w:rPr>
                              <w:rFonts w:ascii="Montserrat" w:hAnsi="Montserrat"/>
                              <w:color w:val="12093D"/>
                              <w:lang w:val="en-US"/>
                            </w:rPr>
                          </w:pPr>
                        </w:p>
                        <w:p w14:paraId="5784E8C6" w14:textId="77777777" w:rsidR="00B94F19" w:rsidRPr="00166336" w:rsidRDefault="00B94F19" w:rsidP="00166336">
                          <w:pPr>
                            <w:tabs>
                              <w:tab w:val="left" w:pos="2340"/>
                              <w:tab w:val="left" w:pos="2610"/>
                            </w:tabs>
                            <w:rPr>
                              <w:rFonts w:ascii="Montserrat" w:hAnsi="Montserrat"/>
                              <w:color w:val="12093D"/>
                              <w:lang w:val="en-US"/>
                            </w:rPr>
                          </w:pPr>
                        </w:p>
                        <w:p w14:paraId="20E2D065" w14:textId="77777777" w:rsidR="00B94F19" w:rsidRPr="00166336" w:rsidRDefault="00B94F19" w:rsidP="00166336">
                          <w:pPr>
                            <w:tabs>
                              <w:tab w:val="left" w:pos="2340"/>
                              <w:tab w:val="left" w:pos="2610"/>
                            </w:tabs>
                            <w:rPr>
                              <w:rFonts w:ascii="Montserrat" w:hAnsi="Montserrat"/>
                              <w:color w:val="12093D"/>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91AD43" id="_x0000_t202" coordsize="21600,21600" o:spt="202" path="m,l,21600r21600,l21600,xe">
              <v:stroke joinstyle="miter"/>
              <v:path gradientshapeok="t" o:connecttype="rect"/>
            </v:shapetype>
            <v:shape id="Text Box 2" o:spid="_x0000_s1026" type="#_x0000_t202" style="position:absolute;margin-left:232.25pt;margin-top:-10.55pt;width:283.45pt;height:52.1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" filled="f" stroked="f">
              <v:textbox>
                <w:txbxContent>
                  <w:p w14:paraId="160273FE" w14:textId="77777777" w:rsidR="006F0845"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rFonts w:ascii="Montserrat" w:hAnsi="Montserrat"/>
                        <w:color w:val="98A6B8"/>
                        <w:sz w:val="16"/>
                        <w:lang w:val="en-US"/>
                      </w:rPr>
                      <w:t>e:</w:t>
                    </w:r>
                    <w:r w:rsidRPr="00166336">
                      <w:rPr>
                        <w:rFonts w:ascii="Montserrat" w:hAnsi="Montserrat"/>
                        <w:color w:val="98A6B8"/>
                        <w:sz w:val="16"/>
                        <w:lang w:val="en-US"/>
                      </w:rPr>
                      <w:tab/>
                    </w:r>
                    <w:r w:rsidR="00B94F19" w:rsidRPr="00166336">
                      <w:rPr>
                        <w:rFonts w:ascii="Montserrat" w:hAnsi="Montserrat"/>
                        <w:color w:val="12093D"/>
                        <w:sz w:val="16"/>
                        <w:lang w:val="en-US"/>
                      </w:rPr>
                      <w:t>office@sirma.bg</w:t>
                    </w:r>
                    <w:r w:rsidR="006F0845" w:rsidRPr="00166336">
                      <w:rPr>
                        <w:rFonts w:ascii="Montserrat" w:hAnsi="Montserrat"/>
                        <w:color w:val="12093D"/>
                        <w:sz w:val="16"/>
                        <w:lang w:val="en-US"/>
                      </w:rPr>
                      <w:tab/>
                    </w:r>
                    <w:r w:rsidR="006F0845" w:rsidRPr="00166336">
                      <w:rPr>
                        <w:rFonts w:ascii="Montserrat" w:hAnsi="Montserrat"/>
                        <w:color w:val="98A6B8"/>
                        <w:sz w:val="16"/>
                        <w:lang w:val="en-US"/>
                      </w:rPr>
                      <w:t>a:</w:t>
                    </w:r>
                    <w:r w:rsidR="006F0845" w:rsidRPr="00166336">
                      <w:rPr>
                        <w:rFonts w:ascii="Montserrat" w:hAnsi="Montserrat"/>
                        <w:color w:val="98A6B8"/>
                        <w:sz w:val="16"/>
                        <w:lang w:val="en-US"/>
                      </w:rPr>
                      <w:tab/>
                    </w:r>
                    <w:r w:rsidR="006F0845" w:rsidRPr="00166336">
                      <w:rPr>
                        <w:rFonts w:ascii="Montserrat" w:hAnsi="Montserrat"/>
                        <w:color w:val="12093D"/>
                        <w:sz w:val="16"/>
                        <w:lang w:val="en-US"/>
                      </w:rPr>
                      <w:t>135 Tsarigradsko Shosse, blvd.</w:t>
                    </w:r>
                  </w:p>
                  <w:p w14:paraId="77288487" w14:textId="77777777" w:rsidR="00B94F19"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rFonts w:ascii="Montserrat" w:hAnsi="Montserrat"/>
                        <w:color w:val="98A6B8"/>
                        <w:sz w:val="16"/>
                        <w:lang w:val="en-US"/>
                      </w:rPr>
                      <w:t>m:</w:t>
                    </w:r>
                    <w:r w:rsidR="006F0845" w:rsidRPr="00166336">
                      <w:rPr>
                        <w:rFonts w:ascii="Montserrat" w:hAnsi="Montserrat"/>
                        <w:color w:val="98A6B8"/>
                        <w:sz w:val="16"/>
                        <w:lang w:val="en-US"/>
                      </w:rPr>
                      <w:tab/>
                    </w:r>
                    <w:r w:rsidR="00B94F19" w:rsidRPr="00166336">
                      <w:rPr>
                        <w:rFonts w:ascii="Montserrat" w:hAnsi="Montserrat"/>
                        <w:color w:val="12093D"/>
                        <w:sz w:val="16"/>
                        <w:lang w:val="en-US"/>
                      </w:rPr>
                      <w:t>+359 2 9768310</w:t>
                    </w:r>
                    <w:r w:rsidR="006F0845" w:rsidRPr="00166336">
                      <w:rPr>
                        <w:rFonts w:ascii="Montserrat" w:hAnsi="Montserrat"/>
                        <w:color w:val="12093D"/>
                        <w:sz w:val="16"/>
                        <w:lang w:val="en-US"/>
                      </w:rPr>
                      <w:tab/>
                    </w:r>
                    <w:r w:rsidR="006F0845" w:rsidRPr="00166336">
                      <w:rPr>
                        <w:rFonts w:ascii="Montserrat" w:hAnsi="Montserrat"/>
                        <w:color w:val="12093D"/>
                        <w:sz w:val="16"/>
                        <w:lang w:val="en-US"/>
                      </w:rPr>
                      <w:tab/>
                      <w:t>1784 Sofia, Bulgaria</w:t>
                    </w:r>
                  </w:p>
                  <w:p w14:paraId="68712427" w14:textId="77777777" w:rsidR="00B94F19" w:rsidRPr="00166336" w:rsidRDefault="00B94F19" w:rsidP="00166336">
                    <w:pPr>
                      <w:tabs>
                        <w:tab w:val="left" w:pos="2340"/>
                        <w:tab w:val="left" w:pos="2610"/>
                      </w:tabs>
                      <w:rPr>
                        <w:rFonts w:ascii="Montserrat" w:hAnsi="Montserrat"/>
                        <w:color w:val="12093D"/>
                        <w:lang w:val="en-US"/>
                      </w:rPr>
                    </w:pPr>
                  </w:p>
                  <w:p w14:paraId="5784E8C6" w14:textId="77777777" w:rsidR="00B94F19" w:rsidRPr="00166336" w:rsidRDefault="00B94F19" w:rsidP="00166336">
                    <w:pPr>
                      <w:tabs>
                        <w:tab w:val="left" w:pos="2340"/>
                        <w:tab w:val="left" w:pos="2610"/>
                      </w:tabs>
                      <w:rPr>
                        <w:rFonts w:ascii="Montserrat" w:hAnsi="Montserrat"/>
                        <w:color w:val="12093D"/>
                        <w:lang w:val="en-US"/>
                      </w:rPr>
                    </w:pPr>
                  </w:p>
                  <w:p w14:paraId="20E2D065" w14:textId="77777777" w:rsidR="00B94F19" w:rsidRPr="00166336" w:rsidRDefault="00B94F19" w:rsidP="00166336">
                    <w:pPr>
                      <w:tabs>
                        <w:tab w:val="left" w:pos="2340"/>
                        <w:tab w:val="left" w:pos="2610"/>
                      </w:tabs>
                      <w:rPr>
                        <w:rFonts w:ascii="Montserrat" w:hAnsi="Montserrat"/>
                        <w:color w:val="12093D"/>
                        <w:lang w:val="en-US"/>
                      </w:rPr>
                    </w:pPr>
                  </w:p>
                </w:txbxContent>
              </v:textbox>
              <w10:wrap type="square" anchorx="margin"/>
            </v:shape>
          </w:pict>
        </mc:Fallback>
      </mc:AlternateContent>
    </w:r>
    <w:r w:rsidR="006F0845">
      <w:rPr>
        <w:noProof/>
        <w:lang w:eastAsia="bg-BG"/>
      </w:rPr>
      <w:drawing>
        <wp:anchor distT="0" distB="0" distL="114300" distR="114300" simplePos="0" relativeHeight="251658240" behindDoc="1" locked="0" layoutInCell="1" allowOverlap="1" wp14:anchorId="72094567" wp14:editId="68B87022">
          <wp:simplePos x="0" y="0"/>
          <wp:positionH relativeFrom="page">
            <wp:align>right</wp:align>
          </wp:positionH>
          <wp:positionV relativeFrom="paragraph">
            <wp:posOffset>-441940</wp:posOffset>
          </wp:positionV>
          <wp:extent cx="7546348" cy="10679033"/>
          <wp:effectExtent l="0" t="0" r="0"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rma---Letterhead---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348" cy="1067903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12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E84E64"/>
    <w:multiLevelType w:val="multilevel"/>
    <w:tmpl w:val="95C055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0357C"/>
    <w:multiLevelType w:val="hybridMultilevel"/>
    <w:tmpl w:val="3E34A0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56AB7"/>
    <w:multiLevelType w:val="hybridMultilevel"/>
    <w:tmpl w:val="54A80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AF4210"/>
    <w:multiLevelType w:val="hybridMultilevel"/>
    <w:tmpl w:val="5B6A4EB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9C70C4"/>
    <w:multiLevelType w:val="hybridMultilevel"/>
    <w:tmpl w:val="F2F41A7E"/>
    <w:lvl w:ilvl="0" w:tplc="9F6433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D17369"/>
    <w:multiLevelType w:val="hybridMultilevel"/>
    <w:tmpl w:val="45E864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94462"/>
    <w:multiLevelType w:val="hybridMultilevel"/>
    <w:tmpl w:val="45E864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13926"/>
    <w:multiLevelType w:val="multilevel"/>
    <w:tmpl w:val="95C05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CF065B"/>
    <w:multiLevelType w:val="hybridMultilevel"/>
    <w:tmpl w:val="3EB4E8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DC74F8"/>
    <w:multiLevelType w:val="hybridMultilevel"/>
    <w:tmpl w:val="45E864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9A4B0C"/>
    <w:multiLevelType w:val="hybridMultilevel"/>
    <w:tmpl w:val="B2A86ACC"/>
    <w:lvl w:ilvl="0" w:tplc="B576E880">
      <w:start w:val="1"/>
      <w:numFmt w:val="decimal"/>
      <w:pStyle w:val="Heading1"/>
      <w:lvlText w:val="%1."/>
      <w:lvlJc w:val="left"/>
      <w:pPr>
        <w:ind w:left="54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9C5297"/>
    <w:multiLevelType w:val="multilevel"/>
    <w:tmpl w:val="95C055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263D02"/>
    <w:multiLevelType w:val="multilevel"/>
    <w:tmpl w:val="95C055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4E4205"/>
    <w:multiLevelType w:val="hybridMultilevel"/>
    <w:tmpl w:val="3E34A0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7224B"/>
    <w:multiLevelType w:val="multilevel"/>
    <w:tmpl w:val="95C05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FC09E2"/>
    <w:multiLevelType w:val="hybridMultilevel"/>
    <w:tmpl w:val="5B6A4EB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2344CF1"/>
    <w:multiLevelType w:val="hybridMultilevel"/>
    <w:tmpl w:val="F2F41A7E"/>
    <w:lvl w:ilvl="0" w:tplc="9F6433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1C5FD0"/>
    <w:multiLevelType w:val="hybridMultilevel"/>
    <w:tmpl w:val="B6BAA5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3533BF"/>
    <w:multiLevelType w:val="hybridMultilevel"/>
    <w:tmpl w:val="B6BAA5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445F6A"/>
    <w:multiLevelType w:val="multilevel"/>
    <w:tmpl w:val="4120B33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09F7A2B"/>
    <w:multiLevelType w:val="hybridMultilevel"/>
    <w:tmpl w:val="0AF48748"/>
    <w:lvl w:ilvl="0" w:tplc="6E540CE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672D92"/>
    <w:multiLevelType w:val="hybridMultilevel"/>
    <w:tmpl w:val="DE621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0A2331"/>
    <w:multiLevelType w:val="hybridMultilevel"/>
    <w:tmpl w:val="8528BB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1820CB"/>
    <w:multiLevelType w:val="multilevel"/>
    <w:tmpl w:val="95C05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76790E"/>
    <w:multiLevelType w:val="hybridMultilevel"/>
    <w:tmpl w:val="DC3EC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E67CCD"/>
    <w:multiLevelType w:val="hybridMultilevel"/>
    <w:tmpl w:val="46604E8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4C48E9"/>
    <w:multiLevelType w:val="hybridMultilevel"/>
    <w:tmpl w:val="C36CA8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8110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A4912CB"/>
    <w:multiLevelType w:val="hybridMultilevel"/>
    <w:tmpl w:val="6248F7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9885295">
    <w:abstractNumId w:val="21"/>
  </w:num>
  <w:num w:numId="2" w16cid:durableId="46808483">
    <w:abstractNumId w:val="9"/>
  </w:num>
  <w:num w:numId="3" w16cid:durableId="2078937823">
    <w:abstractNumId w:val="17"/>
  </w:num>
  <w:num w:numId="4" w16cid:durableId="669530053">
    <w:abstractNumId w:val="22"/>
  </w:num>
  <w:num w:numId="5" w16cid:durableId="1361394275">
    <w:abstractNumId w:val="5"/>
  </w:num>
  <w:num w:numId="6" w16cid:durableId="1960142947">
    <w:abstractNumId w:val="4"/>
  </w:num>
  <w:num w:numId="7" w16cid:durableId="426775240">
    <w:abstractNumId w:val="26"/>
  </w:num>
  <w:num w:numId="8" w16cid:durableId="1151294466">
    <w:abstractNumId w:val="16"/>
  </w:num>
  <w:num w:numId="9" w16cid:durableId="2122607482">
    <w:abstractNumId w:val="19"/>
  </w:num>
  <w:num w:numId="10" w16cid:durableId="1439761041">
    <w:abstractNumId w:val="18"/>
  </w:num>
  <w:num w:numId="11" w16cid:durableId="1803115168">
    <w:abstractNumId w:val="2"/>
  </w:num>
  <w:num w:numId="12" w16cid:durableId="2116053657">
    <w:abstractNumId w:val="14"/>
  </w:num>
  <w:num w:numId="13" w16cid:durableId="946355255">
    <w:abstractNumId w:val="23"/>
  </w:num>
  <w:num w:numId="14" w16cid:durableId="130095596">
    <w:abstractNumId w:val="0"/>
  </w:num>
  <w:num w:numId="15" w16cid:durableId="1504660185">
    <w:abstractNumId w:val="20"/>
  </w:num>
  <w:num w:numId="16" w16cid:durableId="1022585390">
    <w:abstractNumId w:val="28"/>
  </w:num>
  <w:num w:numId="17" w16cid:durableId="1817717030">
    <w:abstractNumId w:val="3"/>
  </w:num>
  <w:num w:numId="18" w16cid:durableId="527529654">
    <w:abstractNumId w:val="27"/>
  </w:num>
  <w:num w:numId="19" w16cid:durableId="44643335">
    <w:abstractNumId w:val="29"/>
  </w:num>
  <w:num w:numId="20" w16cid:durableId="536620093">
    <w:abstractNumId w:val="10"/>
  </w:num>
  <w:num w:numId="21" w16cid:durableId="33893947">
    <w:abstractNumId w:val="6"/>
  </w:num>
  <w:num w:numId="22" w16cid:durableId="1046950318">
    <w:abstractNumId w:val="7"/>
  </w:num>
  <w:num w:numId="23" w16cid:durableId="219051595">
    <w:abstractNumId w:val="11"/>
  </w:num>
  <w:num w:numId="24" w16cid:durableId="1823086239">
    <w:abstractNumId w:val="11"/>
  </w:num>
  <w:num w:numId="25" w16cid:durableId="673268519">
    <w:abstractNumId w:val="25"/>
  </w:num>
  <w:num w:numId="26" w16cid:durableId="968559079">
    <w:abstractNumId w:val="12"/>
  </w:num>
  <w:num w:numId="27" w16cid:durableId="272321186">
    <w:abstractNumId w:val="8"/>
  </w:num>
  <w:num w:numId="28" w16cid:durableId="1762212734">
    <w:abstractNumId w:val="13"/>
  </w:num>
  <w:num w:numId="29" w16cid:durableId="474877048">
    <w:abstractNumId w:val="15"/>
  </w:num>
  <w:num w:numId="30" w16cid:durableId="153374676">
    <w:abstractNumId w:val="1"/>
  </w:num>
  <w:num w:numId="31" w16cid:durableId="104348000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514"/>
    <w:rsid w:val="00044E62"/>
    <w:rsid w:val="000D6227"/>
    <w:rsid w:val="000F39EE"/>
    <w:rsid w:val="00110929"/>
    <w:rsid w:val="001279A7"/>
    <w:rsid w:val="00163414"/>
    <w:rsid w:val="00166336"/>
    <w:rsid w:val="00182735"/>
    <w:rsid w:val="00223CBD"/>
    <w:rsid w:val="00224329"/>
    <w:rsid w:val="00261B13"/>
    <w:rsid w:val="002928C8"/>
    <w:rsid w:val="002A3478"/>
    <w:rsid w:val="002A3535"/>
    <w:rsid w:val="002F6EE8"/>
    <w:rsid w:val="00314AA8"/>
    <w:rsid w:val="00323286"/>
    <w:rsid w:val="00336990"/>
    <w:rsid w:val="00357C94"/>
    <w:rsid w:val="00433B3A"/>
    <w:rsid w:val="004B2AE6"/>
    <w:rsid w:val="005C51EB"/>
    <w:rsid w:val="00695342"/>
    <w:rsid w:val="006A1346"/>
    <w:rsid w:val="006A551F"/>
    <w:rsid w:val="006F0845"/>
    <w:rsid w:val="007079E0"/>
    <w:rsid w:val="00760A5C"/>
    <w:rsid w:val="00780636"/>
    <w:rsid w:val="007824E5"/>
    <w:rsid w:val="00804D82"/>
    <w:rsid w:val="008166FB"/>
    <w:rsid w:val="00820263"/>
    <w:rsid w:val="0083685F"/>
    <w:rsid w:val="00836915"/>
    <w:rsid w:val="008466AA"/>
    <w:rsid w:val="00854D26"/>
    <w:rsid w:val="008B4EB7"/>
    <w:rsid w:val="009C7514"/>
    <w:rsid w:val="00A30ABC"/>
    <w:rsid w:val="00A31355"/>
    <w:rsid w:val="00A84F75"/>
    <w:rsid w:val="00AB4096"/>
    <w:rsid w:val="00B13585"/>
    <w:rsid w:val="00B74B47"/>
    <w:rsid w:val="00B83238"/>
    <w:rsid w:val="00B94F19"/>
    <w:rsid w:val="00BA2682"/>
    <w:rsid w:val="00BB1242"/>
    <w:rsid w:val="00BF6184"/>
    <w:rsid w:val="00C04102"/>
    <w:rsid w:val="00C2141E"/>
    <w:rsid w:val="00C36A85"/>
    <w:rsid w:val="00C8571B"/>
    <w:rsid w:val="00C85B2B"/>
    <w:rsid w:val="00D5503B"/>
    <w:rsid w:val="00D65610"/>
    <w:rsid w:val="00DE1256"/>
    <w:rsid w:val="00E03201"/>
    <w:rsid w:val="00E13A3E"/>
    <w:rsid w:val="00E23FA5"/>
    <w:rsid w:val="00E31D2F"/>
    <w:rsid w:val="00E32005"/>
    <w:rsid w:val="00E95081"/>
    <w:rsid w:val="00EA0AD9"/>
    <w:rsid w:val="00EA2310"/>
    <w:rsid w:val="00F056B1"/>
    <w:rsid w:val="00F460BB"/>
    <w:rsid w:val="00F4747E"/>
    <w:rsid w:val="00F94AA4"/>
    <w:rsid w:val="00F955D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E35A1"/>
  <w15:chartTrackingRefBased/>
  <w15:docId w15:val="{1E550491-C492-4F25-8004-B025ECA4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51F"/>
    <w:rPr>
      <w:rFonts w:ascii="Verdana" w:hAnsi="Verdana"/>
    </w:rPr>
  </w:style>
  <w:style w:type="paragraph" w:styleId="Heading1">
    <w:name w:val="heading 1"/>
    <w:basedOn w:val="Normal"/>
    <w:next w:val="Normal"/>
    <w:link w:val="Heading1Char"/>
    <w:uiPriority w:val="9"/>
    <w:qFormat/>
    <w:rsid w:val="006A551F"/>
    <w:pPr>
      <w:keepNext/>
      <w:keepLines/>
      <w:numPr>
        <w:numId w:val="23"/>
      </w:numPr>
      <w:spacing w:before="240" w:after="240" w:line="276" w:lineRule="auto"/>
      <w:ind w:left="360"/>
      <w:jc w:val="center"/>
      <w:outlineLvl w:val="0"/>
    </w:pPr>
    <w:rPr>
      <w:rFonts w:eastAsiaTheme="majorEastAsia" w:cstheme="majorBidi"/>
      <w:b/>
      <w:color w:val="2E74B5" w:themeColor="accent1" w:themeShade="BF"/>
      <w:sz w:val="28"/>
      <w:szCs w:val="32"/>
      <w:lang w:val="en-US"/>
    </w:rPr>
  </w:style>
  <w:style w:type="paragraph" w:styleId="Heading2">
    <w:name w:val="heading 2"/>
    <w:basedOn w:val="Normal"/>
    <w:next w:val="Normal"/>
    <w:link w:val="Heading2Char"/>
    <w:uiPriority w:val="9"/>
    <w:unhideWhenUsed/>
    <w:qFormat/>
    <w:rsid w:val="00695342"/>
    <w:pPr>
      <w:keepNext/>
      <w:keepLines/>
      <w:spacing w:before="40" w:after="0"/>
      <w:outlineLvl w:val="1"/>
    </w:pPr>
    <w:rPr>
      <w:rFonts w:eastAsiaTheme="majorEastAsia"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B135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1EB"/>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51EB"/>
  </w:style>
  <w:style w:type="paragraph" w:styleId="Footer">
    <w:name w:val="footer"/>
    <w:basedOn w:val="Normal"/>
    <w:link w:val="FooterChar"/>
    <w:uiPriority w:val="99"/>
    <w:unhideWhenUsed/>
    <w:rsid w:val="005C51EB"/>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51EB"/>
  </w:style>
  <w:style w:type="character" w:styleId="Hyperlink">
    <w:name w:val="Hyperlink"/>
    <w:basedOn w:val="DefaultParagraphFont"/>
    <w:uiPriority w:val="99"/>
    <w:unhideWhenUsed/>
    <w:rsid w:val="00B94F19"/>
    <w:rPr>
      <w:color w:val="0563C1" w:themeColor="hyperlink"/>
      <w:u w:val="single"/>
    </w:rPr>
  </w:style>
  <w:style w:type="character" w:customStyle="1" w:styleId="Heading1Char">
    <w:name w:val="Heading 1 Char"/>
    <w:basedOn w:val="DefaultParagraphFont"/>
    <w:link w:val="Heading1"/>
    <w:uiPriority w:val="9"/>
    <w:rsid w:val="006A551F"/>
    <w:rPr>
      <w:rFonts w:ascii="Verdana" w:eastAsiaTheme="majorEastAsia" w:hAnsi="Verdana" w:cstheme="majorBidi"/>
      <w:b/>
      <w:color w:val="2E74B5" w:themeColor="accent1" w:themeShade="BF"/>
      <w:sz w:val="28"/>
      <w:szCs w:val="32"/>
      <w:lang w:val="en-US"/>
    </w:rPr>
  </w:style>
  <w:style w:type="character" w:customStyle="1" w:styleId="Heading2Char">
    <w:name w:val="Heading 2 Char"/>
    <w:basedOn w:val="DefaultParagraphFont"/>
    <w:link w:val="Heading2"/>
    <w:uiPriority w:val="9"/>
    <w:rsid w:val="00695342"/>
    <w:rPr>
      <w:rFonts w:ascii="Verdana" w:eastAsiaTheme="majorEastAsia" w:hAnsi="Verdana" w:cstheme="majorBidi"/>
      <w:b/>
      <w:color w:val="2E74B5" w:themeColor="accent1" w:themeShade="BF"/>
      <w:sz w:val="24"/>
      <w:szCs w:val="26"/>
    </w:rPr>
  </w:style>
  <w:style w:type="paragraph" w:styleId="ListParagraph">
    <w:name w:val="List Paragraph"/>
    <w:basedOn w:val="Normal"/>
    <w:uiPriority w:val="34"/>
    <w:qFormat/>
    <w:rsid w:val="00EA0AD9"/>
    <w:pPr>
      <w:ind w:left="720"/>
      <w:contextualSpacing/>
    </w:pPr>
  </w:style>
  <w:style w:type="paragraph" w:styleId="Subtitle">
    <w:name w:val="Subtitle"/>
    <w:basedOn w:val="Normal"/>
    <w:next w:val="Normal"/>
    <w:link w:val="SubtitleChar"/>
    <w:uiPriority w:val="11"/>
    <w:qFormat/>
    <w:rsid w:val="00F474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747E"/>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F4747E"/>
    <w:rPr>
      <w:color w:val="605E5C"/>
      <w:shd w:val="clear" w:color="auto" w:fill="E1DFDD"/>
    </w:rPr>
  </w:style>
  <w:style w:type="character" w:styleId="FollowedHyperlink">
    <w:name w:val="FollowedHyperlink"/>
    <w:basedOn w:val="DefaultParagraphFont"/>
    <w:uiPriority w:val="99"/>
    <w:semiHidden/>
    <w:unhideWhenUsed/>
    <w:rsid w:val="00F4747E"/>
    <w:rPr>
      <w:color w:val="954F72" w:themeColor="followedHyperlink"/>
      <w:u w:val="single"/>
    </w:rPr>
  </w:style>
  <w:style w:type="paragraph" w:styleId="TOCHeading">
    <w:name w:val="TOC Heading"/>
    <w:basedOn w:val="Heading1"/>
    <w:next w:val="Normal"/>
    <w:uiPriority w:val="39"/>
    <w:unhideWhenUsed/>
    <w:qFormat/>
    <w:rsid w:val="00F94AA4"/>
    <w:pPr>
      <w:outlineLvl w:val="9"/>
    </w:pPr>
  </w:style>
  <w:style w:type="paragraph" w:styleId="TOC1">
    <w:name w:val="toc 1"/>
    <w:basedOn w:val="Normal"/>
    <w:next w:val="Normal"/>
    <w:autoRedefine/>
    <w:uiPriority w:val="39"/>
    <w:unhideWhenUsed/>
    <w:rsid w:val="002F6EE8"/>
    <w:pPr>
      <w:tabs>
        <w:tab w:val="left" w:pos="660"/>
        <w:tab w:val="right" w:leader="dot" w:pos="10042"/>
      </w:tabs>
      <w:spacing w:after="100"/>
    </w:pPr>
  </w:style>
  <w:style w:type="paragraph" w:styleId="TOC2">
    <w:name w:val="toc 2"/>
    <w:basedOn w:val="Normal"/>
    <w:next w:val="Normal"/>
    <w:autoRedefine/>
    <w:uiPriority w:val="39"/>
    <w:unhideWhenUsed/>
    <w:rsid w:val="00F94AA4"/>
    <w:pPr>
      <w:spacing w:after="100"/>
      <w:ind w:left="220"/>
    </w:pPr>
  </w:style>
  <w:style w:type="paragraph" w:styleId="Title">
    <w:name w:val="Title"/>
    <w:basedOn w:val="Normal"/>
    <w:next w:val="Normal"/>
    <w:link w:val="TitleChar"/>
    <w:uiPriority w:val="10"/>
    <w:qFormat/>
    <w:rsid w:val="00F94A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AA4"/>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D5503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5503B"/>
    <w:rPr>
      <w:i/>
      <w:iCs/>
      <w:color w:val="404040" w:themeColor="text1" w:themeTint="BF"/>
    </w:rPr>
  </w:style>
  <w:style w:type="paragraph" w:customStyle="1" w:styleId="code">
    <w:name w:val="code"/>
    <w:basedOn w:val="Quote"/>
    <w:link w:val="codeChar"/>
    <w:qFormat/>
    <w:rsid w:val="00D5503B"/>
    <w:pPr>
      <w:jc w:val="left"/>
    </w:pPr>
    <w:rPr>
      <w:rFonts w:ascii="Consolas" w:hAnsi="Consolas"/>
      <w:i w:val="0"/>
      <w:lang w:val="en-US"/>
    </w:rPr>
  </w:style>
  <w:style w:type="character" w:customStyle="1" w:styleId="Heading3Char">
    <w:name w:val="Heading 3 Char"/>
    <w:basedOn w:val="DefaultParagraphFont"/>
    <w:link w:val="Heading3"/>
    <w:uiPriority w:val="9"/>
    <w:semiHidden/>
    <w:rsid w:val="00B13585"/>
    <w:rPr>
      <w:rFonts w:asciiTheme="majorHAnsi" w:eastAsiaTheme="majorEastAsia" w:hAnsiTheme="majorHAnsi" w:cstheme="majorBidi"/>
      <w:color w:val="1F4D78" w:themeColor="accent1" w:themeShade="7F"/>
      <w:sz w:val="24"/>
      <w:szCs w:val="24"/>
    </w:rPr>
  </w:style>
  <w:style w:type="character" w:customStyle="1" w:styleId="codeChar">
    <w:name w:val="code Char"/>
    <w:basedOn w:val="QuoteChar"/>
    <w:link w:val="code"/>
    <w:rsid w:val="00D5503B"/>
    <w:rPr>
      <w:rFonts w:ascii="Consolas" w:hAnsi="Consolas"/>
      <w:i w:val="0"/>
      <w:iCs/>
      <w:color w:val="404040" w:themeColor="text1" w:themeTint="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5374">
      <w:bodyDiv w:val="1"/>
      <w:marLeft w:val="0"/>
      <w:marRight w:val="0"/>
      <w:marTop w:val="0"/>
      <w:marBottom w:val="0"/>
      <w:divBdr>
        <w:top w:val="none" w:sz="0" w:space="0" w:color="auto"/>
        <w:left w:val="none" w:sz="0" w:space="0" w:color="auto"/>
        <w:bottom w:val="none" w:sz="0" w:space="0" w:color="auto"/>
        <w:right w:val="none" w:sz="0" w:space="0" w:color="auto"/>
      </w:divBdr>
    </w:div>
    <w:div w:id="754057304">
      <w:bodyDiv w:val="1"/>
      <w:marLeft w:val="0"/>
      <w:marRight w:val="0"/>
      <w:marTop w:val="0"/>
      <w:marBottom w:val="0"/>
      <w:divBdr>
        <w:top w:val="none" w:sz="0" w:space="0" w:color="auto"/>
        <w:left w:val="none" w:sz="0" w:space="0" w:color="auto"/>
        <w:bottom w:val="none" w:sz="0" w:space="0" w:color="auto"/>
        <w:right w:val="none" w:sz="0" w:space="0" w:color="auto"/>
      </w:divBdr>
    </w:div>
    <w:div w:id="771364428">
      <w:bodyDiv w:val="1"/>
      <w:marLeft w:val="0"/>
      <w:marRight w:val="0"/>
      <w:marTop w:val="0"/>
      <w:marBottom w:val="0"/>
      <w:divBdr>
        <w:top w:val="none" w:sz="0" w:space="0" w:color="auto"/>
        <w:left w:val="none" w:sz="0" w:space="0" w:color="auto"/>
        <w:bottom w:val="none" w:sz="0" w:space="0" w:color="auto"/>
        <w:right w:val="none" w:sz="0" w:space="0" w:color="auto"/>
      </w:divBdr>
    </w:div>
    <w:div w:id="1130126595">
      <w:bodyDiv w:val="1"/>
      <w:marLeft w:val="0"/>
      <w:marRight w:val="0"/>
      <w:marTop w:val="0"/>
      <w:marBottom w:val="0"/>
      <w:divBdr>
        <w:top w:val="none" w:sz="0" w:space="0" w:color="auto"/>
        <w:left w:val="none" w:sz="0" w:space="0" w:color="auto"/>
        <w:bottom w:val="none" w:sz="0" w:space="0" w:color="auto"/>
        <w:right w:val="none" w:sz="0" w:space="0" w:color="auto"/>
      </w:divBdr>
    </w:div>
    <w:div w:id="1680235777">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t/git/blob/master/Documentation/howto/revert-a-faulty-merge.tx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github.com/en/get-started/getting-started-with-git/associating-text-editors-with-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mchill\Downloads\Sirma%20-%20Letterhead%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B7519-6628-44D6-B85B-D52598F77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Sirma - Letterhead -1.dotx</Template>
  <TotalTime>678</TotalTime>
  <Pages>8</Pages>
  <Words>2181</Words>
  <Characters>12435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Momchill Zarev</dc:creator>
  <cp:keywords/>
  <dc:description/>
  <cp:lastModifiedBy>Alen Paunov</cp:lastModifiedBy>
  <cp:revision>7</cp:revision>
  <cp:lastPrinted>2023-02-01T10:01:00Z</cp:lastPrinted>
  <dcterms:created xsi:type="dcterms:W3CDTF">2023-05-02T08:11:00Z</dcterms:created>
  <dcterms:modified xsi:type="dcterms:W3CDTF">2023-10-18T09:34:00Z</dcterms:modified>
</cp:coreProperties>
</file>